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0FB67F" w14:textId="77777777" w:rsidR="00EF45D7" w:rsidRDefault="00FC056E" w:rsidP="003B1350">
      <w:pPr>
        <w:pStyle w:val="Title"/>
      </w:pPr>
      <w:r>
        <w:t>COMP. 6108</w:t>
      </w:r>
    </w:p>
    <w:p w14:paraId="07D9000E" w14:textId="77777777" w:rsidR="00FC056E" w:rsidRDefault="00FC056E" w:rsidP="003B1350">
      <w:pPr>
        <w:pStyle w:val="Title"/>
      </w:pPr>
      <w:r>
        <w:t>Assignment 1 Part 2</w:t>
      </w:r>
    </w:p>
    <w:p w14:paraId="2AE3CB5D" w14:textId="77777777" w:rsidR="00FC056E" w:rsidRDefault="00FC056E"/>
    <w:p w14:paraId="66000AF7" w14:textId="77777777" w:rsidR="003B1350" w:rsidRDefault="003B1350"/>
    <w:p w14:paraId="2AB184AB" w14:textId="77777777" w:rsidR="003B1350" w:rsidRDefault="003B1350"/>
    <w:p w14:paraId="773B4CEA" w14:textId="77777777" w:rsidR="003B1350" w:rsidRDefault="003B1350"/>
    <w:p w14:paraId="3902A113" w14:textId="77777777" w:rsidR="003B1350" w:rsidRDefault="003B1350"/>
    <w:p w14:paraId="34EA1751" w14:textId="77777777" w:rsidR="003B1350" w:rsidRDefault="003B1350"/>
    <w:p w14:paraId="138D47DC" w14:textId="77777777" w:rsidR="003B1350" w:rsidRDefault="003B1350"/>
    <w:p w14:paraId="7FFD840D" w14:textId="77777777" w:rsidR="00FC056E" w:rsidRDefault="00FC056E">
      <w:r>
        <w:t xml:space="preserve">George </w:t>
      </w:r>
      <w:proofErr w:type="spellStart"/>
      <w:r>
        <w:t>Czabania</w:t>
      </w:r>
      <w:proofErr w:type="spellEnd"/>
    </w:p>
    <w:p w14:paraId="3BBFDBB0" w14:textId="77777777" w:rsidR="00FC056E" w:rsidRDefault="00FC056E">
      <w:r>
        <w:t>27002246</w:t>
      </w:r>
    </w:p>
    <w:p w14:paraId="4A5BB73E" w14:textId="77777777" w:rsidR="00FC056E" w:rsidRDefault="00FC056E"/>
    <w:p w14:paraId="4B17500A" w14:textId="3BF4E5BB" w:rsidR="00FC056E" w:rsidRDefault="00FC056E">
      <w:r>
        <w:t>15</w:t>
      </w:r>
      <w:r w:rsidRPr="00FC056E">
        <w:rPr>
          <w:vertAlign w:val="superscript"/>
        </w:rPr>
        <w:t>th</w:t>
      </w:r>
      <w:r>
        <w:t xml:space="preserve"> October 2013</w:t>
      </w:r>
      <w:r>
        <w:br w:type="page"/>
      </w:r>
    </w:p>
    <w:sdt>
      <w:sdtPr>
        <w:rPr>
          <w:rFonts w:asciiTheme="minorHAnsi" w:eastAsiaTheme="minorEastAsia" w:hAnsiTheme="minorHAnsi" w:cstheme="minorBidi"/>
          <w:b w:val="0"/>
          <w:bCs w:val="0"/>
          <w:color w:val="auto"/>
          <w:sz w:val="24"/>
          <w:szCs w:val="24"/>
        </w:rPr>
        <w:id w:val="1214228744"/>
        <w:docPartObj>
          <w:docPartGallery w:val="Table of Contents"/>
          <w:docPartUnique/>
        </w:docPartObj>
      </w:sdtPr>
      <w:sdtEndPr>
        <w:rPr>
          <w:rFonts w:asciiTheme="majorHAnsi" w:hAnsiTheme="majorHAnsi"/>
          <w:noProof/>
        </w:rPr>
      </w:sdtEndPr>
      <w:sdtContent>
        <w:p w14:paraId="58666DD1" w14:textId="77777777" w:rsidR="00FC056E" w:rsidRDefault="00FC056E">
          <w:pPr>
            <w:pStyle w:val="TOCHeading"/>
          </w:pPr>
          <w:r>
            <w:t>Table of Contents</w:t>
          </w:r>
        </w:p>
        <w:p w14:paraId="2F066C67" w14:textId="77777777" w:rsidR="009E3291" w:rsidRDefault="00F70B52">
          <w:pPr>
            <w:pStyle w:val="TOC1"/>
            <w:tabs>
              <w:tab w:val="right" w:leader="dot" w:pos="8290"/>
            </w:tabs>
            <w:rPr>
              <w:rFonts w:asciiTheme="minorHAnsi" w:hAnsiTheme="minorHAnsi"/>
              <w:b w:val="0"/>
              <w:noProof/>
              <w:sz w:val="22"/>
              <w:szCs w:val="22"/>
              <w:lang w:val="en-NZ" w:eastAsia="en-NZ"/>
            </w:rPr>
          </w:pPr>
          <w:r>
            <w:fldChar w:fldCharType="begin"/>
          </w:r>
          <w:r>
            <w:instrText xml:space="preserve"> TOC \o "1-3" \h \z \u </w:instrText>
          </w:r>
          <w:r>
            <w:fldChar w:fldCharType="separate"/>
          </w:r>
          <w:hyperlink w:anchor="_Toc370292941" w:history="1">
            <w:r w:rsidR="009E3291" w:rsidRPr="002A2EB9">
              <w:rPr>
                <w:rStyle w:val="Hyperlink"/>
                <w:noProof/>
              </w:rPr>
              <w:t>Introduction</w:t>
            </w:r>
            <w:r w:rsidR="009E3291">
              <w:rPr>
                <w:noProof/>
                <w:webHidden/>
              </w:rPr>
              <w:tab/>
            </w:r>
            <w:r w:rsidR="009E3291">
              <w:rPr>
                <w:noProof/>
                <w:webHidden/>
              </w:rPr>
              <w:fldChar w:fldCharType="begin"/>
            </w:r>
            <w:r w:rsidR="009E3291">
              <w:rPr>
                <w:noProof/>
                <w:webHidden/>
              </w:rPr>
              <w:instrText xml:space="preserve"> PAGEREF _Toc370292941 \h </w:instrText>
            </w:r>
            <w:r w:rsidR="009E3291">
              <w:rPr>
                <w:noProof/>
                <w:webHidden/>
              </w:rPr>
            </w:r>
            <w:r w:rsidR="009E3291">
              <w:rPr>
                <w:noProof/>
                <w:webHidden/>
              </w:rPr>
              <w:fldChar w:fldCharType="separate"/>
            </w:r>
            <w:r w:rsidR="009E3291">
              <w:rPr>
                <w:noProof/>
                <w:webHidden/>
              </w:rPr>
              <w:t>3</w:t>
            </w:r>
            <w:r w:rsidR="009E3291">
              <w:rPr>
                <w:noProof/>
                <w:webHidden/>
              </w:rPr>
              <w:fldChar w:fldCharType="end"/>
            </w:r>
          </w:hyperlink>
        </w:p>
        <w:p w14:paraId="247987BB" w14:textId="77777777" w:rsidR="009E3291" w:rsidRDefault="009E3291">
          <w:pPr>
            <w:pStyle w:val="TOC1"/>
            <w:tabs>
              <w:tab w:val="right" w:leader="dot" w:pos="8290"/>
            </w:tabs>
            <w:rPr>
              <w:rFonts w:asciiTheme="minorHAnsi" w:hAnsiTheme="minorHAnsi"/>
              <w:b w:val="0"/>
              <w:noProof/>
              <w:sz w:val="22"/>
              <w:szCs w:val="22"/>
              <w:lang w:val="en-NZ" w:eastAsia="en-NZ"/>
            </w:rPr>
          </w:pPr>
          <w:hyperlink w:anchor="_Toc370292942" w:history="1">
            <w:r w:rsidRPr="002A2EB9">
              <w:rPr>
                <w:rStyle w:val="Hyperlink"/>
                <w:noProof/>
              </w:rPr>
              <w:t>Logical Design</w:t>
            </w:r>
            <w:r>
              <w:rPr>
                <w:noProof/>
                <w:webHidden/>
              </w:rPr>
              <w:tab/>
            </w:r>
            <w:r>
              <w:rPr>
                <w:noProof/>
                <w:webHidden/>
              </w:rPr>
              <w:fldChar w:fldCharType="begin"/>
            </w:r>
            <w:r>
              <w:rPr>
                <w:noProof/>
                <w:webHidden/>
              </w:rPr>
              <w:instrText xml:space="preserve"> PAGEREF _Toc370292942 \h </w:instrText>
            </w:r>
            <w:r>
              <w:rPr>
                <w:noProof/>
                <w:webHidden/>
              </w:rPr>
            </w:r>
            <w:r>
              <w:rPr>
                <w:noProof/>
                <w:webHidden/>
              </w:rPr>
              <w:fldChar w:fldCharType="separate"/>
            </w:r>
            <w:r>
              <w:rPr>
                <w:noProof/>
                <w:webHidden/>
              </w:rPr>
              <w:t>4</w:t>
            </w:r>
            <w:r>
              <w:rPr>
                <w:noProof/>
                <w:webHidden/>
              </w:rPr>
              <w:fldChar w:fldCharType="end"/>
            </w:r>
          </w:hyperlink>
        </w:p>
        <w:p w14:paraId="6558E261" w14:textId="77777777" w:rsidR="009E3291" w:rsidRDefault="009E3291">
          <w:pPr>
            <w:pStyle w:val="TOC2"/>
            <w:tabs>
              <w:tab w:val="right" w:leader="dot" w:pos="8290"/>
            </w:tabs>
            <w:rPr>
              <w:rFonts w:asciiTheme="minorHAnsi" w:hAnsiTheme="minorHAnsi"/>
              <w:b w:val="0"/>
              <w:noProof/>
              <w:lang w:val="en-NZ" w:eastAsia="en-NZ"/>
            </w:rPr>
          </w:pPr>
          <w:hyperlink w:anchor="_Toc370292943" w:history="1">
            <w:r w:rsidRPr="002A2EB9">
              <w:rPr>
                <w:rStyle w:val="Hyperlink"/>
                <w:noProof/>
              </w:rPr>
              <w:t>The Integrated Normalised Entity-Relationship Diagram</w:t>
            </w:r>
            <w:r>
              <w:rPr>
                <w:noProof/>
                <w:webHidden/>
              </w:rPr>
              <w:tab/>
            </w:r>
            <w:r>
              <w:rPr>
                <w:noProof/>
                <w:webHidden/>
              </w:rPr>
              <w:fldChar w:fldCharType="begin"/>
            </w:r>
            <w:r>
              <w:rPr>
                <w:noProof/>
                <w:webHidden/>
              </w:rPr>
              <w:instrText xml:space="preserve"> PAGEREF _Toc370292943 \h </w:instrText>
            </w:r>
            <w:r>
              <w:rPr>
                <w:noProof/>
                <w:webHidden/>
              </w:rPr>
            </w:r>
            <w:r>
              <w:rPr>
                <w:noProof/>
                <w:webHidden/>
              </w:rPr>
              <w:fldChar w:fldCharType="separate"/>
            </w:r>
            <w:r>
              <w:rPr>
                <w:noProof/>
                <w:webHidden/>
              </w:rPr>
              <w:t>4</w:t>
            </w:r>
            <w:r>
              <w:rPr>
                <w:noProof/>
                <w:webHidden/>
              </w:rPr>
              <w:fldChar w:fldCharType="end"/>
            </w:r>
          </w:hyperlink>
        </w:p>
        <w:p w14:paraId="1DF18E17" w14:textId="77777777" w:rsidR="009E3291" w:rsidRDefault="009E3291">
          <w:pPr>
            <w:pStyle w:val="TOC1"/>
            <w:tabs>
              <w:tab w:val="right" w:leader="dot" w:pos="8290"/>
            </w:tabs>
            <w:rPr>
              <w:rFonts w:asciiTheme="minorHAnsi" w:hAnsiTheme="minorHAnsi"/>
              <w:b w:val="0"/>
              <w:noProof/>
              <w:sz w:val="22"/>
              <w:szCs w:val="22"/>
              <w:lang w:val="en-NZ" w:eastAsia="en-NZ"/>
            </w:rPr>
          </w:pPr>
          <w:hyperlink w:anchor="_Toc370292944" w:history="1">
            <w:r w:rsidRPr="002A2EB9">
              <w:rPr>
                <w:rStyle w:val="Hyperlink"/>
                <w:noProof/>
              </w:rPr>
              <w:t>Physical Design</w:t>
            </w:r>
            <w:r>
              <w:rPr>
                <w:noProof/>
                <w:webHidden/>
              </w:rPr>
              <w:tab/>
            </w:r>
            <w:r>
              <w:rPr>
                <w:noProof/>
                <w:webHidden/>
              </w:rPr>
              <w:fldChar w:fldCharType="begin"/>
            </w:r>
            <w:r>
              <w:rPr>
                <w:noProof/>
                <w:webHidden/>
              </w:rPr>
              <w:instrText xml:space="preserve"> PAGEREF _Toc370292944 \h </w:instrText>
            </w:r>
            <w:r>
              <w:rPr>
                <w:noProof/>
                <w:webHidden/>
              </w:rPr>
            </w:r>
            <w:r>
              <w:rPr>
                <w:noProof/>
                <w:webHidden/>
              </w:rPr>
              <w:fldChar w:fldCharType="separate"/>
            </w:r>
            <w:r>
              <w:rPr>
                <w:noProof/>
                <w:webHidden/>
              </w:rPr>
              <w:t>5</w:t>
            </w:r>
            <w:r>
              <w:rPr>
                <w:noProof/>
                <w:webHidden/>
              </w:rPr>
              <w:fldChar w:fldCharType="end"/>
            </w:r>
          </w:hyperlink>
        </w:p>
        <w:p w14:paraId="56E4BC94" w14:textId="77777777" w:rsidR="009E3291" w:rsidRDefault="009E3291">
          <w:pPr>
            <w:pStyle w:val="TOC2"/>
            <w:tabs>
              <w:tab w:val="right" w:leader="dot" w:pos="8290"/>
            </w:tabs>
            <w:rPr>
              <w:rFonts w:asciiTheme="minorHAnsi" w:hAnsiTheme="minorHAnsi"/>
              <w:b w:val="0"/>
              <w:noProof/>
              <w:lang w:val="en-NZ" w:eastAsia="en-NZ"/>
            </w:rPr>
          </w:pPr>
          <w:hyperlink w:anchor="_Toc370292945" w:history="1">
            <w:r w:rsidRPr="002A2EB9">
              <w:rPr>
                <w:rStyle w:val="Hyperlink"/>
                <w:noProof/>
              </w:rPr>
              <w:t>Relations</w:t>
            </w:r>
            <w:r>
              <w:rPr>
                <w:noProof/>
                <w:webHidden/>
              </w:rPr>
              <w:tab/>
            </w:r>
            <w:r>
              <w:rPr>
                <w:noProof/>
                <w:webHidden/>
              </w:rPr>
              <w:fldChar w:fldCharType="begin"/>
            </w:r>
            <w:r>
              <w:rPr>
                <w:noProof/>
                <w:webHidden/>
              </w:rPr>
              <w:instrText xml:space="preserve"> PAGEREF _Toc370292945 \h </w:instrText>
            </w:r>
            <w:r>
              <w:rPr>
                <w:noProof/>
                <w:webHidden/>
              </w:rPr>
            </w:r>
            <w:r>
              <w:rPr>
                <w:noProof/>
                <w:webHidden/>
              </w:rPr>
              <w:fldChar w:fldCharType="separate"/>
            </w:r>
            <w:r>
              <w:rPr>
                <w:noProof/>
                <w:webHidden/>
              </w:rPr>
              <w:t>5</w:t>
            </w:r>
            <w:r>
              <w:rPr>
                <w:noProof/>
                <w:webHidden/>
              </w:rPr>
              <w:fldChar w:fldCharType="end"/>
            </w:r>
          </w:hyperlink>
        </w:p>
        <w:p w14:paraId="20236AC2" w14:textId="77777777" w:rsidR="009E3291" w:rsidRDefault="009E3291">
          <w:pPr>
            <w:pStyle w:val="TOC2"/>
            <w:tabs>
              <w:tab w:val="right" w:leader="dot" w:pos="8290"/>
            </w:tabs>
            <w:rPr>
              <w:rFonts w:asciiTheme="minorHAnsi" w:hAnsiTheme="minorHAnsi"/>
              <w:b w:val="0"/>
              <w:noProof/>
              <w:lang w:val="en-NZ" w:eastAsia="en-NZ"/>
            </w:rPr>
          </w:pPr>
          <w:hyperlink w:anchor="_Toc370292946" w:history="1">
            <w:r w:rsidRPr="002A2EB9">
              <w:rPr>
                <w:rStyle w:val="Hyperlink"/>
                <w:noProof/>
              </w:rPr>
              <w:t>Data Volume Map</w:t>
            </w:r>
            <w:r>
              <w:rPr>
                <w:noProof/>
                <w:webHidden/>
              </w:rPr>
              <w:tab/>
            </w:r>
            <w:r>
              <w:rPr>
                <w:noProof/>
                <w:webHidden/>
              </w:rPr>
              <w:fldChar w:fldCharType="begin"/>
            </w:r>
            <w:r>
              <w:rPr>
                <w:noProof/>
                <w:webHidden/>
              </w:rPr>
              <w:instrText xml:space="preserve"> PAGEREF _Toc370292946 \h </w:instrText>
            </w:r>
            <w:r>
              <w:rPr>
                <w:noProof/>
                <w:webHidden/>
              </w:rPr>
            </w:r>
            <w:r>
              <w:rPr>
                <w:noProof/>
                <w:webHidden/>
              </w:rPr>
              <w:fldChar w:fldCharType="separate"/>
            </w:r>
            <w:r>
              <w:rPr>
                <w:noProof/>
                <w:webHidden/>
              </w:rPr>
              <w:t>6</w:t>
            </w:r>
            <w:r>
              <w:rPr>
                <w:noProof/>
                <w:webHidden/>
              </w:rPr>
              <w:fldChar w:fldCharType="end"/>
            </w:r>
          </w:hyperlink>
        </w:p>
        <w:p w14:paraId="09C36B06" w14:textId="77777777" w:rsidR="009E3291" w:rsidRDefault="009E3291">
          <w:pPr>
            <w:pStyle w:val="TOC2"/>
            <w:tabs>
              <w:tab w:val="right" w:leader="dot" w:pos="8290"/>
            </w:tabs>
            <w:rPr>
              <w:rFonts w:asciiTheme="minorHAnsi" w:hAnsiTheme="minorHAnsi"/>
              <w:b w:val="0"/>
              <w:noProof/>
              <w:lang w:val="en-NZ" w:eastAsia="en-NZ"/>
            </w:rPr>
          </w:pPr>
          <w:hyperlink w:anchor="_Toc370292947" w:history="1">
            <w:r w:rsidRPr="002A2EB9">
              <w:rPr>
                <w:rStyle w:val="Hyperlink"/>
                <w:noProof/>
              </w:rPr>
              <w:t>Data Usage Maps</w:t>
            </w:r>
            <w:r>
              <w:rPr>
                <w:noProof/>
                <w:webHidden/>
              </w:rPr>
              <w:tab/>
            </w:r>
            <w:r>
              <w:rPr>
                <w:noProof/>
                <w:webHidden/>
              </w:rPr>
              <w:fldChar w:fldCharType="begin"/>
            </w:r>
            <w:r>
              <w:rPr>
                <w:noProof/>
                <w:webHidden/>
              </w:rPr>
              <w:instrText xml:space="preserve"> PAGEREF _Toc370292947 \h </w:instrText>
            </w:r>
            <w:r>
              <w:rPr>
                <w:noProof/>
                <w:webHidden/>
              </w:rPr>
            </w:r>
            <w:r>
              <w:rPr>
                <w:noProof/>
                <w:webHidden/>
              </w:rPr>
              <w:fldChar w:fldCharType="separate"/>
            </w:r>
            <w:r>
              <w:rPr>
                <w:noProof/>
                <w:webHidden/>
              </w:rPr>
              <w:t>7</w:t>
            </w:r>
            <w:r>
              <w:rPr>
                <w:noProof/>
                <w:webHidden/>
              </w:rPr>
              <w:fldChar w:fldCharType="end"/>
            </w:r>
          </w:hyperlink>
        </w:p>
        <w:p w14:paraId="28ED70CA" w14:textId="77777777" w:rsidR="009E3291" w:rsidRDefault="009E3291">
          <w:pPr>
            <w:pStyle w:val="TOC3"/>
            <w:tabs>
              <w:tab w:val="right" w:leader="dot" w:pos="8290"/>
            </w:tabs>
            <w:rPr>
              <w:rFonts w:asciiTheme="minorHAnsi" w:hAnsiTheme="minorHAnsi"/>
              <w:noProof/>
              <w:lang w:val="en-NZ" w:eastAsia="en-NZ"/>
            </w:rPr>
          </w:pPr>
          <w:hyperlink w:anchor="_Toc370292948" w:history="1">
            <w:r w:rsidRPr="002A2EB9">
              <w:rPr>
                <w:rStyle w:val="Hyperlink"/>
                <w:noProof/>
              </w:rPr>
              <w:t>All Students and Matching Vacancies</w:t>
            </w:r>
            <w:r>
              <w:rPr>
                <w:noProof/>
                <w:webHidden/>
              </w:rPr>
              <w:tab/>
            </w:r>
            <w:r>
              <w:rPr>
                <w:noProof/>
                <w:webHidden/>
              </w:rPr>
              <w:fldChar w:fldCharType="begin"/>
            </w:r>
            <w:r>
              <w:rPr>
                <w:noProof/>
                <w:webHidden/>
              </w:rPr>
              <w:instrText xml:space="preserve"> PAGEREF _Toc370292948 \h </w:instrText>
            </w:r>
            <w:r>
              <w:rPr>
                <w:noProof/>
                <w:webHidden/>
              </w:rPr>
            </w:r>
            <w:r>
              <w:rPr>
                <w:noProof/>
                <w:webHidden/>
              </w:rPr>
              <w:fldChar w:fldCharType="separate"/>
            </w:r>
            <w:r>
              <w:rPr>
                <w:noProof/>
                <w:webHidden/>
              </w:rPr>
              <w:t>7</w:t>
            </w:r>
            <w:r>
              <w:rPr>
                <w:noProof/>
                <w:webHidden/>
              </w:rPr>
              <w:fldChar w:fldCharType="end"/>
            </w:r>
          </w:hyperlink>
        </w:p>
        <w:p w14:paraId="380CC448" w14:textId="77777777" w:rsidR="009E3291" w:rsidRDefault="009E3291">
          <w:pPr>
            <w:pStyle w:val="TOC3"/>
            <w:tabs>
              <w:tab w:val="right" w:leader="dot" w:pos="8290"/>
            </w:tabs>
            <w:rPr>
              <w:rFonts w:asciiTheme="minorHAnsi" w:hAnsiTheme="minorHAnsi"/>
              <w:noProof/>
              <w:lang w:val="en-NZ" w:eastAsia="en-NZ"/>
            </w:rPr>
          </w:pPr>
          <w:hyperlink w:anchor="_Toc370292949" w:history="1">
            <w:r w:rsidRPr="002A2EB9">
              <w:rPr>
                <w:rStyle w:val="Hyperlink"/>
                <w:noProof/>
              </w:rPr>
              <w:t>All Students Interested in One Vacancy</w:t>
            </w:r>
            <w:r>
              <w:rPr>
                <w:noProof/>
                <w:webHidden/>
              </w:rPr>
              <w:tab/>
            </w:r>
            <w:r>
              <w:rPr>
                <w:noProof/>
                <w:webHidden/>
              </w:rPr>
              <w:fldChar w:fldCharType="begin"/>
            </w:r>
            <w:r>
              <w:rPr>
                <w:noProof/>
                <w:webHidden/>
              </w:rPr>
              <w:instrText xml:space="preserve"> PAGEREF _Toc370292949 \h </w:instrText>
            </w:r>
            <w:r>
              <w:rPr>
                <w:noProof/>
                <w:webHidden/>
              </w:rPr>
            </w:r>
            <w:r>
              <w:rPr>
                <w:noProof/>
                <w:webHidden/>
              </w:rPr>
              <w:fldChar w:fldCharType="separate"/>
            </w:r>
            <w:r>
              <w:rPr>
                <w:noProof/>
                <w:webHidden/>
              </w:rPr>
              <w:t>8</w:t>
            </w:r>
            <w:r>
              <w:rPr>
                <w:noProof/>
                <w:webHidden/>
              </w:rPr>
              <w:fldChar w:fldCharType="end"/>
            </w:r>
          </w:hyperlink>
        </w:p>
        <w:p w14:paraId="5CD2E242" w14:textId="77777777" w:rsidR="009E3291" w:rsidRDefault="009E3291">
          <w:pPr>
            <w:pStyle w:val="TOC2"/>
            <w:tabs>
              <w:tab w:val="right" w:leader="dot" w:pos="8290"/>
            </w:tabs>
            <w:rPr>
              <w:rFonts w:asciiTheme="minorHAnsi" w:hAnsiTheme="minorHAnsi"/>
              <w:b w:val="0"/>
              <w:noProof/>
              <w:lang w:val="en-NZ" w:eastAsia="en-NZ"/>
            </w:rPr>
          </w:pPr>
          <w:hyperlink w:anchor="_Toc370292950" w:history="1">
            <w:r w:rsidRPr="002A2EB9">
              <w:rPr>
                <w:rStyle w:val="Hyperlink"/>
                <w:noProof/>
              </w:rPr>
              <w:t>Considerations for De-normalisation</w:t>
            </w:r>
            <w:r>
              <w:rPr>
                <w:noProof/>
                <w:webHidden/>
              </w:rPr>
              <w:tab/>
            </w:r>
            <w:r>
              <w:rPr>
                <w:noProof/>
                <w:webHidden/>
              </w:rPr>
              <w:fldChar w:fldCharType="begin"/>
            </w:r>
            <w:r>
              <w:rPr>
                <w:noProof/>
                <w:webHidden/>
              </w:rPr>
              <w:instrText xml:space="preserve"> PAGEREF _Toc370292950 \h </w:instrText>
            </w:r>
            <w:r>
              <w:rPr>
                <w:noProof/>
                <w:webHidden/>
              </w:rPr>
            </w:r>
            <w:r>
              <w:rPr>
                <w:noProof/>
                <w:webHidden/>
              </w:rPr>
              <w:fldChar w:fldCharType="separate"/>
            </w:r>
            <w:r>
              <w:rPr>
                <w:noProof/>
                <w:webHidden/>
              </w:rPr>
              <w:t>9</w:t>
            </w:r>
            <w:r>
              <w:rPr>
                <w:noProof/>
                <w:webHidden/>
              </w:rPr>
              <w:fldChar w:fldCharType="end"/>
            </w:r>
          </w:hyperlink>
        </w:p>
        <w:p w14:paraId="213EF198" w14:textId="77777777" w:rsidR="009E3291" w:rsidRDefault="009E3291">
          <w:pPr>
            <w:pStyle w:val="TOC3"/>
            <w:tabs>
              <w:tab w:val="right" w:leader="dot" w:pos="8290"/>
            </w:tabs>
            <w:rPr>
              <w:rFonts w:asciiTheme="minorHAnsi" w:hAnsiTheme="minorHAnsi"/>
              <w:noProof/>
              <w:lang w:val="en-NZ" w:eastAsia="en-NZ"/>
            </w:rPr>
          </w:pPr>
          <w:hyperlink w:anchor="_Toc370292951" w:history="1">
            <w:r w:rsidRPr="002A2EB9">
              <w:rPr>
                <w:rStyle w:val="Hyperlink"/>
                <w:noProof/>
              </w:rPr>
              <w:t>Partitioning</w:t>
            </w:r>
            <w:r>
              <w:rPr>
                <w:noProof/>
                <w:webHidden/>
              </w:rPr>
              <w:tab/>
            </w:r>
            <w:r>
              <w:rPr>
                <w:noProof/>
                <w:webHidden/>
              </w:rPr>
              <w:fldChar w:fldCharType="begin"/>
            </w:r>
            <w:r>
              <w:rPr>
                <w:noProof/>
                <w:webHidden/>
              </w:rPr>
              <w:instrText xml:space="preserve"> PAGEREF _Toc370292951 \h </w:instrText>
            </w:r>
            <w:r>
              <w:rPr>
                <w:noProof/>
                <w:webHidden/>
              </w:rPr>
            </w:r>
            <w:r>
              <w:rPr>
                <w:noProof/>
                <w:webHidden/>
              </w:rPr>
              <w:fldChar w:fldCharType="separate"/>
            </w:r>
            <w:r>
              <w:rPr>
                <w:noProof/>
                <w:webHidden/>
              </w:rPr>
              <w:t>12</w:t>
            </w:r>
            <w:r>
              <w:rPr>
                <w:noProof/>
                <w:webHidden/>
              </w:rPr>
              <w:fldChar w:fldCharType="end"/>
            </w:r>
          </w:hyperlink>
        </w:p>
        <w:p w14:paraId="06C7121D" w14:textId="77777777" w:rsidR="009E3291" w:rsidRDefault="009E3291">
          <w:pPr>
            <w:pStyle w:val="TOC3"/>
            <w:tabs>
              <w:tab w:val="right" w:leader="dot" w:pos="8290"/>
            </w:tabs>
            <w:rPr>
              <w:rFonts w:asciiTheme="minorHAnsi" w:hAnsiTheme="minorHAnsi"/>
              <w:noProof/>
              <w:lang w:val="en-NZ" w:eastAsia="en-NZ"/>
            </w:rPr>
          </w:pPr>
          <w:hyperlink w:anchor="_Toc370292952" w:history="1">
            <w:r w:rsidRPr="002A2EB9">
              <w:rPr>
                <w:rStyle w:val="Hyperlink"/>
                <w:noProof/>
              </w:rPr>
              <w:t>Advantages</w:t>
            </w:r>
            <w:r>
              <w:rPr>
                <w:noProof/>
                <w:webHidden/>
              </w:rPr>
              <w:tab/>
            </w:r>
            <w:r>
              <w:rPr>
                <w:noProof/>
                <w:webHidden/>
              </w:rPr>
              <w:fldChar w:fldCharType="begin"/>
            </w:r>
            <w:r>
              <w:rPr>
                <w:noProof/>
                <w:webHidden/>
              </w:rPr>
              <w:instrText xml:space="preserve"> PAGEREF _Toc370292952 \h </w:instrText>
            </w:r>
            <w:r>
              <w:rPr>
                <w:noProof/>
                <w:webHidden/>
              </w:rPr>
            </w:r>
            <w:r>
              <w:rPr>
                <w:noProof/>
                <w:webHidden/>
              </w:rPr>
              <w:fldChar w:fldCharType="separate"/>
            </w:r>
            <w:r>
              <w:rPr>
                <w:noProof/>
                <w:webHidden/>
              </w:rPr>
              <w:t>12</w:t>
            </w:r>
            <w:r>
              <w:rPr>
                <w:noProof/>
                <w:webHidden/>
              </w:rPr>
              <w:fldChar w:fldCharType="end"/>
            </w:r>
          </w:hyperlink>
        </w:p>
        <w:p w14:paraId="1E0E975D" w14:textId="77777777" w:rsidR="009E3291" w:rsidRDefault="009E3291">
          <w:pPr>
            <w:pStyle w:val="TOC2"/>
            <w:tabs>
              <w:tab w:val="right" w:leader="dot" w:pos="8290"/>
            </w:tabs>
            <w:rPr>
              <w:rFonts w:asciiTheme="minorHAnsi" w:hAnsiTheme="minorHAnsi"/>
              <w:b w:val="0"/>
              <w:noProof/>
              <w:lang w:val="en-NZ" w:eastAsia="en-NZ"/>
            </w:rPr>
          </w:pPr>
          <w:hyperlink w:anchor="_Toc370292953" w:history="1">
            <w:r w:rsidRPr="002A2EB9">
              <w:rPr>
                <w:rStyle w:val="Hyperlink"/>
                <w:noProof/>
              </w:rPr>
              <w:t>Final Entity Relationship Diagram</w:t>
            </w:r>
            <w:r>
              <w:rPr>
                <w:noProof/>
                <w:webHidden/>
              </w:rPr>
              <w:tab/>
            </w:r>
            <w:r>
              <w:rPr>
                <w:noProof/>
                <w:webHidden/>
              </w:rPr>
              <w:fldChar w:fldCharType="begin"/>
            </w:r>
            <w:r>
              <w:rPr>
                <w:noProof/>
                <w:webHidden/>
              </w:rPr>
              <w:instrText xml:space="preserve"> PAGEREF _Toc370292953 \h </w:instrText>
            </w:r>
            <w:r>
              <w:rPr>
                <w:noProof/>
                <w:webHidden/>
              </w:rPr>
            </w:r>
            <w:r>
              <w:rPr>
                <w:noProof/>
                <w:webHidden/>
              </w:rPr>
              <w:fldChar w:fldCharType="separate"/>
            </w:r>
            <w:r>
              <w:rPr>
                <w:noProof/>
                <w:webHidden/>
              </w:rPr>
              <w:t>13</w:t>
            </w:r>
            <w:r>
              <w:rPr>
                <w:noProof/>
                <w:webHidden/>
              </w:rPr>
              <w:fldChar w:fldCharType="end"/>
            </w:r>
          </w:hyperlink>
        </w:p>
        <w:p w14:paraId="30D1806F" w14:textId="77777777" w:rsidR="009E3291" w:rsidRDefault="009E3291">
          <w:pPr>
            <w:pStyle w:val="TOC2"/>
            <w:tabs>
              <w:tab w:val="right" w:leader="dot" w:pos="8290"/>
            </w:tabs>
            <w:rPr>
              <w:rFonts w:asciiTheme="minorHAnsi" w:hAnsiTheme="minorHAnsi"/>
              <w:b w:val="0"/>
              <w:noProof/>
              <w:lang w:val="en-NZ" w:eastAsia="en-NZ"/>
            </w:rPr>
          </w:pPr>
          <w:hyperlink w:anchor="_Toc370292954" w:history="1">
            <w:r w:rsidRPr="002A2EB9">
              <w:rPr>
                <w:rStyle w:val="Hyperlink"/>
                <w:noProof/>
              </w:rPr>
              <w:t>Data Dictionary</w:t>
            </w:r>
            <w:r>
              <w:rPr>
                <w:noProof/>
                <w:webHidden/>
              </w:rPr>
              <w:tab/>
            </w:r>
            <w:r>
              <w:rPr>
                <w:noProof/>
                <w:webHidden/>
              </w:rPr>
              <w:fldChar w:fldCharType="begin"/>
            </w:r>
            <w:r>
              <w:rPr>
                <w:noProof/>
                <w:webHidden/>
              </w:rPr>
              <w:instrText xml:space="preserve"> PAGEREF _Toc370292954 \h </w:instrText>
            </w:r>
            <w:r>
              <w:rPr>
                <w:noProof/>
                <w:webHidden/>
              </w:rPr>
            </w:r>
            <w:r>
              <w:rPr>
                <w:noProof/>
                <w:webHidden/>
              </w:rPr>
              <w:fldChar w:fldCharType="separate"/>
            </w:r>
            <w:r>
              <w:rPr>
                <w:noProof/>
                <w:webHidden/>
              </w:rPr>
              <w:t>14</w:t>
            </w:r>
            <w:r>
              <w:rPr>
                <w:noProof/>
                <w:webHidden/>
              </w:rPr>
              <w:fldChar w:fldCharType="end"/>
            </w:r>
          </w:hyperlink>
        </w:p>
        <w:p w14:paraId="7038FE42" w14:textId="77777777" w:rsidR="009E3291" w:rsidRDefault="009E3291">
          <w:pPr>
            <w:pStyle w:val="TOC3"/>
            <w:tabs>
              <w:tab w:val="right" w:leader="dot" w:pos="8290"/>
            </w:tabs>
            <w:rPr>
              <w:rFonts w:asciiTheme="minorHAnsi" w:hAnsiTheme="minorHAnsi"/>
              <w:noProof/>
              <w:lang w:val="en-NZ" w:eastAsia="en-NZ"/>
            </w:rPr>
          </w:pPr>
          <w:hyperlink w:anchor="_Toc370292955" w:history="1">
            <w:r w:rsidRPr="002A2EB9">
              <w:rPr>
                <w:rStyle w:val="Hyperlink"/>
                <w:noProof/>
              </w:rPr>
              <w:t>Location</w:t>
            </w:r>
            <w:r>
              <w:rPr>
                <w:noProof/>
                <w:webHidden/>
              </w:rPr>
              <w:tab/>
            </w:r>
            <w:r>
              <w:rPr>
                <w:noProof/>
                <w:webHidden/>
              </w:rPr>
              <w:fldChar w:fldCharType="begin"/>
            </w:r>
            <w:r>
              <w:rPr>
                <w:noProof/>
                <w:webHidden/>
              </w:rPr>
              <w:instrText xml:space="preserve"> PAGEREF _Toc370292955 \h </w:instrText>
            </w:r>
            <w:r>
              <w:rPr>
                <w:noProof/>
                <w:webHidden/>
              </w:rPr>
            </w:r>
            <w:r>
              <w:rPr>
                <w:noProof/>
                <w:webHidden/>
              </w:rPr>
              <w:fldChar w:fldCharType="separate"/>
            </w:r>
            <w:r>
              <w:rPr>
                <w:noProof/>
                <w:webHidden/>
              </w:rPr>
              <w:t>14</w:t>
            </w:r>
            <w:r>
              <w:rPr>
                <w:noProof/>
                <w:webHidden/>
              </w:rPr>
              <w:fldChar w:fldCharType="end"/>
            </w:r>
          </w:hyperlink>
        </w:p>
        <w:p w14:paraId="557F254F" w14:textId="77777777" w:rsidR="009E3291" w:rsidRDefault="009E3291">
          <w:pPr>
            <w:pStyle w:val="TOC3"/>
            <w:tabs>
              <w:tab w:val="right" w:leader="dot" w:pos="8290"/>
            </w:tabs>
            <w:rPr>
              <w:rFonts w:asciiTheme="minorHAnsi" w:hAnsiTheme="minorHAnsi"/>
              <w:noProof/>
              <w:lang w:val="en-NZ" w:eastAsia="en-NZ"/>
            </w:rPr>
          </w:pPr>
          <w:hyperlink w:anchor="_Toc370292956" w:history="1">
            <w:r w:rsidRPr="002A2EB9">
              <w:rPr>
                <w:rStyle w:val="Hyperlink"/>
                <w:noProof/>
              </w:rPr>
              <w:t>Employer</w:t>
            </w:r>
            <w:r>
              <w:rPr>
                <w:noProof/>
                <w:webHidden/>
              </w:rPr>
              <w:tab/>
            </w:r>
            <w:r>
              <w:rPr>
                <w:noProof/>
                <w:webHidden/>
              </w:rPr>
              <w:fldChar w:fldCharType="begin"/>
            </w:r>
            <w:r>
              <w:rPr>
                <w:noProof/>
                <w:webHidden/>
              </w:rPr>
              <w:instrText xml:space="preserve"> PAGEREF _Toc370292956 \h </w:instrText>
            </w:r>
            <w:r>
              <w:rPr>
                <w:noProof/>
                <w:webHidden/>
              </w:rPr>
            </w:r>
            <w:r>
              <w:rPr>
                <w:noProof/>
                <w:webHidden/>
              </w:rPr>
              <w:fldChar w:fldCharType="separate"/>
            </w:r>
            <w:r>
              <w:rPr>
                <w:noProof/>
                <w:webHidden/>
              </w:rPr>
              <w:t>14</w:t>
            </w:r>
            <w:r>
              <w:rPr>
                <w:noProof/>
                <w:webHidden/>
              </w:rPr>
              <w:fldChar w:fldCharType="end"/>
            </w:r>
          </w:hyperlink>
        </w:p>
        <w:p w14:paraId="09C720F1" w14:textId="77777777" w:rsidR="009E3291" w:rsidRDefault="009E3291">
          <w:pPr>
            <w:pStyle w:val="TOC3"/>
            <w:tabs>
              <w:tab w:val="right" w:leader="dot" w:pos="8290"/>
            </w:tabs>
            <w:rPr>
              <w:rFonts w:asciiTheme="minorHAnsi" w:hAnsiTheme="minorHAnsi"/>
              <w:noProof/>
              <w:lang w:val="en-NZ" w:eastAsia="en-NZ"/>
            </w:rPr>
          </w:pPr>
          <w:hyperlink w:anchor="_Toc370292957" w:history="1">
            <w:r w:rsidRPr="002A2EB9">
              <w:rPr>
                <w:rStyle w:val="Hyperlink"/>
                <w:noProof/>
              </w:rPr>
              <w:t>Vacancy</w:t>
            </w:r>
            <w:r>
              <w:rPr>
                <w:noProof/>
                <w:webHidden/>
              </w:rPr>
              <w:tab/>
            </w:r>
            <w:r>
              <w:rPr>
                <w:noProof/>
                <w:webHidden/>
              </w:rPr>
              <w:fldChar w:fldCharType="begin"/>
            </w:r>
            <w:r>
              <w:rPr>
                <w:noProof/>
                <w:webHidden/>
              </w:rPr>
              <w:instrText xml:space="preserve"> PAGEREF _Toc370292957 \h </w:instrText>
            </w:r>
            <w:r>
              <w:rPr>
                <w:noProof/>
                <w:webHidden/>
              </w:rPr>
            </w:r>
            <w:r>
              <w:rPr>
                <w:noProof/>
                <w:webHidden/>
              </w:rPr>
              <w:fldChar w:fldCharType="separate"/>
            </w:r>
            <w:r>
              <w:rPr>
                <w:noProof/>
                <w:webHidden/>
              </w:rPr>
              <w:t>14</w:t>
            </w:r>
            <w:r>
              <w:rPr>
                <w:noProof/>
                <w:webHidden/>
              </w:rPr>
              <w:fldChar w:fldCharType="end"/>
            </w:r>
          </w:hyperlink>
        </w:p>
        <w:p w14:paraId="37477DD7" w14:textId="77777777" w:rsidR="009E3291" w:rsidRDefault="009E3291">
          <w:pPr>
            <w:pStyle w:val="TOC3"/>
            <w:tabs>
              <w:tab w:val="right" w:leader="dot" w:pos="8290"/>
            </w:tabs>
            <w:rPr>
              <w:rFonts w:asciiTheme="minorHAnsi" w:hAnsiTheme="minorHAnsi"/>
              <w:noProof/>
              <w:lang w:val="en-NZ" w:eastAsia="en-NZ"/>
            </w:rPr>
          </w:pPr>
          <w:hyperlink w:anchor="_Toc370292958" w:history="1">
            <w:r w:rsidRPr="002A2EB9">
              <w:rPr>
                <w:rStyle w:val="Hyperlink"/>
                <w:noProof/>
              </w:rPr>
              <w:t>Student</w:t>
            </w:r>
            <w:r>
              <w:rPr>
                <w:noProof/>
                <w:webHidden/>
              </w:rPr>
              <w:tab/>
            </w:r>
            <w:r>
              <w:rPr>
                <w:noProof/>
                <w:webHidden/>
              </w:rPr>
              <w:fldChar w:fldCharType="begin"/>
            </w:r>
            <w:r>
              <w:rPr>
                <w:noProof/>
                <w:webHidden/>
              </w:rPr>
              <w:instrText xml:space="preserve"> PAGEREF _Toc370292958 \h </w:instrText>
            </w:r>
            <w:r>
              <w:rPr>
                <w:noProof/>
                <w:webHidden/>
              </w:rPr>
            </w:r>
            <w:r>
              <w:rPr>
                <w:noProof/>
                <w:webHidden/>
              </w:rPr>
              <w:fldChar w:fldCharType="separate"/>
            </w:r>
            <w:r>
              <w:rPr>
                <w:noProof/>
                <w:webHidden/>
              </w:rPr>
              <w:t>15</w:t>
            </w:r>
            <w:r>
              <w:rPr>
                <w:noProof/>
                <w:webHidden/>
              </w:rPr>
              <w:fldChar w:fldCharType="end"/>
            </w:r>
          </w:hyperlink>
        </w:p>
        <w:p w14:paraId="4CB3751A" w14:textId="77777777" w:rsidR="009E3291" w:rsidRDefault="009E3291">
          <w:pPr>
            <w:pStyle w:val="TOC3"/>
            <w:tabs>
              <w:tab w:val="right" w:leader="dot" w:pos="8290"/>
            </w:tabs>
            <w:rPr>
              <w:rFonts w:asciiTheme="minorHAnsi" w:hAnsiTheme="minorHAnsi"/>
              <w:noProof/>
              <w:lang w:val="en-NZ" w:eastAsia="en-NZ"/>
            </w:rPr>
          </w:pPr>
          <w:hyperlink w:anchor="_Toc370292959" w:history="1">
            <w:r w:rsidRPr="002A2EB9">
              <w:rPr>
                <w:rStyle w:val="Hyperlink"/>
                <w:noProof/>
              </w:rPr>
              <w:t>Skill</w:t>
            </w:r>
            <w:r>
              <w:rPr>
                <w:noProof/>
                <w:webHidden/>
              </w:rPr>
              <w:tab/>
            </w:r>
            <w:r>
              <w:rPr>
                <w:noProof/>
                <w:webHidden/>
              </w:rPr>
              <w:fldChar w:fldCharType="begin"/>
            </w:r>
            <w:r>
              <w:rPr>
                <w:noProof/>
                <w:webHidden/>
              </w:rPr>
              <w:instrText xml:space="preserve"> PAGEREF _Toc370292959 \h </w:instrText>
            </w:r>
            <w:r>
              <w:rPr>
                <w:noProof/>
                <w:webHidden/>
              </w:rPr>
            </w:r>
            <w:r>
              <w:rPr>
                <w:noProof/>
                <w:webHidden/>
              </w:rPr>
              <w:fldChar w:fldCharType="separate"/>
            </w:r>
            <w:r>
              <w:rPr>
                <w:noProof/>
                <w:webHidden/>
              </w:rPr>
              <w:t>15</w:t>
            </w:r>
            <w:r>
              <w:rPr>
                <w:noProof/>
                <w:webHidden/>
              </w:rPr>
              <w:fldChar w:fldCharType="end"/>
            </w:r>
          </w:hyperlink>
        </w:p>
        <w:p w14:paraId="1BA031AD" w14:textId="77777777" w:rsidR="009E3291" w:rsidRDefault="009E3291">
          <w:pPr>
            <w:pStyle w:val="TOC3"/>
            <w:tabs>
              <w:tab w:val="right" w:leader="dot" w:pos="8290"/>
            </w:tabs>
            <w:rPr>
              <w:rFonts w:asciiTheme="minorHAnsi" w:hAnsiTheme="minorHAnsi"/>
              <w:noProof/>
              <w:lang w:val="en-NZ" w:eastAsia="en-NZ"/>
            </w:rPr>
          </w:pPr>
          <w:hyperlink w:anchor="_Toc370292960" w:history="1">
            <w:r w:rsidRPr="002A2EB9">
              <w:rPr>
                <w:rStyle w:val="Hyperlink"/>
                <w:noProof/>
              </w:rPr>
              <w:t>StudentSkill</w:t>
            </w:r>
            <w:r>
              <w:rPr>
                <w:noProof/>
                <w:webHidden/>
              </w:rPr>
              <w:tab/>
            </w:r>
            <w:r>
              <w:rPr>
                <w:noProof/>
                <w:webHidden/>
              </w:rPr>
              <w:fldChar w:fldCharType="begin"/>
            </w:r>
            <w:r>
              <w:rPr>
                <w:noProof/>
                <w:webHidden/>
              </w:rPr>
              <w:instrText xml:space="preserve"> PAGEREF _Toc370292960 \h </w:instrText>
            </w:r>
            <w:r>
              <w:rPr>
                <w:noProof/>
                <w:webHidden/>
              </w:rPr>
            </w:r>
            <w:r>
              <w:rPr>
                <w:noProof/>
                <w:webHidden/>
              </w:rPr>
              <w:fldChar w:fldCharType="separate"/>
            </w:r>
            <w:r>
              <w:rPr>
                <w:noProof/>
                <w:webHidden/>
              </w:rPr>
              <w:t>16</w:t>
            </w:r>
            <w:r>
              <w:rPr>
                <w:noProof/>
                <w:webHidden/>
              </w:rPr>
              <w:fldChar w:fldCharType="end"/>
            </w:r>
          </w:hyperlink>
        </w:p>
        <w:p w14:paraId="6B9E7B68" w14:textId="77777777" w:rsidR="009E3291" w:rsidRDefault="009E3291">
          <w:pPr>
            <w:pStyle w:val="TOC3"/>
            <w:tabs>
              <w:tab w:val="right" w:leader="dot" w:pos="8290"/>
            </w:tabs>
            <w:rPr>
              <w:rFonts w:asciiTheme="minorHAnsi" w:hAnsiTheme="minorHAnsi"/>
              <w:noProof/>
              <w:lang w:val="en-NZ" w:eastAsia="en-NZ"/>
            </w:rPr>
          </w:pPr>
          <w:hyperlink w:anchor="_Toc370292961" w:history="1">
            <w:r w:rsidRPr="002A2EB9">
              <w:rPr>
                <w:rStyle w:val="Hyperlink"/>
                <w:noProof/>
              </w:rPr>
              <w:t>VacancySkill</w:t>
            </w:r>
            <w:r>
              <w:rPr>
                <w:noProof/>
                <w:webHidden/>
              </w:rPr>
              <w:tab/>
            </w:r>
            <w:r>
              <w:rPr>
                <w:noProof/>
                <w:webHidden/>
              </w:rPr>
              <w:fldChar w:fldCharType="begin"/>
            </w:r>
            <w:r>
              <w:rPr>
                <w:noProof/>
                <w:webHidden/>
              </w:rPr>
              <w:instrText xml:space="preserve"> PAGEREF _Toc370292961 \h </w:instrText>
            </w:r>
            <w:r>
              <w:rPr>
                <w:noProof/>
                <w:webHidden/>
              </w:rPr>
            </w:r>
            <w:r>
              <w:rPr>
                <w:noProof/>
                <w:webHidden/>
              </w:rPr>
              <w:fldChar w:fldCharType="separate"/>
            </w:r>
            <w:r>
              <w:rPr>
                <w:noProof/>
                <w:webHidden/>
              </w:rPr>
              <w:t>16</w:t>
            </w:r>
            <w:r>
              <w:rPr>
                <w:noProof/>
                <w:webHidden/>
              </w:rPr>
              <w:fldChar w:fldCharType="end"/>
            </w:r>
          </w:hyperlink>
        </w:p>
        <w:p w14:paraId="39F14283" w14:textId="77777777" w:rsidR="009E3291" w:rsidRDefault="009E3291">
          <w:pPr>
            <w:pStyle w:val="TOC3"/>
            <w:tabs>
              <w:tab w:val="right" w:leader="dot" w:pos="8290"/>
            </w:tabs>
            <w:rPr>
              <w:rFonts w:asciiTheme="minorHAnsi" w:hAnsiTheme="minorHAnsi"/>
              <w:noProof/>
              <w:lang w:val="en-NZ" w:eastAsia="en-NZ"/>
            </w:rPr>
          </w:pPr>
          <w:hyperlink w:anchor="_Toc370292962" w:history="1">
            <w:r w:rsidRPr="002A2EB9">
              <w:rPr>
                <w:rStyle w:val="Hyperlink"/>
                <w:noProof/>
              </w:rPr>
              <w:t>Applicant</w:t>
            </w:r>
            <w:r>
              <w:rPr>
                <w:noProof/>
                <w:webHidden/>
              </w:rPr>
              <w:tab/>
            </w:r>
            <w:r>
              <w:rPr>
                <w:noProof/>
                <w:webHidden/>
              </w:rPr>
              <w:fldChar w:fldCharType="begin"/>
            </w:r>
            <w:r>
              <w:rPr>
                <w:noProof/>
                <w:webHidden/>
              </w:rPr>
              <w:instrText xml:space="preserve"> PAGEREF _Toc370292962 \h </w:instrText>
            </w:r>
            <w:r>
              <w:rPr>
                <w:noProof/>
                <w:webHidden/>
              </w:rPr>
            </w:r>
            <w:r>
              <w:rPr>
                <w:noProof/>
                <w:webHidden/>
              </w:rPr>
              <w:fldChar w:fldCharType="separate"/>
            </w:r>
            <w:r>
              <w:rPr>
                <w:noProof/>
                <w:webHidden/>
              </w:rPr>
              <w:t>16</w:t>
            </w:r>
            <w:r>
              <w:rPr>
                <w:noProof/>
                <w:webHidden/>
              </w:rPr>
              <w:fldChar w:fldCharType="end"/>
            </w:r>
          </w:hyperlink>
        </w:p>
        <w:p w14:paraId="77916DA2" w14:textId="77777777" w:rsidR="009E3291" w:rsidRDefault="009E3291">
          <w:pPr>
            <w:pStyle w:val="TOC1"/>
            <w:tabs>
              <w:tab w:val="right" w:leader="dot" w:pos="8290"/>
            </w:tabs>
            <w:rPr>
              <w:rFonts w:asciiTheme="minorHAnsi" w:hAnsiTheme="minorHAnsi"/>
              <w:b w:val="0"/>
              <w:noProof/>
              <w:sz w:val="22"/>
              <w:szCs w:val="22"/>
              <w:lang w:val="en-NZ" w:eastAsia="en-NZ"/>
            </w:rPr>
          </w:pPr>
          <w:hyperlink w:anchor="_Toc370292963" w:history="1">
            <w:r w:rsidRPr="002A2EB9">
              <w:rPr>
                <w:rStyle w:val="Hyperlink"/>
                <w:noProof/>
              </w:rPr>
              <w:t>Appendix</w:t>
            </w:r>
            <w:r>
              <w:rPr>
                <w:noProof/>
                <w:webHidden/>
              </w:rPr>
              <w:tab/>
            </w:r>
            <w:r>
              <w:rPr>
                <w:noProof/>
                <w:webHidden/>
              </w:rPr>
              <w:fldChar w:fldCharType="begin"/>
            </w:r>
            <w:r>
              <w:rPr>
                <w:noProof/>
                <w:webHidden/>
              </w:rPr>
              <w:instrText xml:space="preserve"> PAGEREF _Toc370292963 \h </w:instrText>
            </w:r>
            <w:r>
              <w:rPr>
                <w:noProof/>
                <w:webHidden/>
              </w:rPr>
            </w:r>
            <w:r>
              <w:rPr>
                <w:noProof/>
                <w:webHidden/>
              </w:rPr>
              <w:fldChar w:fldCharType="separate"/>
            </w:r>
            <w:r>
              <w:rPr>
                <w:noProof/>
                <w:webHidden/>
              </w:rPr>
              <w:t>17</w:t>
            </w:r>
            <w:r>
              <w:rPr>
                <w:noProof/>
                <w:webHidden/>
              </w:rPr>
              <w:fldChar w:fldCharType="end"/>
            </w:r>
          </w:hyperlink>
        </w:p>
        <w:p w14:paraId="2127DC16" w14:textId="77777777" w:rsidR="009E3291" w:rsidRDefault="009E3291">
          <w:pPr>
            <w:pStyle w:val="TOC2"/>
            <w:tabs>
              <w:tab w:val="right" w:leader="dot" w:pos="8290"/>
            </w:tabs>
            <w:rPr>
              <w:rFonts w:asciiTheme="minorHAnsi" w:hAnsiTheme="minorHAnsi"/>
              <w:b w:val="0"/>
              <w:noProof/>
              <w:lang w:val="en-NZ" w:eastAsia="en-NZ"/>
            </w:rPr>
          </w:pPr>
          <w:hyperlink w:anchor="_Toc370292964" w:history="1">
            <w:r w:rsidRPr="002A2EB9">
              <w:rPr>
                <w:rStyle w:val="Hyperlink"/>
                <w:noProof/>
              </w:rPr>
              <w:t>Communications with client</w:t>
            </w:r>
            <w:r>
              <w:rPr>
                <w:noProof/>
                <w:webHidden/>
              </w:rPr>
              <w:tab/>
            </w:r>
            <w:r>
              <w:rPr>
                <w:noProof/>
                <w:webHidden/>
              </w:rPr>
              <w:fldChar w:fldCharType="begin"/>
            </w:r>
            <w:r>
              <w:rPr>
                <w:noProof/>
                <w:webHidden/>
              </w:rPr>
              <w:instrText xml:space="preserve"> PAGEREF _Toc370292964 \h </w:instrText>
            </w:r>
            <w:r>
              <w:rPr>
                <w:noProof/>
                <w:webHidden/>
              </w:rPr>
            </w:r>
            <w:r>
              <w:rPr>
                <w:noProof/>
                <w:webHidden/>
              </w:rPr>
              <w:fldChar w:fldCharType="separate"/>
            </w:r>
            <w:r>
              <w:rPr>
                <w:noProof/>
                <w:webHidden/>
              </w:rPr>
              <w:t>17</w:t>
            </w:r>
            <w:r>
              <w:rPr>
                <w:noProof/>
                <w:webHidden/>
              </w:rPr>
              <w:fldChar w:fldCharType="end"/>
            </w:r>
          </w:hyperlink>
        </w:p>
        <w:p w14:paraId="1132F1C4" w14:textId="77777777" w:rsidR="009E3291" w:rsidRDefault="009E3291">
          <w:pPr>
            <w:pStyle w:val="TOC3"/>
            <w:tabs>
              <w:tab w:val="right" w:leader="dot" w:pos="8290"/>
            </w:tabs>
            <w:rPr>
              <w:rFonts w:asciiTheme="minorHAnsi" w:hAnsiTheme="minorHAnsi"/>
              <w:noProof/>
              <w:lang w:val="en-NZ" w:eastAsia="en-NZ"/>
            </w:rPr>
          </w:pPr>
          <w:hyperlink w:anchor="_Toc370292965" w:history="1">
            <w:r w:rsidRPr="002A2EB9">
              <w:rPr>
                <w:rStyle w:val="Hyperlink"/>
                <w:noProof/>
              </w:rPr>
              <w:t>Part 1</w:t>
            </w:r>
            <w:r>
              <w:rPr>
                <w:noProof/>
                <w:webHidden/>
              </w:rPr>
              <w:tab/>
            </w:r>
            <w:r>
              <w:rPr>
                <w:noProof/>
                <w:webHidden/>
              </w:rPr>
              <w:fldChar w:fldCharType="begin"/>
            </w:r>
            <w:r>
              <w:rPr>
                <w:noProof/>
                <w:webHidden/>
              </w:rPr>
              <w:instrText xml:space="preserve"> PAGEREF _Toc370292965 \h </w:instrText>
            </w:r>
            <w:r>
              <w:rPr>
                <w:noProof/>
                <w:webHidden/>
              </w:rPr>
            </w:r>
            <w:r>
              <w:rPr>
                <w:noProof/>
                <w:webHidden/>
              </w:rPr>
              <w:fldChar w:fldCharType="separate"/>
            </w:r>
            <w:r>
              <w:rPr>
                <w:noProof/>
                <w:webHidden/>
              </w:rPr>
              <w:t>17</w:t>
            </w:r>
            <w:r>
              <w:rPr>
                <w:noProof/>
                <w:webHidden/>
              </w:rPr>
              <w:fldChar w:fldCharType="end"/>
            </w:r>
          </w:hyperlink>
        </w:p>
        <w:p w14:paraId="6A71A166" w14:textId="77777777" w:rsidR="009E3291" w:rsidRDefault="009E3291">
          <w:pPr>
            <w:pStyle w:val="TOC3"/>
            <w:tabs>
              <w:tab w:val="right" w:leader="dot" w:pos="8290"/>
            </w:tabs>
            <w:rPr>
              <w:rFonts w:asciiTheme="minorHAnsi" w:hAnsiTheme="minorHAnsi"/>
              <w:noProof/>
              <w:lang w:val="en-NZ" w:eastAsia="en-NZ"/>
            </w:rPr>
          </w:pPr>
          <w:hyperlink w:anchor="_Toc370292966" w:history="1">
            <w:r w:rsidRPr="002A2EB9">
              <w:rPr>
                <w:rStyle w:val="Hyperlink"/>
                <w:noProof/>
              </w:rPr>
              <w:t>Part 2</w:t>
            </w:r>
            <w:r>
              <w:rPr>
                <w:noProof/>
                <w:webHidden/>
              </w:rPr>
              <w:tab/>
            </w:r>
            <w:r>
              <w:rPr>
                <w:noProof/>
                <w:webHidden/>
              </w:rPr>
              <w:fldChar w:fldCharType="begin"/>
            </w:r>
            <w:r>
              <w:rPr>
                <w:noProof/>
                <w:webHidden/>
              </w:rPr>
              <w:instrText xml:space="preserve"> PAGEREF _Toc370292966 \h </w:instrText>
            </w:r>
            <w:r>
              <w:rPr>
                <w:noProof/>
                <w:webHidden/>
              </w:rPr>
            </w:r>
            <w:r>
              <w:rPr>
                <w:noProof/>
                <w:webHidden/>
              </w:rPr>
              <w:fldChar w:fldCharType="separate"/>
            </w:r>
            <w:r>
              <w:rPr>
                <w:noProof/>
                <w:webHidden/>
              </w:rPr>
              <w:t>17</w:t>
            </w:r>
            <w:r>
              <w:rPr>
                <w:noProof/>
                <w:webHidden/>
              </w:rPr>
              <w:fldChar w:fldCharType="end"/>
            </w:r>
          </w:hyperlink>
        </w:p>
        <w:p w14:paraId="5C30C740" w14:textId="77777777" w:rsidR="00FC056E" w:rsidRDefault="00F70B52">
          <w:r>
            <w:rPr>
              <w:noProof/>
            </w:rPr>
            <w:fldChar w:fldCharType="end"/>
          </w:r>
        </w:p>
      </w:sdtContent>
    </w:sdt>
    <w:p w14:paraId="5658CDFF" w14:textId="77777777" w:rsidR="00FC056E" w:rsidRDefault="00FC056E"/>
    <w:p w14:paraId="27E3911F" w14:textId="77777777" w:rsidR="00FC056E" w:rsidRDefault="00FC056E">
      <w:r>
        <w:br w:type="page"/>
      </w:r>
    </w:p>
    <w:p w14:paraId="604311CD" w14:textId="77777777" w:rsidR="00FC056E" w:rsidRDefault="00FC056E" w:rsidP="00FC056E">
      <w:pPr>
        <w:pStyle w:val="Heading1"/>
      </w:pPr>
      <w:bookmarkStart w:id="0" w:name="_Toc370292941"/>
      <w:r>
        <w:lastRenderedPageBreak/>
        <w:t>Introduction</w:t>
      </w:r>
      <w:bookmarkEnd w:id="0"/>
    </w:p>
    <w:p w14:paraId="080EC084" w14:textId="77777777" w:rsidR="00FC056E" w:rsidRDefault="00FC056E" w:rsidP="00FC056E"/>
    <w:p w14:paraId="38FC2FAA" w14:textId="22BC300B" w:rsidR="00FC056E" w:rsidRDefault="0072161F" w:rsidP="00FC056E">
      <w:r>
        <w:t>In this report I will take the logical design and convert it into a physical design and implantation.</w:t>
      </w:r>
    </w:p>
    <w:p w14:paraId="288BCB92" w14:textId="77777777" w:rsidR="0072161F" w:rsidRDefault="0072161F" w:rsidP="00FC056E"/>
    <w:p w14:paraId="6E2F9B53" w14:textId="03A8E732" w:rsidR="0072161F" w:rsidRDefault="0072161F" w:rsidP="00FC056E">
      <w:r>
        <w:t>Modeling the data volume and access frequency.</w:t>
      </w:r>
    </w:p>
    <w:p w14:paraId="3366A3DB" w14:textId="77777777" w:rsidR="0072161F" w:rsidRDefault="0072161F" w:rsidP="00FC056E"/>
    <w:p w14:paraId="1D4EA6D2" w14:textId="12143EF1" w:rsidR="0072161F" w:rsidRDefault="0072161F" w:rsidP="00FC056E">
      <w:r>
        <w:t>This includes considering possible de-normalization methods.</w:t>
      </w:r>
    </w:p>
    <w:p w14:paraId="4350E955" w14:textId="77777777" w:rsidR="0072161F" w:rsidRDefault="0072161F" w:rsidP="00FC056E"/>
    <w:p w14:paraId="2DBF6DF5" w14:textId="36E444C9" w:rsidR="0072161F" w:rsidRDefault="0072161F" w:rsidP="00FC056E">
      <w:r>
        <w:t>And an SQL script file that will create the tables including the referential integrity rules as well as populating it with some test data into it.</w:t>
      </w:r>
    </w:p>
    <w:p w14:paraId="3DBD70F0" w14:textId="77777777" w:rsidR="00FC056E" w:rsidRDefault="00FC056E">
      <w:r>
        <w:br w:type="page"/>
      </w:r>
    </w:p>
    <w:p w14:paraId="27A27B69" w14:textId="77777777" w:rsidR="00FC056E" w:rsidRDefault="00FC056E" w:rsidP="00FC056E">
      <w:pPr>
        <w:pStyle w:val="Heading1"/>
      </w:pPr>
      <w:bookmarkStart w:id="1" w:name="_Toc370292942"/>
      <w:r>
        <w:lastRenderedPageBreak/>
        <w:t>Logical Design</w:t>
      </w:r>
      <w:bookmarkEnd w:id="1"/>
    </w:p>
    <w:p w14:paraId="1F0966A1" w14:textId="77777777" w:rsidR="000E1ECE" w:rsidRDefault="000E1ECE" w:rsidP="000E1ECE"/>
    <w:p w14:paraId="46B2ECD4" w14:textId="59345FA6" w:rsidR="000E1ECE" w:rsidRDefault="000E1ECE" w:rsidP="000E1ECE">
      <w:pPr>
        <w:pStyle w:val="Heading2"/>
      </w:pPr>
      <w:bookmarkStart w:id="2" w:name="_Toc370292943"/>
      <w:r>
        <w:t xml:space="preserve">The Integrated </w:t>
      </w:r>
      <w:proofErr w:type="spellStart"/>
      <w:r>
        <w:t>Normalised</w:t>
      </w:r>
      <w:proofErr w:type="spellEnd"/>
      <w:r>
        <w:t xml:space="preserve"> Entity-Relationship Diagram</w:t>
      </w:r>
      <w:bookmarkEnd w:id="2"/>
    </w:p>
    <w:p w14:paraId="67AC8403" w14:textId="77777777" w:rsidR="00A75423" w:rsidRPr="00A75423" w:rsidRDefault="00A75423" w:rsidP="00A75423"/>
    <w:p w14:paraId="5AF79FD6" w14:textId="066EE74F" w:rsidR="00C27DB5" w:rsidRDefault="00A75423" w:rsidP="00C27DB5">
      <w:r>
        <w:rPr>
          <w:noProof/>
          <w:lang w:val="en-NZ" w:eastAsia="en-NZ"/>
        </w:rPr>
        <w:drawing>
          <wp:inline distT="0" distB="0" distL="0" distR="0" wp14:anchorId="3DD5B059" wp14:editId="7F18B6D4">
            <wp:extent cx="5185424" cy="4680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untain Lion:Users:Admin:Downloads:erd.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185424" cy="4680585"/>
                    </a:xfrm>
                    <a:prstGeom prst="rect">
                      <a:avLst/>
                    </a:prstGeom>
                    <a:noFill/>
                    <a:ln>
                      <a:noFill/>
                    </a:ln>
                  </pic:spPr>
                </pic:pic>
              </a:graphicData>
            </a:graphic>
          </wp:inline>
        </w:drawing>
      </w:r>
    </w:p>
    <w:p w14:paraId="1F6524EB" w14:textId="77777777" w:rsidR="00FC056E" w:rsidRDefault="00FC056E" w:rsidP="00FC056E"/>
    <w:p w14:paraId="06460093" w14:textId="77777777" w:rsidR="00FC056E" w:rsidRDefault="00FC056E">
      <w:r>
        <w:br w:type="page"/>
      </w:r>
    </w:p>
    <w:p w14:paraId="4690B988" w14:textId="77777777" w:rsidR="00FC056E" w:rsidRDefault="00FC056E" w:rsidP="00FC056E">
      <w:pPr>
        <w:pStyle w:val="Heading1"/>
      </w:pPr>
      <w:bookmarkStart w:id="3" w:name="_Toc370292944"/>
      <w:r>
        <w:lastRenderedPageBreak/>
        <w:t>Physical Design</w:t>
      </w:r>
      <w:bookmarkEnd w:id="3"/>
    </w:p>
    <w:p w14:paraId="392A5DBD" w14:textId="77777777" w:rsidR="00FC056E" w:rsidRDefault="00FC056E" w:rsidP="00FC056E"/>
    <w:p w14:paraId="295AF281" w14:textId="77777777" w:rsidR="00FC056E" w:rsidRDefault="00FC056E" w:rsidP="00FC056E">
      <w:pPr>
        <w:pStyle w:val="Heading2"/>
      </w:pPr>
      <w:bookmarkStart w:id="4" w:name="_Toc370292945"/>
      <w:r>
        <w:t>Relations</w:t>
      </w:r>
      <w:bookmarkEnd w:id="4"/>
    </w:p>
    <w:p w14:paraId="708F85F1" w14:textId="77777777" w:rsidR="004F7F25" w:rsidRDefault="004F7F25" w:rsidP="004F7F25"/>
    <w:p w14:paraId="588FDD4F" w14:textId="0FD2DDCB" w:rsidR="00C27DB5" w:rsidRPr="004F7F25" w:rsidRDefault="004F7F25" w:rsidP="00C27DB5">
      <w:pPr>
        <w:rPr>
          <w:b/>
        </w:rPr>
      </w:pPr>
      <w:r w:rsidRPr="004F7F25">
        <w:rPr>
          <w:b/>
        </w:rPr>
        <w:t>Tables</w:t>
      </w:r>
    </w:p>
    <w:p w14:paraId="21160659" w14:textId="75572EB8" w:rsidR="00FC056E" w:rsidRDefault="00B51EDD" w:rsidP="00FC056E">
      <w:pPr>
        <w:pStyle w:val="ListParagraph"/>
        <w:numPr>
          <w:ilvl w:val="0"/>
          <w:numId w:val="1"/>
        </w:numPr>
      </w:pPr>
      <w:r>
        <w:t>Location</w:t>
      </w:r>
      <w:r w:rsidR="00A75423">
        <w:t>(ID, Name)</w:t>
      </w:r>
    </w:p>
    <w:p w14:paraId="3D7970DC" w14:textId="588A1366" w:rsidR="00B51EDD" w:rsidRDefault="00A75423" w:rsidP="00FC056E">
      <w:pPr>
        <w:pStyle w:val="ListParagraph"/>
        <w:numPr>
          <w:ilvl w:val="0"/>
          <w:numId w:val="1"/>
        </w:numPr>
      </w:pPr>
      <w:r>
        <w:t xml:space="preserve">Vacancy(ID, Description, </w:t>
      </w:r>
      <w:proofErr w:type="spellStart"/>
      <w:r>
        <w:t>EmployerID</w:t>
      </w:r>
      <w:proofErr w:type="spellEnd"/>
      <w:r>
        <w:t xml:space="preserve">, </w:t>
      </w:r>
      <w:proofErr w:type="spellStart"/>
      <w:r>
        <w:t>LocationID</w:t>
      </w:r>
      <w:proofErr w:type="spellEnd"/>
      <w:r>
        <w:t xml:space="preserve">, </w:t>
      </w:r>
      <w:proofErr w:type="spellStart"/>
      <w:r>
        <w:t>DateCreated</w:t>
      </w:r>
      <w:proofErr w:type="spellEnd"/>
      <w:r>
        <w:t>, Type)</w:t>
      </w:r>
    </w:p>
    <w:p w14:paraId="44C99CE8" w14:textId="18A61CD3" w:rsidR="00B51EDD" w:rsidRDefault="00A75423" w:rsidP="00FC056E">
      <w:pPr>
        <w:pStyle w:val="ListParagraph"/>
        <w:numPr>
          <w:ilvl w:val="0"/>
          <w:numId w:val="1"/>
        </w:numPr>
      </w:pPr>
      <w:r>
        <w:t>Employer(ID, Name</w:t>
      </w:r>
      <w:r w:rsidR="0044135D">
        <w:t xml:space="preserve">, </w:t>
      </w:r>
      <w:proofErr w:type="spellStart"/>
      <w:r w:rsidR="0044135D">
        <w:t>LocationID</w:t>
      </w:r>
      <w:proofErr w:type="spellEnd"/>
      <w:r>
        <w:t>)</w:t>
      </w:r>
    </w:p>
    <w:p w14:paraId="4C51CD09" w14:textId="5A086E36" w:rsidR="00B51EDD" w:rsidRDefault="00A75423" w:rsidP="00FC056E">
      <w:pPr>
        <w:pStyle w:val="ListParagraph"/>
        <w:numPr>
          <w:ilvl w:val="0"/>
          <w:numId w:val="1"/>
        </w:numPr>
      </w:pPr>
      <w:proofErr w:type="spellStart"/>
      <w:r>
        <w:t>VacancySkill</w:t>
      </w:r>
      <w:proofErr w:type="spellEnd"/>
      <w:r>
        <w:t>(</w:t>
      </w:r>
      <w:proofErr w:type="spellStart"/>
      <w:r>
        <w:t>VacancyID</w:t>
      </w:r>
      <w:proofErr w:type="spellEnd"/>
      <w:r>
        <w:t xml:space="preserve">, </w:t>
      </w:r>
      <w:proofErr w:type="spellStart"/>
      <w:r>
        <w:t>SkillID</w:t>
      </w:r>
      <w:proofErr w:type="spellEnd"/>
      <w:r>
        <w:t>)</w:t>
      </w:r>
    </w:p>
    <w:p w14:paraId="4EF9B8DC" w14:textId="1079038F" w:rsidR="00B51EDD" w:rsidRDefault="00B51EDD" w:rsidP="00FC056E">
      <w:pPr>
        <w:pStyle w:val="ListParagraph"/>
        <w:numPr>
          <w:ilvl w:val="0"/>
          <w:numId w:val="1"/>
        </w:numPr>
      </w:pPr>
      <w:r>
        <w:t>Skill</w:t>
      </w:r>
      <w:r w:rsidR="00A75423">
        <w:t>(ID, Name)</w:t>
      </w:r>
    </w:p>
    <w:p w14:paraId="6FD26318" w14:textId="0A13C5BD" w:rsidR="00B51EDD" w:rsidRDefault="00A75423" w:rsidP="00FC056E">
      <w:pPr>
        <w:pStyle w:val="ListParagraph"/>
        <w:numPr>
          <w:ilvl w:val="0"/>
          <w:numId w:val="1"/>
        </w:numPr>
      </w:pPr>
      <w:proofErr w:type="spellStart"/>
      <w:r>
        <w:t>StudentSkill</w:t>
      </w:r>
      <w:proofErr w:type="spellEnd"/>
      <w:r>
        <w:t>(</w:t>
      </w:r>
      <w:proofErr w:type="spellStart"/>
      <w:r>
        <w:t>StudentID</w:t>
      </w:r>
      <w:proofErr w:type="spellEnd"/>
      <w:r>
        <w:t xml:space="preserve">, </w:t>
      </w:r>
      <w:proofErr w:type="spellStart"/>
      <w:r>
        <w:t>SkillID</w:t>
      </w:r>
      <w:proofErr w:type="spellEnd"/>
      <w:r>
        <w:t>)</w:t>
      </w:r>
    </w:p>
    <w:p w14:paraId="6130F7F3" w14:textId="3395A4EC" w:rsidR="00B51EDD" w:rsidRDefault="00B51EDD" w:rsidP="00FC056E">
      <w:pPr>
        <w:pStyle w:val="ListParagraph"/>
        <w:numPr>
          <w:ilvl w:val="0"/>
          <w:numId w:val="1"/>
        </w:numPr>
      </w:pPr>
      <w:r>
        <w:t>Student</w:t>
      </w:r>
      <w:r w:rsidR="00A75423">
        <w:t xml:space="preserve">(ID, </w:t>
      </w:r>
      <w:proofErr w:type="spellStart"/>
      <w:r w:rsidR="00A75423">
        <w:t>FirstName</w:t>
      </w:r>
      <w:proofErr w:type="spellEnd"/>
      <w:r w:rsidR="00A75423">
        <w:t xml:space="preserve">, </w:t>
      </w:r>
      <w:proofErr w:type="spellStart"/>
      <w:r w:rsidR="00A75423">
        <w:t>LastName</w:t>
      </w:r>
      <w:proofErr w:type="spellEnd"/>
      <w:r w:rsidR="00A75423">
        <w:t>, Address, Phone)</w:t>
      </w:r>
    </w:p>
    <w:p w14:paraId="0AE1B351" w14:textId="7B962A3C" w:rsidR="00B51EDD" w:rsidRDefault="00A75423" w:rsidP="00FC056E">
      <w:pPr>
        <w:pStyle w:val="ListParagraph"/>
        <w:numPr>
          <w:ilvl w:val="0"/>
          <w:numId w:val="1"/>
        </w:numPr>
      </w:pPr>
      <w:r>
        <w:t>Applicant(</w:t>
      </w:r>
      <w:proofErr w:type="spellStart"/>
      <w:r>
        <w:t>StudentID</w:t>
      </w:r>
      <w:proofErr w:type="spellEnd"/>
      <w:r>
        <w:t xml:space="preserve">, </w:t>
      </w:r>
      <w:proofErr w:type="spellStart"/>
      <w:r>
        <w:t>VacancyID</w:t>
      </w:r>
      <w:proofErr w:type="spellEnd"/>
      <w:r>
        <w:t xml:space="preserve">, </w:t>
      </w:r>
      <w:proofErr w:type="spellStart"/>
      <w:r>
        <w:t>DateSubmitted</w:t>
      </w:r>
      <w:proofErr w:type="spellEnd"/>
      <w:r>
        <w:t>)</w:t>
      </w:r>
    </w:p>
    <w:p w14:paraId="4C649276" w14:textId="77777777" w:rsidR="008013D7" w:rsidRDefault="008013D7" w:rsidP="008013D7"/>
    <w:p w14:paraId="604E6130" w14:textId="39F36799" w:rsidR="008013D7" w:rsidRDefault="008013D7" w:rsidP="008013D7">
      <w:pPr>
        <w:rPr>
          <w:b/>
        </w:rPr>
      </w:pPr>
      <w:r w:rsidRPr="008013D7">
        <w:rPr>
          <w:b/>
        </w:rPr>
        <w:t>Foreign Keys</w:t>
      </w:r>
    </w:p>
    <w:p w14:paraId="49DA2768" w14:textId="518511BE" w:rsidR="008013D7" w:rsidRDefault="008013D7" w:rsidP="008013D7">
      <w:pPr>
        <w:pStyle w:val="ListParagraph"/>
        <w:numPr>
          <w:ilvl w:val="0"/>
          <w:numId w:val="19"/>
        </w:numPr>
      </w:pPr>
      <w:r w:rsidRPr="008013D7">
        <w:t>Vacancy</w:t>
      </w:r>
    </w:p>
    <w:p w14:paraId="2F3E9AF9" w14:textId="77777777" w:rsidR="008013D7" w:rsidRDefault="008013D7" w:rsidP="008013D7">
      <w:pPr>
        <w:pStyle w:val="ListParagraph"/>
        <w:numPr>
          <w:ilvl w:val="1"/>
          <w:numId w:val="19"/>
        </w:numPr>
      </w:pPr>
      <w:proofErr w:type="spellStart"/>
      <w:r>
        <w:t>EmployerID</w:t>
      </w:r>
      <w:proofErr w:type="spellEnd"/>
      <w:r>
        <w:t>: ON DELETE NO ACTION</w:t>
      </w:r>
    </w:p>
    <w:p w14:paraId="7E4EC73E" w14:textId="779E870D" w:rsidR="008013D7" w:rsidRPr="008013D7" w:rsidRDefault="008013D7" w:rsidP="008013D7">
      <w:pPr>
        <w:pStyle w:val="ListParagraph"/>
        <w:numPr>
          <w:ilvl w:val="1"/>
          <w:numId w:val="19"/>
        </w:numPr>
      </w:pPr>
      <w:proofErr w:type="spellStart"/>
      <w:r>
        <w:t>LocationID</w:t>
      </w:r>
      <w:proofErr w:type="spellEnd"/>
      <w:r>
        <w:t>: ON DELETE NO ACTION</w:t>
      </w:r>
    </w:p>
    <w:p w14:paraId="51269DEB" w14:textId="0AE541A2" w:rsidR="008013D7" w:rsidRDefault="008013D7" w:rsidP="008013D7">
      <w:pPr>
        <w:pStyle w:val="ListParagraph"/>
        <w:numPr>
          <w:ilvl w:val="0"/>
          <w:numId w:val="19"/>
        </w:numPr>
      </w:pPr>
      <w:r w:rsidRPr="008013D7">
        <w:t>Employer</w:t>
      </w:r>
    </w:p>
    <w:p w14:paraId="17B0068B" w14:textId="1598F6CA" w:rsidR="008013D7" w:rsidRPr="008013D7" w:rsidRDefault="008013D7" w:rsidP="008013D7">
      <w:pPr>
        <w:pStyle w:val="ListParagraph"/>
        <w:numPr>
          <w:ilvl w:val="1"/>
          <w:numId w:val="19"/>
        </w:numPr>
      </w:pPr>
      <w:proofErr w:type="spellStart"/>
      <w:r>
        <w:t>LocationID</w:t>
      </w:r>
      <w:proofErr w:type="spellEnd"/>
      <w:r>
        <w:t>: ON DELETE NO ACTION</w:t>
      </w:r>
    </w:p>
    <w:p w14:paraId="790689E6" w14:textId="404B5E16" w:rsidR="008013D7" w:rsidRDefault="008013D7" w:rsidP="008013D7">
      <w:pPr>
        <w:pStyle w:val="ListParagraph"/>
        <w:numPr>
          <w:ilvl w:val="0"/>
          <w:numId w:val="19"/>
        </w:numPr>
      </w:pPr>
      <w:proofErr w:type="spellStart"/>
      <w:r w:rsidRPr="008013D7">
        <w:t>VacancySkill</w:t>
      </w:r>
      <w:proofErr w:type="spellEnd"/>
    </w:p>
    <w:p w14:paraId="0BD9A5DC" w14:textId="77777777" w:rsidR="008013D7" w:rsidRDefault="008013D7" w:rsidP="008013D7">
      <w:pPr>
        <w:pStyle w:val="ListParagraph"/>
        <w:numPr>
          <w:ilvl w:val="1"/>
          <w:numId w:val="19"/>
        </w:numPr>
      </w:pPr>
      <w:proofErr w:type="spellStart"/>
      <w:r>
        <w:t>SkillID</w:t>
      </w:r>
      <w:proofErr w:type="spellEnd"/>
      <w:r>
        <w:t>: ON DELETE CASCADE</w:t>
      </w:r>
    </w:p>
    <w:p w14:paraId="610EB243" w14:textId="5A070988" w:rsidR="008013D7" w:rsidRPr="008013D7" w:rsidRDefault="008013D7" w:rsidP="008013D7">
      <w:pPr>
        <w:pStyle w:val="ListParagraph"/>
        <w:numPr>
          <w:ilvl w:val="1"/>
          <w:numId w:val="19"/>
        </w:numPr>
      </w:pPr>
      <w:proofErr w:type="spellStart"/>
      <w:r>
        <w:t>VacancyID</w:t>
      </w:r>
      <w:proofErr w:type="spellEnd"/>
      <w:r>
        <w:t>: ON DELETE CASCADE</w:t>
      </w:r>
    </w:p>
    <w:p w14:paraId="181387BF" w14:textId="1903A611" w:rsidR="008013D7" w:rsidRDefault="008013D7" w:rsidP="008013D7">
      <w:pPr>
        <w:pStyle w:val="ListParagraph"/>
        <w:numPr>
          <w:ilvl w:val="0"/>
          <w:numId w:val="19"/>
        </w:numPr>
      </w:pPr>
      <w:proofErr w:type="spellStart"/>
      <w:r w:rsidRPr="008013D7">
        <w:t>StudentSkill</w:t>
      </w:r>
      <w:proofErr w:type="spellEnd"/>
    </w:p>
    <w:p w14:paraId="114E9592" w14:textId="77777777" w:rsidR="008013D7" w:rsidRDefault="008013D7" w:rsidP="008013D7">
      <w:pPr>
        <w:pStyle w:val="ListParagraph"/>
        <w:numPr>
          <w:ilvl w:val="1"/>
          <w:numId w:val="19"/>
        </w:numPr>
      </w:pPr>
      <w:proofErr w:type="spellStart"/>
      <w:r>
        <w:t>SkillID</w:t>
      </w:r>
      <w:proofErr w:type="spellEnd"/>
      <w:r>
        <w:t>: ON DELETE CASCADE</w:t>
      </w:r>
    </w:p>
    <w:p w14:paraId="33EC74EE" w14:textId="375FA770" w:rsidR="008013D7" w:rsidRPr="008013D7" w:rsidRDefault="008013D7" w:rsidP="008013D7">
      <w:pPr>
        <w:pStyle w:val="ListParagraph"/>
        <w:numPr>
          <w:ilvl w:val="1"/>
          <w:numId w:val="19"/>
        </w:numPr>
      </w:pPr>
      <w:proofErr w:type="spellStart"/>
      <w:r>
        <w:t>StudentID</w:t>
      </w:r>
      <w:proofErr w:type="spellEnd"/>
      <w:r>
        <w:t>: ON DELETE CASCADE</w:t>
      </w:r>
    </w:p>
    <w:p w14:paraId="26655892" w14:textId="3C06A987" w:rsidR="008013D7" w:rsidRDefault="008013D7" w:rsidP="008013D7">
      <w:pPr>
        <w:pStyle w:val="ListParagraph"/>
        <w:numPr>
          <w:ilvl w:val="0"/>
          <w:numId w:val="19"/>
        </w:numPr>
      </w:pPr>
      <w:r w:rsidRPr="008013D7">
        <w:t>Applicant</w:t>
      </w:r>
    </w:p>
    <w:p w14:paraId="7299D0D1" w14:textId="77777777" w:rsidR="008013D7" w:rsidRDefault="008013D7" w:rsidP="008013D7">
      <w:pPr>
        <w:pStyle w:val="ListParagraph"/>
        <w:numPr>
          <w:ilvl w:val="1"/>
          <w:numId w:val="19"/>
        </w:numPr>
      </w:pPr>
      <w:proofErr w:type="spellStart"/>
      <w:r>
        <w:t>StudentID</w:t>
      </w:r>
      <w:proofErr w:type="spellEnd"/>
      <w:r>
        <w:t>: ON DELETE CASCADE</w:t>
      </w:r>
    </w:p>
    <w:p w14:paraId="56DCE068" w14:textId="613ABB4D" w:rsidR="008013D7" w:rsidRPr="008013D7" w:rsidRDefault="008013D7" w:rsidP="008013D7">
      <w:pPr>
        <w:pStyle w:val="ListParagraph"/>
        <w:numPr>
          <w:ilvl w:val="1"/>
          <w:numId w:val="19"/>
        </w:numPr>
      </w:pPr>
      <w:proofErr w:type="spellStart"/>
      <w:r>
        <w:t>VacancyID</w:t>
      </w:r>
      <w:proofErr w:type="spellEnd"/>
      <w:r>
        <w:t>: ON DELETE CASCADE</w:t>
      </w:r>
    </w:p>
    <w:p w14:paraId="2373716C" w14:textId="77777777" w:rsidR="00C27DB5" w:rsidRDefault="00C27DB5" w:rsidP="00C27DB5"/>
    <w:p w14:paraId="624223B6" w14:textId="77777777" w:rsidR="00D32019" w:rsidRDefault="00D32019">
      <w:pPr>
        <w:spacing w:line="240" w:lineRule="auto"/>
        <w:rPr>
          <w:rFonts w:eastAsiaTheme="majorEastAsia" w:cstheme="majorBidi"/>
          <w:b/>
          <w:bCs/>
          <w:color w:val="4F81BD" w:themeColor="accent1"/>
          <w:sz w:val="26"/>
          <w:szCs w:val="26"/>
        </w:rPr>
      </w:pPr>
      <w:r>
        <w:br w:type="page"/>
      </w:r>
    </w:p>
    <w:p w14:paraId="04CEF1EC" w14:textId="0D2B889D" w:rsidR="00C81F46" w:rsidRDefault="00FC056E" w:rsidP="0029348B">
      <w:pPr>
        <w:pStyle w:val="Heading2"/>
      </w:pPr>
      <w:bookmarkStart w:id="5" w:name="_Toc370292946"/>
      <w:r>
        <w:lastRenderedPageBreak/>
        <w:t>Data Volume Map</w:t>
      </w:r>
      <w:bookmarkEnd w:id="5"/>
    </w:p>
    <w:p w14:paraId="4C3CDF04" w14:textId="77777777" w:rsidR="0029348B" w:rsidRPr="0029348B" w:rsidRDefault="0029348B" w:rsidP="0029348B"/>
    <w:p w14:paraId="23F5B14D" w14:textId="3E81BF98" w:rsidR="00D32019" w:rsidRDefault="001216D2" w:rsidP="00FC056E">
      <w:r>
        <w:rPr>
          <w:noProof/>
          <w:lang w:val="en-NZ" w:eastAsia="en-NZ"/>
        </w:rPr>
        <w:drawing>
          <wp:inline distT="0" distB="0" distL="0" distR="0" wp14:anchorId="23E91DA2" wp14:editId="475261E1">
            <wp:extent cx="5269230" cy="3141345"/>
            <wp:effectExtent l="0" t="0" r="0" b="8255"/>
            <wp:docPr id="7" name="Picture 7" descr="Mountain Lion:Users:Admin:Desktop:volum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untain Lion:Users:Admin:Desktop:volume_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9230" cy="3141345"/>
                    </a:xfrm>
                    <a:prstGeom prst="rect">
                      <a:avLst/>
                    </a:prstGeom>
                    <a:noFill/>
                    <a:ln>
                      <a:noFill/>
                    </a:ln>
                  </pic:spPr>
                </pic:pic>
              </a:graphicData>
            </a:graphic>
          </wp:inline>
        </w:drawing>
      </w:r>
    </w:p>
    <w:p w14:paraId="1C7DACBF" w14:textId="77777777" w:rsidR="0029348B" w:rsidRDefault="0029348B" w:rsidP="00FC056E"/>
    <w:p w14:paraId="06121E02" w14:textId="65243F6D" w:rsidR="0029348B" w:rsidRDefault="0029348B" w:rsidP="00FC056E">
      <w:r>
        <w:t>The estimated volumes were gathered from the client:</w:t>
      </w:r>
    </w:p>
    <w:p w14:paraId="0015F352" w14:textId="77777777" w:rsidR="0029348B" w:rsidRDefault="0029348B" w:rsidP="00FC056E"/>
    <w:p w14:paraId="1C58D323" w14:textId="7C22EE5B" w:rsidR="0029348B" w:rsidRDefault="0029348B" w:rsidP="0029348B">
      <w:pPr>
        <w:pStyle w:val="ListParagraph"/>
        <w:numPr>
          <w:ilvl w:val="0"/>
          <w:numId w:val="9"/>
        </w:numPr>
      </w:pPr>
      <w:r>
        <w:t>Location: 40</w:t>
      </w:r>
    </w:p>
    <w:p w14:paraId="58B39333" w14:textId="38B4ACB5" w:rsidR="0029348B" w:rsidRDefault="0029348B" w:rsidP="0029348B">
      <w:pPr>
        <w:pStyle w:val="ListParagraph"/>
        <w:numPr>
          <w:ilvl w:val="0"/>
          <w:numId w:val="9"/>
        </w:numPr>
      </w:pPr>
      <w:r>
        <w:t>Employer: 400</w:t>
      </w:r>
    </w:p>
    <w:p w14:paraId="631F094D" w14:textId="25CC2A81" w:rsidR="0029348B" w:rsidRDefault="0029348B" w:rsidP="0029348B">
      <w:pPr>
        <w:pStyle w:val="ListParagraph"/>
        <w:numPr>
          <w:ilvl w:val="0"/>
          <w:numId w:val="9"/>
        </w:numPr>
      </w:pPr>
      <w:r>
        <w:t>Vacancy: 200</w:t>
      </w:r>
    </w:p>
    <w:p w14:paraId="24875235" w14:textId="72E78CBD" w:rsidR="0029348B" w:rsidRDefault="0029348B" w:rsidP="0029348B">
      <w:pPr>
        <w:pStyle w:val="ListParagraph"/>
        <w:numPr>
          <w:ilvl w:val="0"/>
          <w:numId w:val="9"/>
        </w:numPr>
      </w:pPr>
      <w:r>
        <w:t>Student: 25000</w:t>
      </w:r>
    </w:p>
    <w:p w14:paraId="693CCECF" w14:textId="766043D0" w:rsidR="00536779" w:rsidRDefault="00E41EE2" w:rsidP="0029348B">
      <w:pPr>
        <w:pStyle w:val="ListParagraph"/>
        <w:numPr>
          <w:ilvl w:val="0"/>
          <w:numId w:val="9"/>
        </w:numPr>
      </w:pPr>
      <w:r>
        <w:t>Skill: 50</w:t>
      </w:r>
    </w:p>
    <w:p w14:paraId="794B8068" w14:textId="07BB3129" w:rsidR="0029348B" w:rsidRDefault="0029348B" w:rsidP="0029348B">
      <w:pPr>
        <w:pStyle w:val="ListParagraph"/>
        <w:numPr>
          <w:ilvl w:val="0"/>
          <w:numId w:val="9"/>
        </w:numPr>
      </w:pPr>
      <w:r>
        <w:t>Applicant: (2 per Student) = 50000</w:t>
      </w:r>
    </w:p>
    <w:p w14:paraId="18BEF232" w14:textId="6DEC038D" w:rsidR="0029348B" w:rsidRDefault="0029348B" w:rsidP="0029348B">
      <w:pPr>
        <w:pStyle w:val="ListParagraph"/>
        <w:numPr>
          <w:ilvl w:val="0"/>
          <w:numId w:val="9"/>
        </w:numPr>
      </w:pPr>
      <w:proofErr w:type="spellStart"/>
      <w:r>
        <w:t>VacancySkill</w:t>
      </w:r>
      <w:proofErr w:type="spellEnd"/>
      <w:r>
        <w:t>: (2 per Vacancy) = 400</w:t>
      </w:r>
    </w:p>
    <w:p w14:paraId="705E26BA" w14:textId="5CF0A0BA" w:rsidR="0029348B" w:rsidRDefault="0029348B" w:rsidP="0029348B">
      <w:pPr>
        <w:pStyle w:val="ListParagraph"/>
        <w:numPr>
          <w:ilvl w:val="0"/>
          <w:numId w:val="9"/>
        </w:numPr>
      </w:pPr>
      <w:proofErr w:type="spellStart"/>
      <w:r>
        <w:t>StudentSkill</w:t>
      </w:r>
      <w:proofErr w:type="spellEnd"/>
      <w:r>
        <w:t>: (3 per Student) = 75000</w:t>
      </w:r>
    </w:p>
    <w:p w14:paraId="04985422" w14:textId="77777777" w:rsidR="0029348B" w:rsidRDefault="0029348B" w:rsidP="0029348B"/>
    <w:p w14:paraId="009416D7" w14:textId="77777777" w:rsidR="0029348B" w:rsidRDefault="0029348B">
      <w:pPr>
        <w:spacing w:line="240" w:lineRule="auto"/>
        <w:rPr>
          <w:rFonts w:eastAsiaTheme="majorEastAsia" w:cstheme="majorBidi"/>
          <w:b/>
          <w:bCs/>
          <w:color w:val="4F81BD" w:themeColor="accent1"/>
          <w:sz w:val="26"/>
          <w:szCs w:val="26"/>
        </w:rPr>
      </w:pPr>
      <w:r>
        <w:br w:type="page"/>
      </w:r>
    </w:p>
    <w:p w14:paraId="7FE0C83E" w14:textId="4DF6652C" w:rsidR="00FC056E" w:rsidRDefault="00FC056E" w:rsidP="009F3AD3">
      <w:pPr>
        <w:pStyle w:val="Heading2"/>
      </w:pPr>
      <w:bookmarkStart w:id="6" w:name="_Toc370292947"/>
      <w:r>
        <w:lastRenderedPageBreak/>
        <w:t>Data Usage Maps</w:t>
      </w:r>
      <w:bookmarkEnd w:id="6"/>
    </w:p>
    <w:p w14:paraId="6D6EFB91" w14:textId="77777777" w:rsidR="00FC056E" w:rsidRDefault="00FC056E" w:rsidP="00FC056E">
      <w:pPr>
        <w:pStyle w:val="Heading3"/>
      </w:pPr>
      <w:bookmarkStart w:id="7" w:name="_Toc370292948"/>
      <w:r>
        <w:t>All Students and Matching Vacancies</w:t>
      </w:r>
      <w:bookmarkEnd w:id="7"/>
    </w:p>
    <w:p w14:paraId="6E6ED740" w14:textId="77777777" w:rsidR="007E1F53" w:rsidRDefault="007E1F53" w:rsidP="007E1F53"/>
    <w:p w14:paraId="2D44AEB5" w14:textId="3EEF245B" w:rsidR="007E1F53" w:rsidRPr="007E1F53" w:rsidRDefault="007E1F53" w:rsidP="007E1F53">
      <w:r>
        <w:t>This process is run 200 times a day.</w:t>
      </w:r>
    </w:p>
    <w:p w14:paraId="55B5CC0E" w14:textId="6960ED17" w:rsidR="00FC056E" w:rsidRDefault="008A6D18" w:rsidP="00FC056E">
      <w:r>
        <w:rPr>
          <w:noProof/>
          <w:lang w:val="en-NZ" w:eastAsia="en-NZ"/>
        </w:rPr>
        <w:drawing>
          <wp:inline distT="0" distB="0" distL="0" distR="0" wp14:anchorId="4754F8E7" wp14:editId="0FB9E3B2">
            <wp:extent cx="5269230" cy="4055745"/>
            <wp:effectExtent l="0" t="0" r="0" b="8255"/>
            <wp:docPr id="8" name="Picture 8" descr="Mountain Lion:Users:Admin:Desktop:volume_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untain Lion:Users:Admin:Desktop:volume_5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9230" cy="4055745"/>
                    </a:xfrm>
                    <a:prstGeom prst="rect">
                      <a:avLst/>
                    </a:prstGeom>
                    <a:noFill/>
                    <a:ln>
                      <a:noFill/>
                    </a:ln>
                  </pic:spPr>
                </pic:pic>
              </a:graphicData>
            </a:graphic>
          </wp:inline>
        </w:drawing>
      </w:r>
    </w:p>
    <w:p w14:paraId="129FEF4E" w14:textId="77777777" w:rsidR="001216D2" w:rsidRDefault="001216D2" w:rsidP="00FC056E"/>
    <w:p w14:paraId="18773BF1" w14:textId="7BF09EBB" w:rsidR="001216D2" w:rsidRDefault="001216D2" w:rsidP="00FC056E">
      <w:r>
        <w:t>Assumptions:</w:t>
      </w:r>
    </w:p>
    <w:p w14:paraId="31433FBA" w14:textId="43902BEC" w:rsidR="001216D2" w:rsidRDefault="001216D2" w:rsidP="001216D2">
      <w:pPr>
        <w:pStyle w:val="ListParagraph"/>
        <w:numPr>
          <w:ilvl w:val="0"/>
          <w:numId w:val="10"/>
        </w:numPr>
      </w:pPr>
      <w:r>
        <w:t>For each request for a Student, one request will need to be made to get a list of their Skills.</w:t>
      </w:r>
    </w:p>
    <w:p w14:paraId="61CDE3E7" w14:textId="561C632A" w:rsidR="001216D2" w:rsidRDefault="001216D2" w:rsidP="001216D2">
      <w:pPr>
        <w:pStyle w:val="ListParagraph"/>
        <w:numPr>
          <w:ilvl w:val="0"/>
          <w:numId w:val="10"/>
        </w:numPr>
      </w:pPr>
      <w:r>
        <w:t>On average, Students have three Skills. For each of these Skills, we will need to check</w:t>
      </w:r>
      <w:r w:rsidR="006966F5">
        <w:t xml:space="preserve"> it agains</w:t>
      </w:r>
      <w:r w:rsidR="002E45F4">
        <w:t xml:space="preserve">t every </w:t>
      </w:r>
      <w:proofErr w:type="spellStart"/>
      <w:r w:rsidR="002E45F4">
        <w:t>VacancySkill</w:t>
      </w:r>
      <w:proofErr w:type="spellEnd"/>
      <w:r w:rsidR="002E45F4">
        <w:t xml:space="preserve"> and match </w:t>
      </w:r>
      <w:r w:rsidR="006966F5">
        <w:t xml:space="preserve">the </w:t>
      </w:r>
      <w:proofErr w:type="spellStart"/>
      <w:r w:rsidR="006966F5">
        <w:t>SkillID</w:t>
      </w:r>
      <w:proofErr w:type="spellEnd"/>
      <w:r w:rsidR="006966F5">
        <w:t xml:space="preserve"> attribute.</w:t>
      </w:r>
    </w:p>
    <w:p w14:paraId="381A5111" w14:textId="05434930" w:rsidR="001216D2" w:rsidRDefault="001216D2" w:rsidP="001216D2">
      <w:pPr>
        <w:pStyle w:val="ListParagraph"/>
        <w:numPr>
          <w:ilvl w:val="0"/>
          <w:numId w:val="10"/>
        </w:numPr>
      </w:pPr>
      <w:r>
        <w:t xml:space="preserve">For each </w:t>
      </w:r>
      <w:proofErr w:type="spellStart"/>
      <w:r>
        <w:t>VacancySkill</w:t>
      </w:r>
      <w:proofErr w:type="spellEnd"/>
      <w:r>
        <w:t xml:space="preserve"> we need to get the </w:t>
      </w:r>
      <w:r w:rsidR="009F6C2B">
        <w:t xml:space="preserve">Vacancy, this takes a single request per </w:t>
      </w:r>
      <w:proofErr w:type="spellStart"/>
      <w:r w:rsidR="009F6C2B">
        <w:t>VacancySkill</w:t>
      </w:r>
      <w:proofErr w:type="spellEnd"/>
      <w:r w:rsidR="009F6C2B">
        <w:t>.</w:t>
      </w:r>
    </w:p>
    <w:p w14:paraId="1CAC48F2" w14:textId="77777777" w:rsidR="001216D2" w:rsidRDefault="001216D2" w:rsidP="00FC056E"/>
    <w:p w14:paraId="5DE731B1" w14:textId="77777777" w:rsidR="009F3AD3" w:rsidRDefault="009F3AD3">
      <w:pPr>
        <w:spacing w:line="240" w:lineRule="auto"/>
        <w:rPr>
          <w:rFonts w:eastAsiaTheme="majorEastAsia" w:cstheme="majorBidi"/>
          <w:b/>
          <w:bCs/>
          <w:color w:val="4F81BD" w:themeColor="accent1"/>
        </w:rPr>
      </w:pPr>
      <w:r>
        <w:br w:type="page"/>
      </w:r>
    </w:p>
    <w:p w14:paraId="3A6221F5" w14:textId="05E5D9F5" w:rsidR="00FC056E" w:rsidRDefault="00FC056E" w:rsidP="00FC056E">
      <w:pPr>
        <w:pStyle w:val="Heading3"/>
      </w:pPr>
      <w:bookmarkStart w:id="8" w:name="_Toc370292949"/>
      <w:r>
        <w:lastRenderedPageBreak/>
        <w:t>All Students Interested in One Vacancy</w:t>
      </w:r>
      <w:bookmarkEnd w:id="8"/>
    </w:p>
    <w:p w14:paraId="705049D6" w14:textId="77777777" w:rsidR="007E1F53" w:rsidRDefault="007E1F53" w:rsidP="007E1F53"/>
    <w:p w14:paraId="532D9957" w14:textId="17608F86" w:rsidR="007E1F53" w:rsidRPr="007E1F53" w:rsidRDefault="007E1F53" w:rsidP="007E1F53">
      <w:r>
        <w:t>This process is run 150 times a day.</w:t>
      </w:r>
    </w:p>
    <w:p w14:paraId="3455E029" w14:textId="77777777" w:rsidR="00DF2395" w:rsidRPr="00DF2395" w:rsidRDefault="00DF2395" w:rsidP="00DF2395"/>
    <w:p w14:paraId="61BD8AEB" w14:textId="25D8DF52" w:rsidR="00FC056E" w:rsidRDefault="008A6D18" w:rsidP="00FC056E">
      <w:r>
        <w:rPr>
          <w:noProof/>
          <w:lang w:val="en-NZ" w:eastAsia="en-NZ"/>
        </w:rPr>
        <w:drawing>
          <wp:inline distT="0" distB="0" distL="0" distR="0" wp14:anchorId="02DB4107" wp14:editId="0AB6E76C">
            <wp:extent cx="5269230" cy="3385820"/>
            <wp:effectExtent l="0" t="0" r="0" b="0"/>
            <wp:docPr id="9" name="Picture 9" descr="Mountain Lion:Users:Admin:Desktop:frequency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untain Lion:Users:Admin:Desktop:frequency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9230" cy="3385820"/>
                    </a:xfrm>
                    <a:prstGeom prst="rect">
                      <a:avLst/>
                    </a:prstGeom>
                    <a:noFill/>
                    <a:ln>
                      <a:noFill/>
                    </a:ln>
                  </pic:spPr>
                </pic:pic>
              </a:graphicData>
            </a:graphic>
          </wp:inline>
        </w:drawing>
      </w:r>
    </w:p>
    <w:p w14:paraId="56295AB6" w14:textId="77777777" w:rsidR="008A6D18" w:rsidRDefault="008A6D18" w:rsidP="00FC056E"/>
    <w:p w14:paraId="0B89EE36" w14:textId="7BB11F2F" w:rsidR="008A6D18" w:rsidRDefault="008A6D18" w:rsidP="00FC056E">
      <w:r>
        <w:t>Assumptions:</w:t>
      </w:r>
    </w:p>
    <w:p w14:paraId="789CEB05" w14:textId="77777777" w:rsidR="008A6D18" w:rsidRPr="008A6D18" w:rsidRDefault="008A6D18" w:rsidP="008A6D18">
      <w:pPr>
        <w:pStyle w:val="ListParagraph"/>
        <w:numPr>
          <w:ilvl w:val="0"/>
          <w:numId w:val="11"/>
        </w:numPr>
        <w:spacing w:line="240" w:lineRule="auto"/>
        <w:rPr>
          <w:rFonts w:eastAsiaTheme="majorEastAsia" w:cstheme="majorBidi"/>
          <w:b/>
          <w:bCs/>
          <w:color w:val="4F81BD" w:themeColor="accent1"/>
          <w:sz w:val="26"/>
          <w:szCs w:val="26"/>
        </w:rPr>
      </w:pPr>
      <w:r>
        <w:t>For each Vacancy we need to send one request to get the Employer.</w:t>
      </w:r>
    </w:p>
    <w:p w14:paraId="4C9588E3" w14:textId="745A6BC7" w:rsidR="008A6D18" w:rsidRPr="008A6D18" w:rsidRDefault="008A6D18" w:rsidP="008A6D18">
      <w:pPr>
        <w:pStyle w:val="ListParagraph"/>
        <w:numPr>
          <w:ilvl w:val="0"/>
          <w:numId w:val="11"/>
        </w:numPr>
        <w:spacing w:line="240" w:lineRule="auto"/>
        <w:rPr>
          <w:rFonts w:eastAsiaTheme="majorEastAsia" w:cstheme="majorBidi"/>
          <w:b/>
          <w:bCs/>
          <w:color w:val="4F81BD" w:themeColor="accent1"/>
          <w:sz w:val="26"/>
          <w:szCs w:val="26"/>
        </w:rPr>
      </w:pPr>
      <w:r>
        <w:t>On average, a Vacancy will have 30 Applicants. For each of these Applicants, we need to send a request.</w:t>
      </w:r>
    </w:p>
    <w:p w14:paraId="126CD600" w14:textId="4BE5B0D2" w:rsidR="008A6D18" w:rsidRPr="008A6D18" w:rsidRDefault="008A6D18" w:rsidP="008A6D18">
      <w:pPr>
        <w:pStyle w:val="ListParagraph"/>
        <w:numPr>
          <w:ilvl w:val="0"/>
          <w:numId w:val="11"/>
        </w:numPr>
        <w:spacing w:line="240" w:lineRule="auto"/>
        <w:rPr>
          <w:rFonts w:eastAsiaTheme="majorEastAsia" w:cstheme="majorBidi"/>
          <w:b/>
          <w:bCs/>
          <w:color w:val="4F81BD" w:themeColor="accent1"/>
          <w:sz w:val="26"/>
          <w:szCs w:val="26"/>
        </w:rPr>
      </w:pPr>
      <w:r>
        <w:t>For each Applicant we need to send one request to get the Student details of who applied.</w:t>
      </w:r>
    </w:p>
    <w:p w14:paraId="0EF448B2" w14:textId="77777777" w:rsidR="008A6D18" w:rsidRDefault="008A6D18" w:rsidP="008A6D18">
      <w:pPr>
        <w:spacing w:line="240" w:lineRule="auto"/>
      </w:pPr>
    </w:p>
    <w:p w14:paraId="00263E1C" w14:textId="36F1126F" w:rsidR="008A6D18" w:rsidRPr="008A6D18" w:rsidRDefault="008A6D18" w:rsidP="008A6D18">
      <w:pPr>
        <w:spacing w:line="240" w:lineRule="auto"/>
        <w:rPr>
          <w:rFonts w:eastAsiaTheme="majorEastAsia" w:cstheme="majorBidi"/>
          <w:b/>
          <w:bCs/>
          <w:color w:val="4F81BD" w:themeColor="accent1"/>
          <w:sz w:val="26"/>
          <w:szCs w:val="26"/>
        </w:rPr>
      </w:pPr>
      <w:r>
        <w:br w:type="page"/>
      </w:r>
    </w:p>
    <w:p w14:paraId="3F874E2F" w14:textId="46748BDB" w:rsidR="00FC056E" w:rsidRDefault="00FC056E" w:rsidP="00FC056E">
      <w:pPr>
        <w:pStyle w:val="Heading2"/>
      </w:pPr>
      <w:bookmarkStart w:id="9" w:name="_Toc370292950"/>
      <w:r>
        <w:lastRenderedPageBreak/>
        <w:t>Considerations for De-</w:t>
      </w:r>
      <w:proofErr w:type="spellStart"/>
      <w:r>
        <w:t>normalisation</w:t>
      </w:r>
      <w:bookmarkEnd w:id="9"/>
      <w:proofErr w:type="spellEnd"/>
    </w:p>
    <w:p w14:paraId="44CF41BB" w14:textId="5AB24597" w:rsidR="00FC056E" w:rsidRDefault="00022DA0" w:rsidP="00FC056E">
      <w:r>
        <w:t>Based on:</w:t>
      </w:r>
    </w:p>
    <w:p w14:paraId="546A89C5" w14:textId="0C181A6C" w:rsidR="00022DA0" w:rsidRDefault="00022DA0" w:rsidP="009D3ADD">
      <w:pPr>
        <w:pStyle w:val="ListParagraph"/>
        <w:numPr>
          <w:ilvl w:val="0"/>
          <w:numId w:val="8"/>
        </w:numPr>
      </w:pPr>
      <w:r>
        <w:t>All Students and Matching Vacancies</w:t>
      </w:r>
    </w:p>
    <w:p w14:paraId="04249FEE" w14:textId="13BA541D" w:rsidR="00022DA0" w:rsidRDefault="00022DA0" w:rsidP="009D3ADD">
      <w:pPr>
        <w:pStyle w:val="ListParagraph"/>
        <w:numPr>
          <w:ilvl w:val="0"/>
          <w:numId w:val="8"/>
        </w:numPr>
      </w:pPr>
      <w:r>
        <w:t>All Students Interested In One Particular Vacancy</w:t>
      </w:r>
    </w:p>
    <w:p w14:paraId="10D7792F" w14:textId="77777777" w:rsidR="00F94D3B" w:rsidRDefault="00F94D3B" w:rsidP="00F94D3B"/>
    <w:p w14:paraId="75A3C4F3" w14:textId="35CB4AE9" w:rsidR="009D3ADD" w:rsidRPr="009D3ADD" w:rsidRDefault="009D3ADD" w:rsidP="00F94D3B">
      <w:pPr>
        <w:rPr>
          <w:b/>
        </w:rPr>
      </w:pPr>
      <w:r w:rsidRPr="009D3ADD">
        <w:rPr>
          <w:b/>
        </w:rPr>
        <w:t>Disadvantages</w:t>
      </w:r>
    </w:p>
    <w:p w14:paraId="529EEBDC" w14:textId="77777777" w:rsidR="009D3ADD" w:rsidRDefault="009D3ADD" w:rsidP="00F94D3B"/>
    <w:p w14:paraId="5305AD60" w14:textId="16FB2EAE" w:rsidR="009D3ADD" w:rsidRDefault="009D3ADD" w:rsidP="009D3ADD">
      <w:pPr>
        <w:pStyle w:val="ListParagraph"/>
        <w:numPr>
          <w:ilvl w:val="0"/>
          <w:numId w:val="7"/>
        </w:numPr>
      </w:pPr>
      <w:r>
        <w:t>Inconsistent speed access</w:t>
      </w:r>
    </w:p>
    <w:p w14:paraId="1BD928D3" w14:textId="52232285" w:rsidR="009D3ADD" w:rsidRDefault="009D3ADD" w:rsidP="009D3ADD">
      <w:pPr>
        <w:pStyle w:val="ListParagraph"/>
        <w:numPr>
          <w:ilvl w:val="0"/>
          <w:numId w:val="6"/>
        </w:numPr>
      </w:pPr>
      <w:r>
        <w:t>More complexity</w:t>
      </w:r>
    </w:p>
    <w:p w14:paraId="298898B2" w14:textId="31B1F9BA" w:rsidR="009D3ADD" w:rsidRDefault="009D3ADD" w:rsidP="009D3ADD">
      <w:pPr>
        <w:pStyle w:val="ListParagraph"/>
        <w:numPr>
          <w:ilvl w:val="0"/>
          <w:numId w:val="6"/>
        </w:numPr>
      </w:pPr>
      <w:r>
        <w:t>Extra space</w:t>
      </w:r>
    </w:p>
    <w:p w14:paraId="7856B6DB" w14:textId="13C62C50" w:rsidR="009D3ADD" w:rsidRDefault="009D3ADD" w:rsidP="009D3ADD">
      <w:pPr>
        <w:pStyle w:val="ListParagraph"/>
        <w:numPr>
          <w:ilvl w:val="0"/>
          <w:numId w:val="6"/>
        </w:numPr>
      </w:pPr>
      <w:r>
        <w:t>Slower update times</w:t>
      </w:r>
    </w:p>
    <w:p w14:paraId="26C79B56" w14:textId="77777777" w:rsidR="009D3ADD" w:rsidRDefault="009D3ADD" w:rsidP="00F94D3B"/>
    <w:p w14:paraId="7A2E9665" w14:textId="4FB2CEE8" w:rsidR="00F94D3B" w:rsidRDefault="00A30AA8" w:rsidP="00F94D3B">
      <w:pPr>
        <w:rPr>
          <w:b/>
        </w:rPr>
      </w:pPr>
      <w:r>
        <w:rPr>
          <w:b/>
        </w:rPr>
        <w:t>Joining T</w:t>
      </w:r>
      <w:r w:rsidR="00F94D3B" w:rsidRPr="00F94D3B">
        <w:rPr>
          <w:b/>
        </w:rPr>
        <w:t>ables</w:t>
      </w:r>
      <w:r w:rsidR="004E508E">
        <w:rPr>
          <w:b/>
        </w:rPr>
        <w:t xml:space="preserve"> to create a One-To-One  relationship</w:t>
      </w:r>
    </w:p>
    <w:p w14:paraId="76B5A81B" w14:textId="0BB9A49A" w:rsidR="00A30AA8" w:rsidRDefault="00A30AA8" w:rsidP="00F94D3B">
      <w:r>
        <w:t>This de-</w:t>
      </w:r>
      <w:proofErr w:type="spellStart"/>
      <w:r>
        <w:t>normaliztion</w:t>
      </w:r>
      <w:proofErr w:type="spellEnd"/>
      <w:r>
        <w:t xml:space="preserve"> method is used to increase performance by reducing the number of joins the DBMS must do when querying information across multiple tables.</w:t>
      </w:r>
    </w:p>
    <w:p w14:paraId="209B9541" w14:textId="77777777" w:rsidR="00A30AA8" w:rsidRDefault="00A30AA8" w:rsidP="00F94D3B"/>
    <w:p w14:paraId="6BEC4E15" w14:textId="36857022" w:rsidR="00A30AA8" w:rsidRDefault="00A30AA8" w:rsidP="00F94D3B">
      <w:r>
        <w:t>While not very useful in this system, and example scenario would be if the majority of employers only listed very few vacancies, and there were are large number of employers.</w:t>
      </w:r>
    </w:p>
    <w:p w14:paraId="637C66ED" w14:textId="77777777" w:rsidR="00A30AA8" w:rsidRDefault="00A30AA8" w:rsidP="00F94D3B"/>
    <w:p w14:paraId="382BA09E" w14:textId="3017093D" w:rsidR="00A30AA8" w:rsidRDefault="004E508E" w:rsidP="00F94D3B">
      <w:r>
        <w:t xml:space="preserve">For example, we could merge </w:t>
      </w:r>
      <w:proofErr w:type="spellStart"/>
      <w:r>
        <w:t>vacancyskill</w:t>
      </w:r>
      <w:proofErr w:type="spellEnd"/>
      <w:r>
        <w:t xml:space="preserve"> and vacancy together. This would duplicate a lot of data, but would possibly improve performance.</w:t>
      </w:r>
    </w:p>
    <w:p w14:paraId="4755075F" w14:textId="77777777" w:rsidR="00D3309E" w:rsidRDefault="00D3309E" w:rsidP="00F94D3B"/>
    <w:p w14:paraId="30A09A24" w14:textId="1C461559" w:rsidR="00D3309E" w:rsidRPr="00D3309E" w:rsidRDefault="00D3309E" w:rsidP="008625F7">
      <w:pPr>
        <w:jc w:val="center"/>
        <w:rPr>
          <w:b/>
        </w:rPr>
      </w:pPr>
      <w:r w:rsidRPr="00D3309E">
        <w:rPr>
          <w:b/>
        </w:rPr>
        <w:t>Vacancy</w:t>
      </w:r>
    </w:p>
    <w:tbl>
      <w:tblPr>
        <w:tblStyle w:val="TableGrid"/>
        <w:tblW w:w="5000" w:type="pct"/>
        <w:tblLook w:val="04A0" w:firstRow="1" w:lastRow="0" w:firstColumn="1" w:lastColumn="0" w:noHBand="0" w:noVBand="1"/>
      </w:tblPr>
      <w:tblGrid>
        <w:gridCol w:w="558"/>
        <w:gridCol w:w="1744"/>
        <w:gridCol w:w="1771"/>
        <w:gridCol w:w="1645"/>
        <w:gridCol w:w="1899"/>
        <w:gridCol w:w="899"/>
      </w:tblGrid>
      <w:tr w:rsidR="00D3309E" w14:paraId="05406D51" w14:textId="77777777" w:rsidTr="00D3309E">
        <w:tc>
          <w:tcPr>
            <w:tcW w:w="327" w:type="pct"/>
          </w:tcPr>
          <w:p w14:paraId="66D89438" w14:textId="5D18549C" w:rsidR="00D3309E" w:rsidRPr="004F6279" w:rsidRDefault="004F6279" w:rsidP="00F94D3B">
            <w:pPr>
              <w:rPr>
                <w:b/>
              </w:rPr>
            </w:pPr>
            <w:r>
              <w:rPr>
                <w:b/>
              </w:rPr>
              <w:t>s</w:t>
            </w:r>
          </w:p>
        </w:tc>
        <w:tc>
          <w:tcPr>
            <w:tcW w:w="1024" w:type="pct"/>
          </w:tcPr>
          <w:p w14:paraId="1DBB0E66" w14:textId="4B4025B2" w:rsidR="00D3309E" w:rsidRPr="004F6279" w:rsidRDefault="00D3309E" w:rsidP="00F94D3B">
            <w:pPr>
              <w:rPr>
                <w:b/>
              </w:rPr>
            </w:pPr>
            <w:r w:rsidRPr="004F6279">
              <w:rPr>
                <w:b/>
              </w:rPr>
              <w:t>Description</w:t>
            </w:r>
          </w:p>
        </w:tc>
        <w:tc>
          <w:tcPr>
            <w:tcW w:w="1040" w:type="pct"/>
          </w:tcPr>
          <w:p w14:paraId="2C2421AB" w14:textId="76F2EF55" w:rsidR="00D3309E" w:rsidRPr="004F6279" w:rsidRDefault="00D3309E" w:rsidP="00F94D3B">
            <w:pPr>
              <w:rPr>
                <w:b/>
              </w:rPr>
            </w:pPr>
            <w:proofErr w:type="spellStart"/>
            <w:r w:rsidRPr="004F6279">
              <w:rPr>
                <w:b/>
              </w:rPr>
              <w:t>EmployerID</w:t>
            </w:r>
            <w:proofErr w:type="spellEnd"/>
          </w:p>
        </w:tc>
        <w:tc>
          <w:tcPr>
            <w:tcW w:w="966" w:type="pct"/>
          </w:tcPr>
          <w:p w14:paraId="012C62F5" w14:textId="60D48FA1" w:rsidR="00D3309E" w:rsidRPr="004F6279" w:rsidRDefault="00D3309E" w:rsidP="00F94D3B">
            <w:pPr>
              <w:rPr>
                <w:b/>
              </w:rPr>
            </w:pPr>
            <w:proofErr w:type="spellStart"/>
            <w:r w:rsidRPr="004F6279">
              <w:rPr>
                <w:b/>
              </w:rPr>
              <w:t>LocationID</w:t>
            </w:r>
            <w:proofErr w:type="spellEnd"/>
          </w:p>
        </w:tc>
        <w:tc>
          <w:tcPr>
            <w:tcW w:w="1115" w:type="pct"/>
          </w:tcPr>
          <w:p w14:paraId="1EDD0F92" w14:textId="55970827" w:rsidR="00D3309E" w:rsidRPr="004F6279" w:rsidRDefault="00D3309E" w:rsidP="00F94D3B">
            <w:pPr>
              <w:rPr>
                <w:b/>
              </w:rPr>
            </w:pPr>
            <w:proofErr w:type="spellStart"/>
            <w:r w:rsidRPr="004F6279">
              <w:rPr>
                <w:b/>
              </w:rPr>
              <w:t>DateCreated</w:t>
            </w:r>
            <w:proofErr w:type="spellEnd"/>
          </w:p>
        </w:tc>
        <w:tc>
          <w:tcPr>
            <w:tcW w:w="529" w:type="pct"/>
          </w:tcPr>
          <w:p w14:paraId="21AB2138" w14:textId="1E2092E4" w:rsidR="00D3309E" w:rsidRPr="004F6279" w:rsidRDefault="00D3309E" w:rsidP="00F94D3B">
            <w:pPr>
              <w:rPr>
                <w:b/>
              </w:rPr>
            </w:pPr>
            <w:r w:rsidRPr="004F6279">
              <w:rPr>
                <w:b/>
              </w:rPr>
              <w:t>Type</w:t>
            </w:r>
          </w:p>
        </w:tc>
      </w:tr>
      <w:tr w:rsidR="00D3309E" w14:paraId="55F43E80" w14:textId="77777777" w:rsidTr="00D3309E">
        <w:tc>
          <w:tcPr>
            <w:tcW w:w="327" w:type="pct"/>
          </w:tcPr>
          <w:p w14:paraId="13AE6F28" w14:textId="4A35F336" w:rsidR="00D3309E" w:rsidRDefault="00D3309E" w:rsidP="00F94D3B">
            <w:r>
              <w:t>1</w:t>
            </w:r>
          </w:p>
        </w:tc>
        <w:tc>
          <w:tcPr>
            <w:tcW w:w="1024" w:type="pct"/>
          </w:tcPr>
          <w:p w14:paraId="25EB03E3" w14:textId="12C04C8A" w:rsidR="00D3309E" w:rsidRDefault="00D3309E" w:rsidP="00F94D3B">
            <w:r>
              <w:t>Cashier</w:t>
            </w:r>
          </w:p>
        </w:tc>
        <w:tc>
          <w:tcPr>
            <w:tcW w:w="1040" w:type="pct"/>
          </w:tcPr>
          <w:p w14:paraId="4400D157" w14:textId="76450F83" w:rsidR="00D3309E" w:rsidRDefault="00D3309E" w:rsidP="00F94D3B">
            <w:r>
              <w:t>2</w:t>
            </w:r>
          </w:p>
        </w:tc>
        <w:tc>
          <w:tcPr>
            <w:tcW w:w="966" w:type="pct"/>
          </w:tcPr>
          <w:p w14:paraId="6E6BC115" w14:textId="52711C6F" w:rsidR="00D3309E" w:rsidRDefault="00D3309E" w:rsidP="00F94D3B">
            <w:r>
              <w:t>3</w:t>
            </w:r>
          </w:p>
        </w:tc>
        <w:tc>
          <w:tcPr>
            <w:tcW w:w="1115" w:type="pct"/>
          </w:tcPr>
          <w:p w14:paraId="36DB3199" w14:textId="585CB44D" w:rsidR="00D3309E" w:rsidRDefault="00D3309E" w:rsidP="00F94D3B">
            <w:r>
              <w:t>2013-10-22</w:t>
            </w:r>
          </w:p>
        </w:tc>
        <w:tc>
          <w:tcPr>
            <w:tcW w:w="529" w:type="pct"/>
          </w:tcPr>
          <w:p w14:paraId="120A94E0" w14:textId="777DCFFA" w:rsidR="00D3309E" w:rsidRDefault="00D3309E" w:rsidP="00F94D3B">
            <w:r>
              <w:t>0</w:t>
            </w:r>
          </w:p>
        </w:tc>
      </w:tr>
    </w:tbl>
    <w:p w14:paraId="2408A566" w14:textId="77777777" w:rsidR="00D3309E" w:rsidRDefault="00D3309E" w:rsidP="00F94D3B"/>
    <w:p w14:paraId="73E179FE" w14:textId="2C1200C2" w:rsidR="00D3309E" w:rsidRPr="00D3309E" w:rsidRDefault="00D3309E" w:rsidP="008625F7">
      <w:pPr>
        <w:jc w:val="center"/>
        <w:rPr>
          <w:b/>
        </w:rPr>
      </w:pPr>
      <w:r w:rsidRPr="00D3309E">
        <w:rPr>
          <w:b/>
        </w:rPr>
        <w:t>Skill</w:t>
      </w:r>
    </w:p>
    <w:tbl>
      <w:tblPr>
        <w:tblStyle w:val="TableGrid"/>
        <w:tblW w:w="5000" w:type="pct"/>
        <w:tblLook w:val="04A0" w:firstRow="1" w:lastRow="0" w:firstColumn="1" w:lastColumn="0" w:noHBand="0" w:noVBand="1"/>
      </w:tblPr>
      <w:tblGrid>
        <w:gridCol w:w="4212"/>
        <w:gridCol w:w="4304"/>
      </w:tblGrid>
      <w:tr w:rsidR="00D3309E" w14:paraId="29DB1271" w14:textId="77777777" w:rsidTr="00D3309E">
        <w:tc>
          <w:tcPr>
            <w:tcW w:w="2473" w:type="pct"/>
          </w:tcPr>
          <w:p w14:paraId="05714276" w14:textId="7E3E6050" w:rsidR="00D3309E" w:rsidRPr="004F6279" w:rsidRDefault="00D3309E" w:rsidP="008625F7">
            <w:pPr>
              <w:rPr>
                <w:b/>
              </w:rPr>
            </w:pPr>
            <w:proofErr w:type="spellStart"/>
            <w:r w:rsidRPr="004F6279">
              <w:rPr>
                <w:b/>
              </w:rPr>
              <w:t>VacancyID</w:t>
            </w:r>
            <w:proofErr w:type="spellEnd"/>
          </w:p>
        </w:tc>
        <w:tc>
          <w:tcPr>
            <w:tcW w:w="2527" w:type="pct"/>
          </w:tcPr>
          <w:p w14:paraId="650F5F44" w14:textId="71CF2B43" w:rsidR="00D3309E" w:rsidRPr="004F6279" w:rsidRDefault="00D3309E" w:rsidP="008625F7">
            <w:pPr>
              <w:rPr>
                <w:b/>
              </w:rPr>
            </w:pPr>
            <w:proofErr w:type="spellStart"/>
            <w:r w:rsidRPr="004F6279">
              <w:rPr>
                <w:b/>
              </w:rPr>
              <w:t>SkillID</w:t>
            </w:r>
            <w:proofErr w:type="spellEnd"/>
          </w:p>
        </w:tc>
      </w:tr>
      <w:tr w:rsidR="00D3309E" w14:paraId="7E062D61" w14:textId="77777777" w:rsidTr="00D3309E">
        <w:tc>
          <w:tcPr>
            <w:tcW w:w="2473" w:type="pct"/>
          </w:tcPr>
          <w:p w14:paraId="545F3A03" w14:textId="009280CD" w:rsidR="00D3309E" w:rsidRDefault="00D3309E" w:rsidP="008625F7">
            <w:r>
              <w:t>1</w:t>
            </w:r>
          </w:p>
        </w:tc>
        <w:tc>
          <w:tcPr>
            <w:tcW w:w="2527" w:type="pct"/>
          </w:tcPr>
          <w:p w14:paraId="6441716F" w14:textId="0F63E50F" w:rsidR="00D3309E" w:rsidRDefault="00D3309E" w:rsidP="008625F7">
            <w:r>
              <w:t>10</w:t>
            </w:r>
          </w:p>
        </w:tc>
      </w:tr>
      <w:tr w:rsidR="00D3309E" w14:paraId="45CE74C4" w14:textId="77777777" w:rsidTr="00D3309E">
        <w:tc>
          <w:tcPr>
            <w:tcW w:w="2473" w:type="pct"/>
          </w:tcPr>
          <w:p w14:paraId="630C18D7" w14:textId="1C6262F7" w:rsidR="00D3309E" w:rsidRDefault="00D3309E" w:rsidP="008625F7">
            <w:r>
              <w:t>1</w:t>
            </w:r>
          </w:p>
        </w:tc>
        <w:tc>
          <w:tcPr>
            <w:tcW w:w="2527" w:type="pct"/>
          </w:tcPr>
          <w:p w14:paraId="6221CD51" w14:textId="057B5675" w:rsidR="00D3309E" w:rsidRDefault="00D3309E" w:rsidP="008625F7">
            <w:r>
              <w:t>20</w:t>
            </w:r>
          </w:p>
        </w:tc>
      </w:tr>
      <w:tr w:rsidR="00D3309E" w14:paraId="732B1A43" w14:textId="77777777" w:rsidTr="00D3309E">
        <w:tc>
          <w:tcPr>
            <w:tcW w:w="2473" w:type="pct"/>
          </w:tcPr>
          <w:p w14:paraId="1A9427D5" w14:textId="579B6503" w:rsidR="00D3309E" w:rsidRDefault="00D3309E" w:rsidP="008625F7">
            <w:r>
              <w:t>1</w:t>
            </w:r>
          </w:p>
        </w:tc>
        <w:tc>
          <w:tcPr>
            <w:tcW w:w="2527" w:type="pct"/>
          </w:tcPr>
          <w:p w14:paraId="40C8D1F2" w14:textId="7F7F1AD9" w:rsidR="00D3309E" w:rsidRDefault="00D3309E" w:rsidP="008625F7">
            <w:r>
              <w:t>30</w:t>
            </w:r>
          </w:p>
        </w:tc>
      </w:tr>
    </w:tbl>
    <w:p w14:paraId="0185CF60" w14:textId="77777777" w:rsidR="00D3309E" w:rsidRDefault="00D3309E" w:rsidP="00F94D3B"/>
    <w:p w14:paraId="49B3D324" w14:textId="12B7DC8E" w:rsidR="00D3309E" w:rsidRPr="003F088C" w:rsidRDefault="00D3309E" w:rsidP="008625F7">
      <w:pPr>
        <w:jc w:val="center"/>
        <w:rPr>
          <w:b/>
        </w:rPr>
      </w:pPr>
      <w:r w:rsidRPr="003F088C">
        <w:rPr>
          <w:b/>
        </w:rPr>
        <w:t>Vacancy + Skill</w:t>
      </w:r>
    </w:p>
    <w:tbl>
      <w:tblPr>
        <w:tblStyle w:val="TableGrid"/>
        <w:tblW w:w="0" w:type="auto"/>
        <w:tblLook w:val="04A0" w:firstRow="1" w:lastRow="0" w:firstColumn="1" w:lastColumn="0" w:noHBand="0" w:noVBand="1"/>
      </w:tblPr>
      <w:tblGrid>
        <w:gridCol w:w="866"/>
        <w:gridCol w:w="1460"/>
        <w:gridCol w:w="1475"/>
        <w:gridCol w:w="1411"/>
        <w:gridCol w:w="1539"/>
        <w:gridCol w:w="928"/>
        <w:gridCol w:w="837"/>
      </w:tblGrid>
      <w:tr w:rsidR="004E508E" w14:paraId="22B7C076" w14:textId="25F42976" w:rsidTr="004E508E">
        <w:tc>
          <w:tcPr>
            <w:tcW w:w="878" w:type="dxa"/>
          </w:tcPr>
          <w:p w14:paraId="61940F96" w14:textId="6A46A9C9" w:rsidR="004E508E" w:rsidRPr="004E508E" w:rsidRDefault="004E508E" w:rsidP="00F94D3B">
            <w:pPr>
              <w:rPr>
                <w:b/>
              </w:rPr>
            </w:pPr>
            <w:r w:rsidRPr="004E508E">
              <w:rPr>
                <w:b/>
              </w:rPr>
              <w:t>ID</w:t>
            </w:r>
          </w:p>
        </w:tc>
        <w:tc>
          <w:tcPr>
            <w:tcW w:w="1463" w:type="dxa"/>
          </w:tcPr>
          <w:p w14:paraId="0826CDB4" w14:textId="645E4D6F" w:rsidR="004E508E" w:rsidRPr="004E508E" w:rsidRDefault="004E508E" w:rsidP="00F94D3B">
            <w:pPr>
              <w:rPr>
                <w:b/>
              </w:rPr>
            </w:pPr>
            <w:r w:rsidRPr="004E508E">
              <w:rPr>
                <w:b/>
              </w:rPr>
              <w:t>Description</w:t>
            </w:r>
          </w:p>
        </w:tc>
        <w:tc>
          <w:tcPr>
            <w:tcW w:w="1477" w:type="dxa"/>
          </w:tcPr>
          <w:p w14:paraId="53AE2E8F" w14:textId="10CD75D7" w:rsidR="004E508E" w:rsidRPr="004E508E" w:rsidRDefault="004E508E" w:rsidP="00F94D3B">
            <w:pPr>
              <w:rPr>
                <w:b/>
              </w:rPr>
            </w:pPr>
            <w:proofErr w:type="spellStart"/>
            <w:r w:rsidRPr="004E508E">
              <w:rPr>
                <w:b/>
              </w:rPr>
              <w:t>EmployerID</w:t>
            </w:r>
            <w:proofErr w:type="spellEnd"/>
          </w:p>
        </w:tc>
        <w:tc>
          <w:tcPr>
            <w:tcW w:w="1414" w:type="dxa"/>
          </w:tcPr>
          <w:p w14:paraId="5C3CF851" w14:textId="352E7CC4" w:rsidR="004E508E" w:rsidRPr="004E508E" w:rsidRDefault="004E508E" w:rsidP="00F94D3B">
            <w:pPr>
              <w:rPr>
                <w:b/>
              </w:rPr>
            </w:pPr>
            <w:proofErr w:type="spellStart"/>
            <w:r w:rsidRPr="004E508E">
              <w:rPr>
                <w:b/>
              </w:rPr>
              <w:t>LocationID</w:t>
            </w:r>
            <w:proofErr w:type="spellEnd"/>
          </w:p>
        </w:tc>
        <w:tc>
          <w:tcPr>
            <w:tcW w:w="1541" w:type="dxa"/>
          </w:tcPr>
          <w:p w14:paraId="2A0F297F" w14:textId="537545DE" w:rsidR="004E508E" w:rsidRPr="004E508E" w:rsidRDefault="004E508E" w:rsidP="00F94D3B">
            <w:pPr>
              <w:rPr>
                <w:b/>
              </w:rPr>
            </w:pPr>
            <w:proofErr w:type="spellStart"/>
            <w:r w:rsidRPr="004E508E">
              <w:rPr>
                <w:b/>
              </w:rPr>
              <w:t>DateCreated</w:t>
            </w:r>
            <w:proofErr w:type="spellEnd"/>
          </w:p>
        </w:tc>
        <w:tc>
          <w:tcPr>
            <w:tcW w:w="934" w:type="dxa"/>
          </w:tcPr>
          <w:p w14:paraId="06FAF806" w14:textId="4C8A5C47" w:rsidR="004E508E" w:rsidRPr="004E508E" w:rsidRDefault="004E508E" w:rsidP="00F94D3B">
            <w:pPr>
              <w:rPr>
                <w:b/>
              </w:rPr>
            </w:pPr>
            <w:r w:rsidRPr="004E508E">
              <w:rPr>
                <w:b/>
              </w:rPr>
              <w:t>Type</w:t>
            </w:r>
          </w:p>
        </w:tc>
        <w:tc>
          <w:tcPr>
            <w:tcW w:w="809" w:type="dxa"/>
            <w:shd w:val="clear" w:color="auto" w:fill="E0E0E0"/>
          </w:tcPr>
          <w:p w14:paraId="22E762C5" w14:textId="59110A88" w:rsidR="004E508E" w:rsidRPr="004E508E" w:rsidRDefault="004E508E" w:rsidP="00F94D3B">
            <w:pPr>
              <w:rPr>
                <w:b/>
              </w:rPr>
            </w:pPr>
            <w:proofErr w:type="spellStart"/>
            <w:r w:rsidRPr="004E508E">
              <w:rPr>
                <w:b/>
              </w:rPr>
              <w:t>SkillID</w:t>
            </w:r>
            <w:proofErr w:type="spellEnd"/>
          </w:p>
        </w:tc>
      </w:tr>
      <w:tr w:rsidR="004E508E" w14:paraId="2BDDE9B4" w14:textId="21C4DD4F" w:rsidTr="004E508E">
        <w:tc>
          <w:tcPr>
            <w:tcW w:w="878" w:type="dxa"/>
          </w:tcPr>
          <w:p w14:paraId="7E5F21BD" w14:textId="7DCDDE97" w:rsidR="004E508E" w:rsidRDefault="004E508E" w:rsidP="00F94D3B">
            <w:r>
              <w:lastRenderedPageBreak/>
              <w:t>1</w:t>
            </w:r>
          </w:p>
        </w:tc>
        <w:tc>
          <w:tcPr>
            <w:tcW w:w="1463" w:type="dxa"/>
          </w:tcPr>
          <w:p w14:paraId="229E5CAD" w14:textId="5DE1493B" w:rsidR="004E508E" w:rsidRDefault="004E508E" w:rsidP="00F94D3B">
            <w:r>
              <w:t>Cashier</w:t>
            </w:r>
          </w:p>
        </w:tc>
        <w:tc>
          <w:tcPr>
            <w:tcW w:w="1477" w:type="dxa"/>
          </w:tcPr>
          <w:p w14:paraId="30562CFE" w14:textId="26C3385F" w:rsidR="004E508E" w:rsidRDefault="004E508E" w:rsidP="00F94D3B">
            <w:r>
              <w:t>2</w:t>
            </w:r>
          </w:p>
        </w:tc>
        <w:tc>
          <w:tcPr>
            <w:tcW w:w="1414" w:type="dxa"/>
          </w:tcPr>
          <w:p w14:paraId="7508E56F" w14:textId="2A56697B" w:rsidR="004E508E" w:rsidRDefault="004E508E" w:rsidP="00F94D3B">
            <w:r>
              <w:t>3</w:t>
            </w:r>
          </w:p>
        </w:tc>
        <w:tc>
          <w:tcPr>
            <w:tcW w:w="1541" w:type="dxa"/>
          </w:tcPr>
          <w:p w14:paraId="7156D95E" w14:textId="50196CC6" w:rsidR="004E508E" w:rsidRDefault="004E508E" w:rsidP="00F94D3B">
            <w:r>
              <w:t>2013-10-22</w:t>
            </w:r>
          </w:p>
        </w:tc>
        <w:tc>
          <w:tcPr>
            <w:tcW w:w="934" w:type="dxa"/>
          </w:tcPr>
          <w:p w14:paraId="3EDD581E" w14:textId="7A6EC0A4" w:rsidR="004E508E" w:rsidRDefault="004E508E" w:rsidP="00F94D3B">
            <w:r>
              <w:t>0</w:t>
            </w:r>
          </w:p>
        </w:tc>
        <w:tc>
          <w:tcPr>
            <w:tcW w:w="809" w:type="dxa"/>
            <w:shd w:val="clear" w:color="auto" w:fill="E0E0E0"/>
          </w:tcPr>
          <w:p w14:paraId="186AECF4" w14:textId="05E1562F" w:rsidR="004E508E" w:rsidRPr="004E508E" w:rsidRDefault="004E508E" w:rsidP="00F94D3B">
            <w:r w:rsidRPr="004E508E">
              <w:t>10</w:t>
            </w:r>
          </w:p>
        </w:tc>
      </w:tr>
      <w:tr w:rsidR="004E508E" w14:paraId="4CE207A8" w14:textId="77777777" w:rsidTr="004E508E">
        <w:tc>
          <w:tcPr>
            <w:tcW w:w="878" w:type="dxa"/>
          </w:tcPr>
          <w:p w14:paraId="67418AAE" w14:textId="65CD825B" w:rsidR="004E508E" w:rsidRDefault="004E508E" w:rsidP="00F94D3B">
            <w:r>
              <w:t>1</w:t>
            </w:r>
          </w:p>
        </w:tc>
        <w:tc>
          <w:tcPr>
            <w:tcW w:w="1463" w:type="dxa"/>
          </w:tcPr>
          <w:p w14:paraId="587229CC" w14:textId="180EB8A0" w:rsidR="004E508E" w:rsidRDefault="004E508E" w:rsidP="00F94D3B">
            <w:r>
              <w:t>Cashier</w:t>
            </w:r>
          </w:p>
        </w:tc>
        <w:tc>
          <w:tcPr>
            <w:tcW w:w="1477" w:type="dxa"/>
          </w:tcPr>
          <w:p w14:paraId="2EBA693A" w14:textId="07CD8441" w:rsidR="004E508E" w:rsidRDefault="004E508E" w:rsidP="00F94D3B">
            <w:r>
              <w:t>2</w:t>
            </w:r>
          </w:p>
        </w:tc>
        <w:tc>
          <w:tcPr>
            <w:tcW w:w="1414" w:type="dxa"/>
          </w:tcPr>
          <w:p w14:paraId="4063A20C" w14:textId="725778F1" w:rsidR="004E508E" w:rsidRDefault="004E508E" w:rsidP="00F94D3B">
            <w:r>
              <w:t>3</w:t>
            </w:r>
          </w:p>
        </w:tc>
        <w:tc>
          <w:tcPr>
            <w:tcW w:w="1541" w:type="dxa"/>
          </w:tcPr>
          <w:p w14:paraId="494C873E" w14:textId="20C7B2C2" w:rsidR="004E508E" w:rsidRDefault="004E508E" w:rsidP="00F94D3B">
            <w:r>
              <w:t>2013-10-22</w:t>
            </w:r>
          </w:p>
        </w:tc>
        <w:tc>
          <w:tcPr>
            <w:tcW w:w="934" w:type="dxa"/>
          </w:tcPr>
          <w:p w14:paraId="17ED2A0C" w14:textId="28218409" w:rsidR="004E508E" w:rsidRDefault="004E508E" w:rsidP="00F94D3B">
            <w:r>
              <w:t>0</w:t>
            </w:r>
          </w:p>
        </w:tc>
        <w:tc>
          <w:tcPr>
            <w:tcW w:w="809" w:type="dxa"/>
            <w:shd w:val="clear" w:color="auto" w:fill="E0E0E0"/>
          </w:tcPr>
          <w:p w14:paraId="0072BDA5" w14:textId="1D45C0CE" w:rsidR="004E508E" w:rsidRPr="004E508E" w:rsidRDefault="004E508E" w:rsidP="00F94D3B">
            <w:r w:rsidRPr="004E508E">
              <w:t>20</w:t>
            </w:r>
          </w:p>
        </w:tc>
      </w:tr>
      <w:tr w:rsidR="004E508E" w14:paraId="344FB76D" w14:textId="77777777" w:rsidTr="004E508E">
        <w:tc>
          <w:tcPr>
            <w:tcW w:w="878" w:type="dxa"/>
          </w:tcPr>
          <w:p w14:paraId="01B43C6D" w14:textId="5DFB57EA" w:rsidR="004E508E" w:rsidRDefault="004E508E" w:rsidP="00F94D3B">
            <w:r>
              <w:t>1</w:t>
            </w:r>
          </w:p>
        </w:tc>
        <w:tc>
          <w:tcPr>
            <w:tcW w:w="1463" w:type="dxa"/>
          </w:tcPr>
          <w:p w14:paraId="7A7ED645" w14:textId="0E689F1A" w:rsidR="004E508E" w:rsidRDefault="004E508E" w:rsidP="00F94D3B">
            <w:r>
              <w:t>Cashier</w:t>
            </w:r>
          </w:p>
        </w:tc>
        <w:tc>
          <w:tcPr>
            <w:tcW w:w="1477" w:type="dxa"/>
          </w:tcPr>
          <w:p w14:paraId="6EEF0981" w14:textId="5EAC5BEB" w:rsidR="004E508E" w:rsidRDefault="004E508E" w:rsidP="00F94D3B">
            <w:r>
              <w:t>2</w:t>
            </w:r>
          </w:p>
        </w:tc>
        <w:tc>
          <w:tcPr>
            <w:tcW w:w="1414" w:type="dxa"/>
          </w:tcPr>
          <w:p w14:paraId="634C951E" w14:textId="154F3E69" w:rsidR="004E508E" w:rsidRDefault="004E508E" w:rsidP="00F94D3B">
            <w:r>
              <w:t>3</w:t>
            </w:r>
          </w:p>
        </w:tc>
        <w:tc>
          <w:tcPr>
            <w:tcW w:w="1541" w:type="dxa"/>
          </w:tcPr>
          <w:p w14:paraId="0C019876" w14:textId="1C19F52C" w:rsidR="004E508E" w:rsidRDefault="004E508E" w:rsidP="00F94D3B">
            <w:r>
              <w:t>2013-10-22</w:t>
            </w:r>
          </w:p>
        </w:tc>
        <w:tc>
          <w:tcPr>
            <w:tcW w:w="934" w:type="dxa"/>
          </w:tcPr>
          <w:p w14:paraId="3442A44F" w14:textId="2ADF6736" w:rsidR="004E508E" w:rsidRDefault="004E508E" w:rsidP="00F94D3B">
            <w:r>
              <w:t>0</w:t>
            </w:r>
          </w:p>
        </w:tc>
        <w:tc>
          <w:tcPr>
            <w:tcW w:w="809" w:type="dxa"/>
            <w:shd w:val="clear" w:color="auto" w:fill="E0E0E0"/>
          </w:tcPr>
          <w:p w14:paraId="7BA64270" w14:textId="10718BD8" w:rsidR="004E508E" w:rsidRPr="004E508E" w:rsidRDefault="004E508E" w:rsidP="00F94D3B">
            <w:r w:rsidRPr="004E508E">
              <w:t>30</w:t>
            </w:r>
          </w:p>
        </w:tc>
      </w:tr>
    </w:tbl>
    <w:p w14:paraId="7ECA4000" w14:textId="696DD4D2" w:rsidR="004E508E" w:rsidRPr="00A30AA8" w:rsidRDefault="004E508E" w:rsidP="00F94D3B"/>
    <w:p w14:paraId="31FF0CD2" w14:textId="12A47321" w:rsidR="00A30AA8" w:rsidRPr="004E508E" w:rsidRDefault="004E508E" w:rsidP="00F94D3B">
      <w:r>
        <w:t>As you can see each vacancy is duplicated for every skill it requires. This makes maintaining it a lot harder, as rows could easily get out of sync if only one instance of them is changed.</w:t>
      </w:r>
    </w:p>
    <w:p w14:paraId="3FF290A9" w14:textId="77777777" w:rsidR="00E3086C" w:rsidRDefault="00E3086C" w:rsidP="00E3086C"/>
    <w:p w14:paraId="180AF32F" w14:textId="23259C86" w:rsidR="00E3086C" w:rsidRPr="00434B5B" w:rsidRDefault="00E3086C" w:rsidP="00E3086C">
      <w:pPr>
        <w:rPr>
          <w:b/>
        </w:rPr>
      </w:pPr>
      <w:r w:rsidRPr="00434B5B">
        <w:rPr>
          <w:b/>
        </w:rPr>
        <w:t>Horizontal partitioning</w:t>
      </w:r>
    </w:p>
    <w:p w14:paraId="74F2956C" w14:textId="335722F4" w:rsidR="00E3086C" w:rsidRDefault="00E3086C" w:rsidP="00E3086C">
      <w:r>
        <w:t>Fox example, there are thousands of students stored in the database, but only the most recently added are regularly accessed. To improve performance, the Student table could be horizontally partitioned into sections of a 1000 students.</w:t>
      </w:r>
    </w:p>
    <w:p w14:paraId="37FB00B6" w14:textId="77777777" w:rsidR="00E3086C" w:rsidRDefault="00E3086C" w:rsidP="00E3086C"/>
    <w:p w14:paraId="507D7D6B" w14:textId="29BFDD91" w:rsidR="00E3086C" w:rsidRPr="009E3291" w:rsidRDefault="00E3086C" w:rsidP="00E3086C">
      <w:pPr>
        <w:rPr>
          <w:rFonts w:ascii="Consolas" w:hAnsi="Consolas" w:cs="Consolas"/>
        </w:rPr>
      </w:pPr>
      <w:r w:rsidRPr="009E3291">
        <w:rPr>
          <w:rFonts w:ascii="Consolas" w:hAnsi="Consolas" w:cs="Consolas"/>
        </w:rPr>
        <w:t>Student_0_999, Student_1000_1999, Stud</w:t>
      </w:r>
      <w:bookmarkStart w:id="10" w:name="_GoBack"/>
      <w:bookmarkEnd w:id="10"/>
      <w:r w:rsidRPr="009E3291">
        <w:rPr>
          <w:rFonts w:ascii="Consolas" w:hAnsi="Consolas" w:cs="Consolas"/>
        </w:rPr>
        <w:t>ent_2000_2999</w:t>
      </w:r>
    </w:p>
    <w:p w14:paraId="3A5D6684" w14:textId="77777777" w:rsidR="007A66F9" w:rsidRDefault="007A66F9" w:rsidP="00E3086C"/>
    <w:p w14:paraId="76DCD515" w14:textId="71ED0FB1" w:rsidR="00434B5B" w:rsidRDefault="007A66F9" w:rsidP="00E3086C">
      <w:r>
        <w:t xml:space="preserve">This particular type of </w:t>
      </w:r>
      <w:r w:rsidR="004D45AC">
        <w:t>portioning</w:t>
      </w:r>
      <w:r>
        <w:t xml:space="preserve"> is known as “key range partitioning”</w:t>
      </w:r>
      <w:r w:rsidR="003350C4">
        <w:t xml:space="preserve"> because </w:t>
      </w:r>
      <w:r w:rsidR="004D45AC">
        <w:t>the primary key is used to create the group</w:t>
      </w:r>
      <w:r w:rsidR="00A77FC4">
        <w:t>s</w:t>
      </w:r>
      <w:r w:rsidR="00434B5B">
        <w:t>.</w:t>
      </w:r>
    </w:p>
    <w:p w14:paraId="496B0587" w14:textId="77777777" w:rsidR="00E3086C" w:rsidRDefault="00E3086C" w:rsidP="00E3086C"/>
    <w:p w14:paraId="40A3CF21" w14:textId="60DADA94" w:rsidR="00E3086C" w:rsidRDefault="00E3086C" w:rsidP="00E3086C">
      <w:r>
        <w:t xml:space="preserve">This is faster, as the DBMS has </w:t>
      </w:r>
      <w:r w:rsidR="00434B5B">
        <w:t>fewer</w:t>
      </w:r>
      <w:r>
        <w:t xml:space="preserve"> students to sort through per table</w:t>
      </w:r>
      <w:r w:rsidR="00B468FE">
        <w:t>.</w:t>
      </w:r>
    </w:p>
    <w:p w14:paraId="2E1ABC9E" w14:textId="15D2CC7C" w:rsidR="00B468FE" w:rsidRDefault="00B468FE" w:rsidP="00E3086C">
      <w:r>
        <w:t>However more logic is required for the system to know which table to open to find a student.</w:t>
      </w:r>
    </w:p>
    <w:p w14:paraId="51961AFB" w14:textId="77777777" w:rsidR="00470CDB" w:rsidRDefault="00470CDB" w:rsidP="00E3086C"/>
    <w:p w14:paraId="0695F803" w14:textId="73D166FA" w:rsidR="00470CDB" w:rsidRDefault="00470CDB" w:rsidP="00E3086C">
      <w:r>
        <w:t>Not going to do this as the database should be handle 25000 students assuming that most of the students already have gained employment and will be excluded from the results</w:t>
      </w:r>
      <w:r w:rsidR="001F461C">
        <w:t>.</w:t>
      </w:r>
    </w:p>
    <w:p w14:paraId="47004D16" w14:textId="77777777" w:rsidR="00434B5B" w:rsidRDefault="00434B5B" w:rsidP="00E3086C"/>
    <w:p w14:paraId="719A1F5A" w14:textId="65921742" w:rsidR="00434B5B" w:rsidRDefault="00434B5B" w:rsidP="00E3086C">
      <w:pPr>
        <w:rPr>
          <w:b/>
        </w:rPr>
      </w:pPr>
      <w:r>
        <w:rPr>
          <w:b/>
        </w:rPr>
        <w:t>Vertical Partitioning</w:t>
      </w:r>
    </w:p>
    <w:p w14:paraId="5547F64C" w14:textId="77777777" w:rsidR="00434B5B" w:rsidRDefault="00434B5B" w:rsidP="00E3086C">
      <w:pPr>
        <w:rPr>
          <w:b/>
        </w:rPr>
      </w:pPr>
    </w:p>
    <w:p w14:paraId="4FCF6EA3" w14:textId="63D434BC" w:rsidR="00DE239E" w:rsidRPr="00DE239E" w:rsidRDefault="00DE239E" w:rsidP="00E3086C">
      <w:r>
        <w:t>Need to store more information, as the primary key is duplicated on each sub-table.</w:t>
      </w:r>
    </w:p>
    <w:p w14:paraId="1DA4A15F" w14:textId="77777777" w:rsidR="00DE239E" w:rsidRDefault="00DE239E" w:rsidP="00E3086C">
      <w:pPr>
        <w:rPr>
          <w:b/>
        </w:rPr>
      </w:pPr>
    </w:p>
    <w:p w14:paraId="30933D02" w14:textId="7A8412DC" w:rsidR="00434B5B" w:rsidRDefault="00434B5B" w:rsidP="00E3086C">
      <w:r>
        <w:t xml:space="preserve">This involves splitting up tables by distributing the columns of a table into several separate </w:t>
      </w:r>
      <w:r w:rsidR="00F94D3B">
        <w:t>tables</w:t>
      </w:r>
      <w:r>
        <w:t>.</w:t>
      </w:r>
    </w:p>
    <w:p w14:paraId="37D468A6" w14:textId="77777777" w:rsidR="00F94D3B" w:rsidRDefault="00F94D3B" w:rsidP="00E3086C"/>
    <w:p w14:paraId="6ABF8357" w14:textId="23D23E74" w:rsidR="00F94D3B" w:rsidRDefault="00F94D3B" w:rsidP="00E3086C">
      <w:r>
        <w:t>This is not very useful for this database, as all the tables have a small amount of columns that is accessed at the same time.</w:t>
      </w:r>
    </w:p>
    <w:p w14:paraId="7D82F3DC" w14:textId="77777777" w:rsidR="00F94D3B" w:rsidRDefault="00F94D3B" w:rsidP="00E3086C"/>
    <w:p w14:paraId="53B2A19C" w14:textId="4DD079A8" w:rsidR="00F94D3B" w:rsidRDefault="00F94D3B" w:rsidP="00E3086C">
      <w:r>
        <w:lastRenderedPageBreak/>
        <w:t>An example would be if the Student tables was accessed very often to get each students first and last name. The student table also stores the phone number and address of each student, but this information is accessed rarely. To improve performance in this scenario, the student table could be vertically partitioned to create two tables:</w:t>
      </w:r>
    </w:p>
    <w:p w14:paraId="1D7FA07E" w14:textId="77777777" w:rsidR="00F94D3B" w:rsidRDefault="00F94D3B" w:rsidP="00E3086C"/>
    <w:p w14:paraId="443CD578" w14:textId="177F7EA0" w:rsidR="00F94D3B" w:rsidRPr="002A5B37" w:rsidRDefault="002A5B37" w:rsidP="008625F7">
      <w:pPr>
        <w:jc w:val="center"/>
        <w:rPr>
          <w:b/>
        </w:rPr>
      </w:pPr>
      <w:r w:rsidRPr="002A5B37">
        <w:rPr>
          <w:b/>
        </w:rPr>
        <w:t>Student</w:t>
      </w:r>
    </w:p>
    <w:tbl>
      <w:tblPr>
        <w:tblStyle w:val="TableGrid"/>
        <w:tblW w:w="0" w:type="auto"/>
        <w:tblLook w:val="04A0" w:firstRow="1" w:lastRow="0" w:firstColumn="1" w:lastColumn="0" w:noHBand="0" w:noVBand="1"/>
      </w:tblPr>
      <w:tblGrid>
        <w:gridCol w:w="1703"/>
        <w:gridCol w:w="1703"/>
        <w:gridCol w:w="1703"/>
        <w:gridCol w:w="1703"/>
        <w:gridCol w:w="1704"/>
      </w:tblGrid>
      <w:tr w:rsidR="00F94D3B" w14:paraId="2C362D14" w14:textId="77777777" w:rsidTr="00F94D3B">
        <w:tc>
          <w:tcPr>
            <w:tcW w:w="1703" w:type="dxa"/>
          </w:tcPr>
          <w:p w14:paraId="06DF95C0" w14:textId="356C2E82" w:rsidR="00F94D3B" w:rsidRPr="00B826AD" w:rsidRDefault="00F94D3B" w:rsidP="00E3086C">
            <w:pPr>
              <w:rPr>
                <w:b/>
              </w:rPr>
            </w:pPr>
            <w:proofErr w:type="spellStart"/>
            <w:r w:rsidRPr="00B826AD">
              <w:rPr>
                <w:b/>
              </w:rPr>
              <w:t>StudentID</w:t>
            </w:r>
            <w:proofErr w:type="spellEnd"/>
          </w:p>
        </w:tc>
        <w:tc>
          <w:tcPr>
            <w:tcW w:w="1703" w:type="dxa"/>
          </w:tcPr>
          <w:p w14:paraId="4A80A4CA" w14:textId="12410DB1" w:rsidR="00F94D3B" w:rsidRPr="00B826AD" w:rsidRDefault="00F94D3B" w:rsidP="00E3086C">
            <w:pPr>
              <w:rPr>
                <w:b/>
              </w:rPr>
            </w:pPr>
            <w:proofErr w:type="spellStart"/>
            <w:r w:rsidRPr="00B826AD">
              <w:rPr>
                <w:b/>
              </w:rPr>
              <w:t>FirstName</w:t>
            </w:r>
            <w:proofErr w:type="spellEnd"/>
          </w:p>
        </w:tc>
        <w:tc>
          <w:tcPr>
            <w:tcW w:w="1703" w:type="dxa"/>
          </w:tcPr>
          <w:p w14:paraId="443EC282" w14:textId="64B6F852" w:rsidR="00F94D3B" w:rsidRPr="00B826AD" w:rsidRDefault="00F94D3B" w:rsidP="00E3086C">
            <w:pPr>
              <w:rPr>
                <w:b/>
              </w:rPr>
            </w:pPr>
            <w:proofErr w:type="spellStart"/>
            <w:r w:rsidRPr="00B826AD">
              <w:rPr>
                <w:b/>
              </w:rPr>
              <w:t>LastName</w:t>
            </w:r>
            <w:proofErr w:type="spellEnd"/>
          </w:p>
        </w:tc>
        <w:tc>
          <w:tcPr>
            <w:tcW w:w="1703" w:type="dxa"/>
          </w:tcPr>
          <w:p w14:paraId="36B8C8FF" w14:textId="5A614465" w:rsidR="00F94D3B" w:rsidRPr="00B826AD" w:rsidRDefault="00F94D3B" w:rsidP="00E3086C">
            <w:pPr>
              <w:rPr>
                <w:b/>
              </w:rPr>
            </w:pPr>
            <w:r w:rsidRPr="00B826AD">
              <w:rPr>
                <w:b/>
              </w:rPr>
              <w:t>Phone</w:t>
            </w:r>
          </w:p>
        </w:tc>
        <w:tc>
          <w:tcPr>
            <w:tcW w:w="1704" w:type="dxa"/>
          </w:tcPr>
          <w:p w14:paraId="6A03BB52" w14:textId="6089B207" w:rsidR="00F94D3B" w:rsidRPr="00B826AD" w:rsidRDefault="00F94D3B" w:rsidP="00E3086C">
            <w:pPr>
              <w:rPr>
                <w:b/>
              </w:rPr>
            </w:pPr>
            <w:r w:rsidRPr="00B826AD">
              <w:rPr>
                <w:b/>
              </w:rPr>
              <w:t>Address</w:t>
            </w:r>
          </w:p>
        </w:tc>
      </w:tr>
      <w:tr w:rsidR="00B826AD" w14:paraId="2FAF0158" w14:textId="77777777" w:rsidTr="00F94D3B">
        <w:tc>
          <w:tcPr>
            <w:tcW w:w="1703" w:type="dxa"/>
          </w:tcPr>
          <w:p w14:paraId="61EF1F97" w14:textId="67D363F5" w:rsidR="00B826AD" w:rsidRPr="00B826AD" w:rsidRDefault="00B826AD" w:rsidP="00E3086C">
            <w:r w:rsidRPr="00B826AD">
              <w:t>2</w:t>
            </w:r>
          </w:p>
        </w:tc>
        <w:tc>
          <w:tcPr>
            <w:tcW w:w="1703" w:type="dxa"/>
          </w:tcPr>
          <w:p w14:paraId="2D9BDA65" w14:textId="33AEA9C9" w:rsidR="00B826AD" w:rsidRPr="00B826AD" w:rsidRDefault="00B826AD" w:rsidP="00E3086C">
            <w:r w:rsidRPr="00B826AD">
              <w:t>George</w:t>
            </w:r>
          </w:p>
        </w:tc>
        <w:tc>
          <w:tcPr>
            <w:tcW w:w="1703" w:type="dxa"/>
          </w:tcPr>
          <w:p w14:paraId="4F1615CE" w14:textId="4EB4608E" w:rsidR="00B826AD" w:rsidRPr="00B826AD" w:rsidRDefault="00B826AD" w:rsidP="00E3086C">
            <w:r w:rsidRPr="00B826AD">
              <w:t>Smith</w:t>
            </w:r>
          </w:p>
        </w:tc>
        <w:tc>
          <w:tcPr>
            <w:tcW w:w="1703" w:type="dxa"/>
          </w:tcPr>
          <w:p w14:paraId="1D4F53C2" w14:textId="78E90DEF" w:rsidR="00B826AD" w:rsidRPr="00B826AD" w:rsidRDefault="00B826AD" w:rsidP="00E3086C">
            <w:r w:rsidRPr="00B826AD">
              <w:t>123</w:t>
            </w:r>
          </w:p>
        </w:tc>
        <w:tc>
          <w:tcPr>
            <w:tcW w:w="1704" w:type="dxa"/>
          </w:tcPr>
          <w:p w14:paraId="074CFDBD" w14:textId="1FC88EAD" w:rsidR="00B826AD" w:rsidRPr="00B826AD" w:rsidRDefault="00B826AD" w:rsidP="00E3086C">
            <w:r w:rsidRPr="00B826AD">
              <w:t>20 Round St</w:t>
            </w:r>
          </w:p>
        </w:tc>
      </w:tr>
    </w:tbl>
    <w:p w14:paraId="170809C5" w14:textId="77777777" w:rsidR="00F94D3B" w:rsidRDefault="00F94D3B" w:rsidP="00E3086C"/>
    <w:p w14:paraId="112970AF" w14:textId="1CBC84FB" w:rsidR="002A5B37" w:rsidRDefault="002A5B37" w:rsidP="00E3086C"/>
    <w:tbl>
      <w:tblPr>
        <w:tblStyle w:val="TableGrid"/>
        <w:tblW w:w="0" w:type="auto"/>
        <w:tblLook w:val="04A0" w:firstRow="1" w:lastRow="0" w:firstColumn="1" w:lastColumn="0" w:noHBand="0" w:noVBand="1"/>
      </w:tblPr>
      <w:tblGrid>
        <w:gridCol w:w="1314"/>
        <w:gridCol w:w="1328"/>
        <w:gridCol w:w="1313"/>
        <w:gridCol w:w="689"/>
        <w:gridCol w:w="1418"/>
        <w:gridCol w:w="928"/>
        <w:gridCol w:w="1526"/>
      </w:tblGrid>
      <w:tr w:rsidR="001B2416" w14:paraId="4C4FBEC5" w14:textId="77777777" w:rsidTr="001B2416">
        <w:tc>
          <w:tcPr>
            <w:tcW w:w="3955" w:type="dxa"/>
            <w:gridSpan w:val="3"/>
            <w:tcBorders>
              <w:top w:val="nil"/>
              <w:left w:val="nil"/>
              <w:bottom w:val="single" w:sz="4" w:space="0" w:color="auto"/>
              <w:right w:val="nil"/>
            </w:tcBorders>
          </w:tcPr>
          <w:p w14:paraId="10B90CA8" w14:textId="10010509" w:rsidR="001B2416" w:rsidRPr="00B826AD" w:rsidRDefault="001B2416" w:rsidP="008625F7">
            <w:pPr>
              <w:jc w:val="center"/>
              <w:rPr>
                <w:b/>
              </w:rPr>
            </w:pPr>
            <w:proofErr w:type="spellStart"/>
            <w:r>
              <w:rPr>
                <w:b/>
              </w:rPr>
              <w:t>Student_Name</w:t>
            </w:r>
            <w:proofErr w:type="spellEnd"/>
          </w:p>
        </w:tc>
        <w:tc>
          <w:tcPr>
            <w:tcW w:w="689" w:type="dxa"/>
            <w:tcBorders>
              <w:top w:val="nil"/>
              <w:left w:val="nil"/>
              <w:bottom w:val="nil"/>
              <w:right w:val="nil"/>
            </w:tcBorders>
          </w:tcPr>
          <w:p w14:paraId="26274FFE" w14:textId="77777777" w:rsidR="001B2416" w:rsidRPr="00B826AD" w:rsidRDefault="001B2416" w:rsidP="008625F7">
            <w:pPr>
              <w:jc w:val="center"/>
              <w:rPr>
                <w:b/>
              </w:rPr>
            </w:pPr>
          </w:p>
        </w:tc>
        <w:tc>
          <w:tcPr>
            <w:tcW w:w="3872" w:type="dxa"/>
            <w:gridSpan w:val="3"/>
            <w:tcBorders>
              <w:top w:val="nil"/>
              <w:left w:val="nil"/>
              <w:bottom w:val="single" w:sz="4" w:space="0" w:color="auto"/>
              <w:right w:val="nil"/>
            </w:tcBorders>
          </w:tcPr>
          <w:p w14:paraId="0CDE6EDD" w14:textId="122AF739" w:rsidR="001B2416" w:rsidRPr="00B826AD" w:rsidRDefault="001B2416" w:rsidP="008625F7">
            <w:pPr>
              <w:jc w:val="center"/>
              <w:rPr>
                <w:b/>
              </w:rPr>
            </w:pPr>
            <w:proofErr w:type="spellStart"/>
            <w:r>
              <w:rPr>
                <w:b/>
              </w:rPr>
              <w:t>Student_Contact</w:t>
            </w:r>
            <w:proofErr w:type="spellEnd"/>
          </w:p>
        </w:tc>
      </w:tr>
      <w:tr w:rsidR="00F94D3B" w14:paraId="013EFE9D" w14:textId="77777777" w:rsidTr="001B2416">
        <w:tc>
          <w:tcPr>
            <w:tcW w:w="1314" w:type="dxa"/>
            <w:tcBorders>
              <w:top w:val="single" w:sz="4" w:space="0" w:color="auto"/>
            </w:tcBorders>
          </w:tcPr>
          <w:p w14:paraId="08845B24" w14:textId="68BA7C2A" w:rsidR="00F94D3B" w:rsidRPr="00B826AD" w:rsidRDefault="00F94D3B" w:rsidP="00E3086C">
            <w:pPr>
              <w:rPr>
                <w:b/>
              </w:rPr>
            </w:pPr>
            <w:proofErr w:type="spellStart"/>
            <w:r w:rsidRPr="00B826AD">
              <w:rPr>
                <w:b/>
              </w:rPr>
              <w:t>StudentID</w:t>
            </w:r>
            <w:proofErr w:type="spellEnd"/>
          </w:p>
        </w:tc>
        <w:tc>
          <w:tcPr>
            <w:tcW w:w="1328" w:type="dxa"/>
            <w:tcBorders>
              <w:top w:val="single" w:sz="4" w:space="0" w:color="auto"/>
            </w:tcBorders>
          </w:tcPr>
          <w:p w14:paraId="58A9199E" w14:textId="553A3AC3" w:rsidR="00F94D3B" w:rsidRPr="00B826AD" w:rsidRDefault="00F94D3B" w:rsidP="00E3086C">
            <w:pPr>
              <w:rPr>
                <w:b/>
              </w:rPr>
            </w:pPr>
            <w:proofErr w:type="spellStart"/>
            <w:r w:rsidRPr="00B826AD">
              <w:rPr>
                <w:b/>
              </w:rPr>
              <w:t>FirstName</w:t>
            </w:r>
            <w:proofErr w:type="spellEnd"/>
          </w:p>
        </w:tc>
        <w:tc>
          <w:tcPr>
            <w:tcW w:w="1313" w:type="dxa"/>
            <w:tcBorders>
              <w:top w:val="single" w:sz="4" w:space="0" w:color="auto"/>
            </w:tcBorders>
          </w:tcPr>
          <w:p w14:paraId="6A489C4F" w14:textId="35ED3889" w:rsidR="00F94D3B" w:rsidRPr="00B826AD" w:rsidRDefault="00F94D3B" w:rsidP="00E3086C">
            <w:pPr>
              <w:rPr>
                <w:b/>
              </w:rPr>
            </w:pPr>
            <w:proofErr w:type="spellStart"/>
            <w:r w:rsidRPr="00B826AD">
              <w:rPr>
                <w:b/>
              </w:rPr>
              <w:t>LastName</w:t>
            </w:r>
            <w:proofErr w:type="spellEnd"/>
          </w:p>
        </w:tc>
        <w:tc>
          <w:tcPr>
            <w:tcW w:w="689" w:type="dxa"/>
            <w:tcBorders>
              <w:top w:val="nil"/>
              <w:bottom w:val="nil"/>
            </w:tcBorders>
          </w:tcPr>
          <w:p w14:paraId="1FBE0B67" w14:textId="77777777" w:rsidR="00F94D3B" w:rsidRPr="00B826AD" w:rsidRDefault="00F94D3B" w:rsidP="00E3086C">
            <w:pPr>
              <w:rPr>
                <w:b/>
              </w:rPr>
            </w:pPr>
          </w:p>
        </w:tc>
        <w:tc>
          <w:tcPr>
            <w:tcW w:w="1418" w:type="dxa"/>
            <w:tcBorders>
              <w:top w:val="single" w:sz="4" w:space="0" w:color="auto"/>
            </w:tcBorders>
          </w:tcPr>
          <w:p w14:paraId="7EA181B3" w14:textId="79CF4604" w:rsidR="00F94D3B" w:rsidRPr="00B826AD" w:rsidRDefault="00F94D3B" w:rsidP="00E3086C">
            <w:pPr>
              <w:rPr>
                <w:b/>
              </w:rPr>
            </w:pPr>
            <w:proofErr w:type="spellStart"/>
            <w:r w:rsidRPr="00B826AD">
              <w:rPr>
                <w:b/>
              </w:rPr>
              <w:t>StudentID</w:t>
            </w:r>
            <w:proofErr w:type="spellEnd"/>
          </w:p>
        </w:tc>
        <w:tc>
          <w:tcPr>
            <w:tcW w:w="928" w:type="dxa"/>
            <w:tcBorders>
              <w:top w:val="single" w:sz="4" w:space="0" w:color="auto"/>
            </w:tcBorders>
          </w:tcPr>
          <w:p w14:paraId="14F9ABA9" w14:textId="2BD06C85" w:rsidR="00F94D3B" w:rsidRPr="00B826AD" w:rsidRDefault="00F94D3B" w:rsidP="00E3086C">
            <w:pPr>
              <w:rPr>
                <w:b/>
              </w:rPr>
            </w:pPr>
            <w:r w:rsidRPr="00B826AD">
              <w:rPr>
                <w:b/>
              </w:rPr>
              <w:t>Phone</w:t>
            </w:r>
          </w:p>
        </w:tc>
        <w:tc>
          <w:tcPr>
            <w:tcW w:w="1526" w:type="dxa"/>
            <w:tcBorders>
              <w:top w:val="single" w:sz="4" w:space="0" w:color="auto"/>
            </w:tcBorders>
          </w:tcPr>
          <w:p w14:paraId="493B4125" w14:textId="75DFE8BB" w:rsidR="00F94D3B" w:rsidRPr="00B826AD" w:rsidRDefault="00F94D3B" w:rsidP="00E3086C">
            <w:pPr>
              <w:rPr>
                <w:b/>
              </w:rPr>
            </w:pPr>
            <w:r w:rsidRPr="00B826AD">
              <w:rPr>
                <w:b/>
              </w:rPr>
              <w:t>Address</w:t>
            </w:r>
          </w:p>
        </w:tc>
      </w:tr>
      <w:tr w:rsidR="00B826AD" w14:paraId="31522E05" w14:textId="77777777" w:rsidTr="00B826AD">
        <w:tc>
          <w:tcPr>
            <w:tcW w:w="1314" w:type="dxa"/>
          </w:tcPr>
          <w:p w14:paraId="2D366F9F" w14:textId="435E54F0" w:rsidR="00B826AD" w:rsidRPr="00B826AD" w:rsidRDefault="00B826AD" w:rsidP="00E3086C">
            <w:r>
              <w:t>2</w:t>
            </w:r>
          </w:p>
        </w:tc>
        <w:tc>
          <w:tcPr>
            <w:tcW w:w="1328" w:type="dxa"/>
          </w:tcPr>
          <w:p w14:paraId="1C64FC1C" w14:textId="14ED55DB" w:rsidR="00B826AD" w:rsidRPr="00B826AD" w:rsidRDefault="00B826AD" w:rsidP="00E3086C">
            <w:r>
              <w:t>George</w:t>
            </w:r>
          </w:p>
        </w:tc>
        <w:tc>
          <w:tcPr>
            <w:tcW w:w="1313" w:type="dxa"/>
          </w:tcPr>
          <w:p w14:paraId="69286D60" w14:textId="70035DCA" w:rsidR="00B826AD" w:rsidRPr="00B826AD" w:rsidRDefault="00B826AD" w:rsidP="00E3086C">
            <w:r>
              <w:t>Smith</w:t>
            </w:r>
          </w:p>
        </w:tc>
        <w:tc>
          <w:tcPr>
            <w:tcW w:w="689" w:type="dxa"/>
            <w:tcBorders>
              <w:top w:val="nil"/>
              <w:bottom w:val="nil"/>
            </w:tcBorders>
          </w:tcPr>
          <w:p w14:paraId="4EF8E659" w14:textId="77777777" w:rsidR="00B826AD" w:rsidRPr="00B826AD" w:rsidRDefault="00B826AD" w:rsidP="00E3086C"/>
        </w:tc>
        <w:tc>
          <w:tcPr>
            <w:tcW w:w="1418" w:type="dxa"/>
          </w:tcPr>
          <w:p w14:paraId="3DA9C271" w14:textId="4C32072B" w:rsidR="00B826AD" w:rsidRPr="00B826AD" w:rsidRDefault="00B826AD" w:rsidP="00E3086C">
            <w:r>
              <w:t>2</w:t>
            </w:r>
          </w:p>
        </w:tc>
        <w:tc>
          <w:tcPr>
            <w:tcW w:w="928" w:type="dxa"/>
          </w:tcPr>
          <w:p w14:paraId="34954849" w14:textId="35ABB075" w:rsidR="00B826AD" w:rsidRPr="00B826AD" w:rsidRDefault="00B826AD" w:rsidP="00E3086C">
            <w:r>
              <w:t>123</w:t>
            </w:r>
          </w:p>
        </w:tc>
        <w:tc>
          <w:tcPr>
            <w:tcW w:w="1526" w:type="dxa"/>
          </w:tcPr>
          <w:p w14:paraId="5E02ED30" w14:textId="169D47A2" w:rsidR="00B826AD" w:rsidRPr="00B826AD" w:rsidRDefault="00B826AD" w:rsidP="00E3086C">
            <w:r>
              <w:t>20 Round St</w:t>
            </w:r>
          </w:p>
        </w:tc>
      </w:tr>
    </w:tbl>
    <w:p w14:paraId="51D803F6" w14:textId="77777777" w:rsidR="00F94D3B" w:rsidRDefault="00F94D3B" w:rsidP="00E3086C"/>
    <w:p w14:paraId="7B65E8AA" w14:textId="0F77D906" w:rsidR="00434B5B" w:rsidRDefault="00E52CFD" w:rsidP="00E3086C">
      <w:r>
        <w:t>This improves performance for queries that only get the name of the student, or the phone and address. But slows down performance for queries that need both the name and phone or address.</w:t>
      </w:r>
    </w:p>
    <w:p w14:paraId="45B0D74B" w14:textId="77777777" w:rsidR="00DE4DB4" w:rsidRDefault="00DE4DB4" w:rsidP="00E3086C"/>
    <w:p w14:paraId="2C402E0A" w14:textId="672AFE07" w:rsidR="00DE4DB4" w:rsidRDefault="004944CB" w:rsidP="00E3086C">
      <w:r>
        <w:t>Makes managing foreign keys harder, as you have to check referential integrity on both tables.</w:t>
      </w:r>
    </w:p>
    <w:p w14:paraId="157A0085" w14:textId="77777777" w:rsidR="007109FD" w:rsidRDefault="007109FD" w:rsidP="00E3086C"/>
    <w:p w14:paraId="0472B37B" w14:textId="5F6AB660" w:rsidR="007109FD" w:rsidRDefault="007109FD" w:rsidP="00E3086C">
      <w:r>
        <w:t>Not ideal use case, as phone and address data are not used in the two main processes. And moving them into a separate table doesn’t help us. It would if we accessed it separately to the name.</w:t>
      </w:r>
    </w:p>
    <w:p w14:paraId="2D1B682A" w14:textId="77777777" w:rsidR="00E52CFD" w:rsidRDefault="00E52CFD" w:rsidP="00E3086C"/>
    <w:p w14:paraId="6CD6324F" w14:textId="37370FB0" w:rsidR="00F94D3B" w:rsidRDefault="00E52CFD" w:rsidP="00E3086C">
      <w:r>
        <w:t>Also makes it harder to manage the database as the student information is split.</w:t>
      </w:r>
    </w:p>
    <w:p w14:paraId="485C181F" w14:textId="77777777" w:rsidR="002A717B" w:rsidRDefault="002A717B" w:rsidP="00E3086C"/>
    <w:p w14:paraId="101627F8" w14:textId="3D080C3E" w:rsidR="002A717B" w:rsidRDefault="002A717B" w:rsidP="00E3086C">
      <w:r>
        <w:t>Not going to do this.</w:t>
      </w:r>
    </w:p>
    <w:p w14:paraId="7054F91B" w14:textId="77777777" w:rsidR="00F94D3B" w:rsidRDefault="00F94D3B" w:rsidP="00E3086C"/>
    <w:p w14:paraId="0F9BCC28" w14:textId="5B02C7AA" w:rsidR="00434B5B" w:rsidRPr="00547525" w:rsidRDefault="00E8349F" w:rsidP="00E3086C">
      <w:pPr>
        <w:rPr>
          <w:b/>
        </w:rPr>
      </w:pPr>
      <w:r>
        <w:rPr>
          <w:b/>
        </w:rPr>
        <w:t>Par</w:t>
      </w:r>
      <w:r w:rsidRPr="00547525">
        <w:rPr>
          <w:b/>
        </w:rPr>
        <w:t>ti</w:t>
      </w:r>
      <w:r w:rsidR="00D53B9E">
        <w:rPr>
          <w:b/>
        </w:rPr>
        <w:t>ti</w:t>
      </w:r>
      <w:r w:rsidRPr="00547525">
        <w:rPr>
          <w:b/>
        </w:rPr>
        <w:t>oning</w:t>
      </w:r>
      <w:r w:rsidR="00434B5B" w:rsidRPr="00547525">
        <w:rPr>
          <w:b/>
        </w:rPr>
        <w:t xml:space="preserve"> overall</w:t>
      </w:r>
    </w:p>
    <w:p w14:paraId="387DCD6A" w14:textId="5D6C0EA0" w:rsidR="00434B5B" w:rsidRPr="00434B5B" w:rsidRDefault="007109FD" w:rsidP="00E3086C">
      <w:proofErr w:type="spellStart"/>
      <w:r>
        <w:t>Add’s</w:t>
      </w:r>
      <w:proofErr w:type="spellEnd"/>
      <w:r>
        <w:t xml:space="preserve"> a lot of complexity into the database, with minimal speed gains for these two processes.</w:t>
      </w:r>
    </w:p>
    <w:p w14:paraId="5B32DD92" w14:textId="77777777" w:rsidR="00E3086C" w:rsidRDefault="00E3086C" w:rsidP="00E3086C"/>
    <w:p w14:paraId="5E1988E9" w14:textId="79415A51" w:rsidR="006E590B" w:rsidRPr="005C62D1" w:rsidRDefault="006E590B" w:rsidP="00E3086C">
      <w:pPr>
        <w:rPr>
          <w:b/>
        </w:rPr>
      </w:pPr>
      <w:r w:rsidRPr="005C62D1">
        <w:rPr>
          <w:b/>
        </w:rPr>
        <w:t>Indexing</w:t>
      </w:r>
    </w:p>
    <w:p w14:paraId="752DE677" w14:textId="7CEF51AC" w:rsidR="00350110" w:rsidRDefault="00350110" w:rsidP="00350110">
      <w:r>
        <w:t>Creating indexes for columns that are not primary keys.</w:t>
      </w:r>
    </w:p>
    <w:p w14:paraId="7CFB0B53" w14:textId="77777777" w:rsidR="005367DB" w:rsidRDefault="005367DB" w:rsidP="00350110"/>
    <w:p w14:paraId="45EE707B" w14:textId="5B8396F8" w:rsidR="005367DB" w:rsidRDefault="005367DB" w:rsidP="00350110">
      <w:r>
        <w:t xml:space="preserve">We should index </w:t>
      </w:r>
      <w:r w:rsidR="00E3086C">
        <w:t>foreign</w:t>
      </w:r>
      <w:r w:rsidR="00E354E6">
        <w:t xml:space="preserve"> keys, to make joining table</w:t>
      </w:r>
      <w:r>
        <w:t xml:space="preserve"> faster.</w:t>
      </w:r>
    </w:p>
    <w:p w14:paraId="5FE0A043" w14:textId="5B6D51AC" w:rsidR="005367DB" w:rsidRDefault="00E354E6" w:rsidP="00350110">
      <w:r>
        <w:t xml:space="preserve">However for both of the important processes, every attribute that is accessed is already a primary key and has </w:t>
      </w:r>
      <w:proofErr w:type="spellStart"/>
      <w:r>
        <w:t>a</w:t>
      </w:r>
      <w:proofErr w:type="spellEnd"/>
      <w:r>
        <w:t xml:space="preserve"> index.</w:t>
      </w:r>
    </w:p>
    <w:p w14:paraId="0EAA3179" w14:textId="43B0777E" w:rsidR="005C62D1" w:rsidRDefault="005C62D1" w:rsidP="00350110">
      <w:r>
        <w:t xml:space="preserve">Except for </w:t>
      </w:r>
      <w:proofErr w:type="spellStart"/>
      <w:r>
        <w:t>Vacancy.EmployerID</w:t>
      </w:r>
      <w:proofErr w:type="spellEnd"/>
      <w:r>
        <w:t>.</w:t>
      </w:r>
    </w:p>
    <w:p w14:paraId="3238AF79" w14:textId="3F07537D" w:rsidR="005C62D1" w:rsidRDefault="005C62D1" w:rsidP="00350110">
      <w:r>
        <w:t>We could index this field, but it wouldn’t help in either of the two processes, as we are querying the Vacancy table by the ID, which is already indexed.</w:t>
      </w:r>
    </w:p>
    <w:p w14:paraId="14A634A7" w14:textId="77777777" w:rsidR="006E590B" w:rsidRDefault="006E590B" w:rsidP="00FC056E"/>
    <w:p w14:paraId="473EB49F" w14:textId="77777777" w:rsidR="006E590B" w:rsidRDefault="006E590B" w:rsidP="006E590B">
      <w:pPr>
        <w:pStyle w:val="Heading3"/>
      </w:pPr>
      <w:bookmarkStart w:id="11" w:name="_Toc370292951"/>
      <w:r>
        <w:t>Partitioning</w:t>
      </w:r>
      <w:bookmarkEnd w:id="11"/>
    </w:p>
    <w:p w14:paraId="17E03728" w14:textId="02AB897F" w:rsidR="00FC056E" w:rsidRDefault="00350110" w:rsidP="006C11DA">
      <w:r>
        <w:t>Splitting a table into multiple parts.</w:t>
      </w:r>
    </w:p>
    <w:p w14:paraId="568E6530" w14:textId="77777777" w:rsidR="00022DA0" w:rsidRDefault="00022DA0" w:rsidP="006C11DA"/>
    <w:p w14:paraId="7B24F438" w14:textId="5717517D" w:rsidR="006C11DA" w:rsidRDefault="006C11DA" w:rsidP="006C11DA">
      <w:pPr>
        <w:pStyle w:val="Heading3"/>
      </w:pPr>
      <w:bookmarkStart w:id="12" w:name="_Toc370292952"/>
      <w:r>
        <w:t>Advantages</w:t>
      </w:r>
      <w:bookmarkEnd w:id="12"/>
    </w:p>
    <w:p w14:paraId="1D440F9A" w14:textId="2EB61CC8" w:rsidR="006C11DA" w:rsidRDefault="006C11DA" w:rsidP="006C11DA">
      <w:r>
        <w:t>Advantages of using de-normalization.</w:t>
      </w:r>
    </w:p>
    <w:p w14:paraId="349E0F1A" w14:textId="42A254D5" w:rsidR="006C11DA" w:rsidRDefault="006C11DA" w:rsidP="006C11DA">
      <w:pPr>
        <w:pStyle w:val="ListParagraph"/>
        <w:numPr>
          <w:ilvl w:val="0"/>
          <w:numId w:val="2"/>
        </w:numPr>
      </w:pPr>
      <w:r>
        <w:t>Harder to maintain</w:t>
      </w:r>
    </w:p>
    <w:p w14:paraId="239060FC" w14:textId="3C3AE273" w:rsidR="006C11DA" w:rsidRPr="006C11DA" w:rsidRDefault="006C11DA" w:rsidP="006C11DA">
      <w:pPr>
        <w:pStyle w:val="ListParagraph"/>
        <w:numPr>
          <w:ilvl w:val="0"/>
          <w:numId w:val="2"/>
        </w:numPr>
      </w:pPr>
      <w:r>
        <w:t>Faster access times</w:t>
      </w:r>
    </w:p>
    <w:p w14:paraId="69B16C23" w14:textId="77777777" w:rsidR="00022DA0" w:rsidRDefault="00022DA0">
      <w:pPr>
        <w:spacing w:line="240" w:lineRule="auto"/>
        <w:rPr>
          <w:rFonts w:eastAsiaTheme="majorEastAsia" w:cstheme="majorBidi"/>
          <w:b/>
          <w:bCs/>
          <w:color w:val="4F81BD" w:themeColor="accent1"/>
          <w:sz w:val="26"/>
          <w:szCs w:val="26"/>
        </w:rPr>
      </w:pPr>
      <w:r>
        <w:br w:type="page"/>
      </w:r>
    </w:p>
    <w:p w14:paraId="4339D74A" w14:textId="031C6D72" w:rsidR="00022DA0" w:rsidRDefault="00FC056E" w:rsidP="00011DE3">
      <w:pPr>
        <w:pStyle w:val="Heading2"/>
      </w:pPr>
      <w:bookmarkStart w:id="13" w:name="_Toc370292953"/>
      <w:r>
        <w:lastRenderedPageBreak/>
        <w:t>Final Entity Relationship Diagram</w:t>
      </w:r>
      <w:bookmarkEnd w:id="13"/>
    </w:p>
    <w:p w14:paraId="749F5A8B" w14:textId="77777777" w:rsidR="00011DE3" w:rsidRDefault="00011DE3" w:rsidP="00011DE3"/>
    <w:p w14:paraId="2061862E" w14:textId="0E6FE6B5" w:rsidR="00011DE3" w:rsidRPr="00011DE3" w:rsidRDefault="00011DE3" w:rsidP="00011DE3">
      <w:r>
        <w:rPr>
          <w:noProof/>
          <w:lang w:val="en-NZ" w:eastAsia="en-NZ"/>
        </w:rPr>
        <w:drawing>
          <wp:inline distT="0" distB="0" distL="0" distR="0" wp14:anchorId="75F26606" wp14:editId="6F40DDD3">
            <wp:extent cx="5185424" cy="4680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untain Lion:Users:Admin:Downloads:erd.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185424" cy="4680585"/>
                    </a:xfrm>
                    <a:prstGeom prst="rect">
                      <a:avLst/>
                    </a:prstGeom>
                    <a:noFill/>
                    <a:ln>
                      <a:noFill/>
                    </a:ln>
                  </pic:spPr>
                </pic:pic>
              </a:graphicData>
            </a:graphic>
          </wp:inline>
        </w:drawing>
      </w:r>
    </w:p>
    <w:p w14:paraId="7ABF365E" w14:textId="77777777" w:rsidR="00FC056E" w:rsidRDefault="00FC056E" w:rsidP="00FC056E"/>
    <w:p w14:paraId="2BB111EF" w14:textId="1E624D93" w:rsidR="00B74EB1" w:rsidRDefault="00B74EB1" w:rsidP="00FC056E">
      <w:r>
        <w:t>No changes we</w:t>
      </w:r>
      <w:r w:rsidR="00786916">
        <w:t>re made to the origin</w:t>
      </w:r>
      <w:r w:rsidR="00CA6637">
        <w:t>al entity relationship diagram.</w:t>
      </w:r>
    </w:p>
    <w:p w14:paraId="2240D17B" w14:textId="77777777" w:rsidR="00B74EB1" w:rsidRDefault="00B74EB1" w:rsidP="00FC056E"/>
    <w:p w14:paraId="2054573C" w14:textId="77777777" w:rsidR="00DE6EBD" w:rsidRDefault="00DE6EBD">
      <w:pPr>
        <w:spacing w:line="240" w:lineRule="auto"/>
        <w:rPr>
          <w:rFonts w:eastAsiaTheme="majorEastAsia" w:cstheme="majorBidi"/>
          <w:b/>
          <w:bCs/>
          <w:color w:val="4F81BD" w:themeColor="accent1"/>
          <w:sz w:val="26"/>
          <w:szCs w:val="26"/>
        </w:rPr>
      </w:pPr>
      <w:r>
        <w:br w:type="page"/>
      </w:r>
    </w:p>
    <w:p w14:paraId="4C0C5161" w14:textId="77777777" w:rsidR="00DE6EBD" w:rsidRDefault="00DE6EBD" w:rsidP="00FC056E">
      <w:pPr>
        <w:pStyle w:val="Heading2"/>
        <w:sectPr w:rsidR="00DE6EBD" w:rsidSect="004E508E">
          <w:headerReference w:type="even" r:id="rId13"/>
          <w:headerReference w:type="default" r:id="rId14"/>
          <w:footerReference w:type="even" r:id="rId15"/>
          <w:footerReference w:type="default" r:id="rId16"/>
          <w:pgSz w:w="11900" w:h="16840"/>
          <w:pgMar w:top="1440" w:right="1800" w:bottom="1440" w:left="1800" w:header="708" w:footer="708" w:gutter="0"/>
          <w:cols w:space="708"/>
          <w:titlePg/>
          <w:docGrid w:linePitch="360"/>
        </w:sectPr>
      </w:pPr>
    </w:p>
    <w:p w14:paraId="1442EE33" w14:textId="41F8525D" w:rsidR="00DE6EBD" w:rsidRDefault="00FC056E" w:rsidP="00011DE3">
      <w:pPr>
        <w:pStyle w:val="Heading2"/>
      </w:pPr>
      <w:bookmarkStart w:id="14" w:name="_Toc370292954"/>
      <w:r>
        <w:lastRenderedPageBreak/>
        <w:t>Data Dictionary</w:t>
      </w:r>
      <w:bookmarkEnd w:id="14"/>
    </w:p>
    <w:p w14:paraId="7B0EECF0" w14:textId="06A4C00E" w:rsidR="00DE6EBD" w:rsidRDefault="00DE6EBD" w:rsidP="00011DE3">
      <w:pPr>
        <w:pStyle w:val="Heading3"/>
      </w:pPr>
      <w:bookmarkStart w:id="15" w:name="_Toc370292955"/>
      <w:r>
        <w:t>Location</w:t>
      </w:r>
      <w:bookmarkEnd w:id="15"/>
    </w:p>
    <w:tbl>
      <w:tblPr>
        <w:tblStyle w:val="TableGrid"/>
        <w:tblW w:w="5000" w:type="pct"/>
        <w:tblLook w:val="04A0" w:firstRow="1" w:lastRow="0" w:firstColumn="1" w:lastColumn="0" w:noHBand="0" w:noVBand="1"/>
      </w:tblPr>
      <w:tblGrid>
        <w:gridCol w:w="962"/>
        <w:gridCol w:w="2003"/>
        <w:gridCol w:w="1455"/>
        <w:gridCol w:w="720"/>
        <w:gridCol w:w="1276"/>
        <w:gridCol w:w="1338"/>
        <w:gridCol w:w="1211"/>
        <w:gridCol w:w="1690"/>
        <w:gridCol w:w="1644"/>
        <w:gridCol w:w="1877"/>
      </w:tblGrid>
      <w:tr w:rsidR="00011DE3" w:rsidRPr="00B5185C" w14:paraId="12031F4E" w14:textId="77777777" w:rsidTr="000E6F6C">
        <w:tc>
          <w:tcPr>
            <w:tcW w:w="339" w:type="pct"/>
          </w:tcPr>
          <w:p w14:paraId="6CE2A7E5" w14:textId="751BA4E2" w:rsidR="00DE6EBD" w:rsidRPr="00B5185C" w:rsidRDefault="00DE6EBD" w:rsidP="00DE6EBD">
            <w:pPr>
              <w:jc w:val="center"/>
              <w:rPr>
                <w:b/>
              </w:rPr>
            </w:pPr>
            <w:r w:rsidRPr="00B5185C">
              <w:rPr>
                <w:b/>
              </w:rPr>
              <w:t>Name</w:t>
            </w:r>
          </w:p>
        </w:tc>
        <w:tc>
          <w:tcPr>
            <w:tcW w:w="706" w:type="pct"/>
          </w:tcPr>
          <w:p w14:paraId="4E4FEFE1" w14:textId="7DE358F8" w:rsidR="00DE6EBD" w:rsidRPr="00B5185C" w:rsidRDefault="00DE6EBD" w:rsidP="00DE6EBD">
            <w:pPr>
              <w:jc w:val="center"/>
              <w:rPr>
                <w:b/>
              </w:rPr>
            </w:pPr>
            <w:r w:rsidRPr="00B5185C">
              <w:rPr>
                <w:b/>
              </w:rPr>
              <w:t>Description</w:t>
            </w:r>
          </w:p>
        </w:tc>
        <w:tc>
          <w:tcPr>
            <w:tcW w:w="513" w:type="pct"/>
          </w:tcPr>
          <w:p w14:paraId="6BB275F5" w14:textId="15D911F7" w:rsidR="00DE6EBD" w:rsidRPr="00B5185C" w:rsidRDefault="00DE6EBD" w:rsidP="00DE6EBD">
            <w:pPr>
              <w:jc w:val="center"/>
              <w:rPr>
                <w:b/>
              </w:rPr>
            </w:pPr>
            <w:r w:rsidRPr="00B5185C">
              <w:rPr>
                <w:b/>
              </w:rPr>
              <w:t>Data Type</w:t>
            </w:r>
          </w:p>
        </w:tc>
        <w:tc>
          <w:tcPr>
            <w:tcW w:w="254" w:type="pct"/>
          </w:tcPr>
          <w:p w14:paraId="3864356F" w14:textId="4392EB8D" w:rsidR="00DE6EBD" w:rsidRPr="00B5185C" w:rsidRDefault="00DE6EBD" w:rsidP="00DE6EBD">
            <w:pPr>
              <w:jc w:val="center"/>
              <w:rPr>
                <w:b/>
              </w:rPr>
            </w:pPr>
            <w:r w:rsidRPr="00B5185C">
              <w:rPr>
                <w:b/>
              </w:rPr>
              <w:t>Size</w:t>
            </w:r>
          </w:p>
        </w:tc>
        <w:tc>
          <w:tcPr>
            <w:tcW w:w="450" w:type="pct"/>
          </w:tcPr>
          <w:p w14:paraId="7762BFDC" w14:textId="76634A40" w:rsidR="00DE6EBD" w:rsidRPr="00B5185C" w:rsidRDefault="00DE6EBD" w:rsidP="00DE6EBD">
            <w:pPr>
              <w:jc w:val="center"/>
              <w:rPr>
                <w:b/>
              </w:rPr>
            </w:pPr>
            <w:r w:rsidRPr="00B5185C">
              <w:rPr>
                <w:b/>
              </w:rPr>
              <w:t>Example</w:t>
            </w:r>
          </w:p>
        </w:tc>
        <w:tc>
          <w:tcPr>
            <w:tcW w:w="472" w:type="pct"/>
          </w:tcPr>
          <w:p w14:paraId="22674147" w14:textId="5A2464C5" w:rsidR="00DE6EBD" w:rsidRPr="00B5185C" w:rsidRDefault="00DE6EBD" w:rsidP="00DE6EBD">
            <w:pPr>
              <w:jc w:val="center"/>
              <w:rPr>
                <w:b/>
              </w:rPr>
            </w:pPr>
            <w:r w:rsidRPr="00B5185C">
              <w:rPr>
                <w:b/>
              </w:rPr>
              <w:t>Required</w:t>
            </w:r>
          </w:p>
        </w:tc>
        <w:tc>
          <w:tcPr>
            <w:tcW w:w="427" w:type="pct"/>
          </w:tcPr>
          <w:p w14:paraId="6E3FF910" w14:textId="413ACC95" w:rsidR="00DE6EBD" w:rsidRPr="00B5185C" w:rsidRDefault="00DE6EBD" w:rsidP="00DE6EBD">
            <w:pPr>
              <w:jc w:val="center"/>
              <w:rPr>
                <w:b/>
              </w:rPr>
            </w:pPr>
            <w:r w:rsidRPr="00B5185C">
              <w:rPr>
                <w:b/>
              </w:rPr>
              <w:t>Indexed</w:t>
            </w:r>
          </w:p>
        </w:tc>
        <w:tc>
          <w:tcPr>
            <w:tcW w:w="596" w:type="pct"/>
          </w:tcPr>
          <w:p w14:paraId="2742C477" w14:textId="07C74301" w:rsidR="00DE6EBD" w:rsidRPr="00B5185C" w:rsidRDefault="00DE6EBD" w:rsidP="00DE6EBD">
            <w:pPr>
              <w:jc w:val="center"/>
              <w:rPr>
                <w:b/>
              </w:rPr>
            </w:pPr>
            <w:r w:rsidRPr="00B5185C">
              <w:rPr>
                <w:b/>
              </w:rPr>
              <w:t>Primary Key</w:t>
            </w:r>
          </w:p>
        </w:tc>
        <w:tc>
          <w:tcPr>
            <w:tcW w:w="580" w:type="pct"/>
          </w:tcPr>
          <w:p w14:paraId="4777C134" w14:textId="02622CCC" w:rsidR="00DE6EBD" w:rsidRPr="00B5185C" w:rsidRDefault="00DE6EBD" w:rsidP="00DE6EBD">
            <w:pPr>
              <w:jc w:val="center"/>
              <w:rPr>
                <w:b/>
              </w:rPr>
            </w:pPr>
            <w:r w:rsidRPr="00B5185C">
              <w:rPr>
                <w:b/>
              </w:rPr>
              <w:t>Foreign Key</w:t>
            </w:r>
          </w:p>
        </w:tc>
        <w:tc>
          <w:tcPr>
            <w:tcW w:w="662" w:type="pct"/>
          </w:tcPr>
          <w:p w14:paraId="05B5296E" w14:textId="138A4A98" w:rsidR="00DE6EBD" w:rsidRPr="00B5185C" w:rsidRDefault="00DE6EBD" w:rsidP="00DE6EBD">
            <w:pPr>
              <w:jc w:val="center"/>
              <w:rPr>
                <w:b/>
              </w:rPr>
            </w:pPr>
            <w:r w:rsidRPr="00B5185C">
              <w:rPr>
                <w:b/>
              </w:rPr>
              <w:t>Default Value</w:t>
            </w:r>
          </w:p>
        </w:tc>
      </w:tr>
      <w:tr w:rsidR="00011DE3" w:rsidRPr="00B5185C" w14:paraId="3C2FB3B8" w14:textId="77777777" w:rsidTr="000E6F6C">
        <w:tc>
          <w:tcPr>
            <w:tcW w:w="339" w:type="pct"/>
          </w:tcPr>
          <w:p w14:paraId="1CD4AB9C" w14:textId="66B1A8B1" w:rsidR="00DE6EBD" w:rsidRPr="00B5185C" w:rsidRDefault="00DE6EBD" w:rsidP="00FC056E">
            <w:r w:rsidRPr="00B5185C">
              <w:t>ID</w:t>
            </w:r>
          </w:p>
        </w:tc>
        <w:tc>
          <w:tcPr>
            <w:tcW w:w="706" w:type="pct"/>
          </w:tcPr>
          <w:p w14:paraId="25C842F6" w14:textId="546546C3" w:rsidR="00DE6EBD" w:rsidRPr="00B5185C" w:rsidRDefault="00DE6EBD" w:rsidP="00FC056E">
            <w:r w:rsidRPr="00B5185C">
              <w:t>Location ID</w:t>
            </w:r>
          </w:p>
        </w:tc>
        <w:tc>
          <w:tcPr>
            <w:tcW w:w="513" w:type="pct"/>
          </w:tcPr>
          <w:p w14:paraId="0EBD8F31" w14:textId="25E81A35" w:rsidR="00DE6EBD" w:rsidRPr="00B5185C" w:rsidRDefault="00DE6EBD" w:rsidP="00FC056E">
            <w:proofErr w:type="spellStart"/>
            <w:r w:rsidRPr="00B5185C">
              <w:t>int</w:t>
            </w:r>
            <w:proofErr w:type="spellEnd"/>
          </w:p>
        </w:tc>
        <w:tc>
          <w:tcPr>
            <w:tcW w:w="254" w:type="pct"/>
          </w:tcPr>
          <w:p w14:paraId="192B0AA4" w14:textId="7BBD6CD2" w:rsidR="00DE6EBD" w:rsidRPr="00B5185C" w:rsidRDefault="00B5185C" w:rsidP="00FC056E">
            <w:r w:rsidRPr="00B5185C">
              <w:t>8</w:t>
            </w:r>
          </w:p>
        </w:tc>
        <w:tc>
          <w:tcPr>
            <w:tcW w:w="450" w:type="pct"/>
          </w:tcPr>
          <w:p w14:paraId="23440621" w14:textId="4DFFD580" w:rsidR="00DE6EBD" w:rsidRPr="00B5185C" w:rsidRDefault="00DE6EBD" w:rsidP="00FC056E">
            <w:r w:rsidRPr="00B5185C">
              <w:t>12</w:t>
            </w:r>
          </w:p>
        </w:tc>
        <w:tc>
          <w:tcPr>
            <w:tcW w:w="472" w:type="pct"/>
          </w:tcPr>
          <w:p w14:paraId="03ABDD95" w14:textId="2EEFF055" w:rsidR="00DE6EBD" w:rsidRPr="00B5185C" w:rsidRDefault="00DE6EBD" w:rsidP="00FC056E">
            <w:r w:rsidRPr="00B5185C">
              <w:rPr>
                <w:rFonts w:ascii="Meslo LG S DZ Regular" w:hAnsi="Meslo LG S DZ Regular" w:cs="Meslo LG S DZ Regular"/>
              </w:rPr>
              <w:t>✔</w:t>
            </w:r>
          </w:p>
        </w:tc>
        <w:tc>
          <w:tcPr>
            <w:tcW w:w="427" w:type="pct"/>
          </w:tcPr>
          <w:p w14:paraId="73605C71" w14:textId="4CCA23D8" w:rsidR="00DE6EBD" w:rsidRPr="00B5185C" w:rsidRDefault="00DE6EBD" w:rsidP="00FC056E">
            <w:r w:rsidRPr="00B5185C">
              <w:rPr>
                <w:rFonts w:ascii="Meslo LG S DZ Regular" w:hAnsi="Meslo LG S DZ Regular" w:cs="Meslo LG S DZ Regular"/>
              </w:rPr>
              <w:t>✔</w:t>
            </w:r>
          </w:p>
        </w:tc>
        <w:tc>
          <w:tcPr>
            <w:tcW w:w="596" w:type="pct"/>
          </w:tcPr>
          <w:p w14:paraId="52C7478C" w14:textId="01CDFDFF" w:rsidR="00DE6EBD" w:rsidRPr="00B5185C" w:rsidRDefault="00DE6EBD" w:rsidP="00FC056E">
            <w:r w:rsidRPr="00B5185C">
              <w:rPr>
                <w:rFonts w:ascii="Meslo LG S DZ Regular" w:hAnsi="Meslo LG S DZ Regular" w:cs="Meslo LG S DZ Regular"/>
              </w:rPr>
              <w:t>✔</w:t>
            </w:r>
          </w:p>
        </w:tc>
        <w:tc>
          <w:tcPr>
            <w:tcW w:w="580" w:type="pct"/>
          </w:tcPr>
          <w:p w14:paraId="4210A04C" w14:textId="77777777" w:rsidR="00DE6EBD" w:rsidRPr="00B5185C" w:rsidRDefault="00DE6EBD" w:rsidP="00FC056E"/>
        </w:tc>
        <w:tc>
          <w:tcPr>
            <w:tcW w:w="662" w:type="pct"/>
          </w:tcPr>
          <w:p w14:paraId="1289668C" w14:textId="77777777" w:rsidR="00DE6EBD" w:rsidRPr="00B5185C" w:rsidRDefault="00DE6EBD" w:rsidP="00FC056E"/>
        </w:tc>
      </w:tr>
      <w:tr w:rsidR="00011DE3" w:rsidRPr="00B5185C" w14:paraId="282055EE" w14:textId="77777777" w:rsidTr="000E6F6C">
        <w:tc>
          <w:tcPr>
            <w:tcW w:w="339" w:type="pct"/>
          </w:tcPr>
          <w:p w14:paraId="754C9D4C" w14:textId="67934DB1" w:rsidR="00DE6EBD" w:rsidRPr="00B5185C" w:rsidRDefault="00DE6EBD" w:rsidP="00FC056E">
            <w:r w:rsidRPr="00B5185C">
              <w:t>Name</w:t>
            </w:r>
          </w:p>
        </w:tc>
        <w:tc>
          <w:tcPr>
            <w:tcW w:w="706" w:type="pct"/>
          </w:tcPr>
          <w:p w14:paraId="173B580F" w14:textId="4DE94785" w:rsidR="00DE6EBD" w:rsidRPr="00B5185C" w:rsidRDefault="00DE6EBD" w:rsidP="00FC056E">
            <w:r w:rsidRPr="00B5185C">
              <w:t>Locatio</w:t>
            </w:r>
            <w:r w:rsidR="00572FAB" w:rsidRPr="00B5185C">
              <w:t>n</w:t>
            </w:r>
            <w:r w:rsidRPr="00B5185C">
              <w:t xml:space="preserve"> Name</w:t>
            </w:r>
          </w:p>
        </w:tc>
        <w:tc>
          <w:tcPr>
            <w:tcW w:w="513" w:type="pct"/>
          </w:tcPr>
          <w:p w14:paraId="5AADFD35" w14:textId="5A9B7826" w:rsidR="00DE6EBD" w:rsidRPr="00B5185C" w:rsidRDefault="00DE6EBD" w:rsidP="00FC056E">
            <w:proofErr w:type="spellStart"/>
            <w:r w:rsidRPr="00B5185C">
              <w:t>varchar</w:t>
            </w:r>
            <w:proofErr w:type="spellEnd"/>
          </w:p>
        </w:tc>
        <w:tc>
          <w:tcPr>
            <w:tcW w:w="254" w:type="pct"/>
          </w:tcPr>
          <w:p w14:paraId="5FD7B836" w14:textId="54423D51" w:rsidR="00DE6EBD" w:rsidRPr="00B5185C" w:rsidRDefault="00DE6EBD" w:rsidP="00FC056E">
            <w:r w:rsidRPr="00B5185C">
              <w:t>30</w:t>
            </w:r>
          </w:p>
        </w:tc>
        <w:tc>
          <w:tcPr>
            <w:tcW w:w="450" w:type="pct"/>
          </w:tcPr>
          <w:p w14:paraId="71C2E746" w14:textId="0C373302" w:rsidR="00DE6EBD" w:rsidRPr="00B5185C" w:rsidRDefault="00DE6EBD" w:rsidP="00FC056E">
            <w:proofErr w:type="spellStart"/>
            <w:r w:rsidRPr="00B5185C">
              <w:t>Lynmore</w:t>
            </w:r>
            <w:proofErr w:type="spellEnd"/>
          </w:p>
        </w:tc>
        <w:tc>
          <w:tcPr>
            <w:tcW w:w="472" w:type="pct"/>
          </w:tcPr>
          <w:p w14:paraId="5D2F6BB4" w14:textId="3CAC7A64" w:rsidR="00DE6EBD" w:rsidRPr="00B5185C" w:rsidRDefault="00DE6EBD" w:rsidP="00FC056E">
            <w:pPr>
              <w:rPr>
                <w:rFonts w:cs="Meslo LG M DZ"/>
              </w:rPr>
            </w:pPr>
            <w:r w:rsidRPr="00B5185C">
              <w:rPr>
                <w:rFonts w:ascii="Meslo LG S DZ Regular" w:hAnsi="Meslo LG S DZ Regular" w:cs="Meslo LG S DZ Regular"/>
              </w:rPr>
              <w:t>✔</w:t>
            </w:r>
          </w:p>
        </w:tc>
        <w:tc>
          <w:tcPr>
            <w:tcW w:w="427" w:type="pct"/>
          </w:tcPr>
          <w:p w14:paraId="7F43BB38" w14:textId="77777777" w:rsidR="00DE6EBD" w:rsidRPr="00B5185C" w:rsidRDefault="00DE6EBD" w:rsidP="00FC056E">
            <w:pPr>
              <w:rPr>
                <w:rFonts w:cs="Meslo LG M DZ"/>
              </w:rPr>
            </w:pPr>
          </w:p>
        </w:tc>
        <w:tc>
          <w:tcPr>
            <w:tcW w:w="596" w:type="pct"/>
          </w:tcPr>
          <w:p w14:paraId="64724396" w14:textId="13DF5D67" w:rsidR="00DE6EBD" w:rsidRPr="00B5185C" w:rsidRDefault="00DE6EBD" w:rsidP="00FC056E">
            <w:pPr>
              <w:rPr>
                <w:rFonts w:cs="Meslo LG M DZ"/>
              </w:rPr>
            </w:pPr>
          </w:p>
        </w:tc>
        <w:tc>
          <w:tcPr>
            <w:tcW w:w="580" w:type="pct"/>
          </w:tcPr>
          <w:p w14:paraId="0E97AF3B" w14:textId="77777777" w:rsidR="00DE6EBD" w:rsidRPr="00B5185C" w:rsidRDefault="00DE6EBD" w:rsidP="00FC056E"/>
        </w:tc>
        <w:tc>
          <w:tcPr>
            <w:tcW w:w="662" w:type="pct"/>
          </w:tcPr>
          <w:p w14:paraId="6C2A26D3" w14:textId="77777777" w:rsidR="00DE6EBD" w:rsidRPr="00B5185C" w:rsidRDefault="00DE6EBD" w:rsidP="00FC056E"/>
        </w:tc>
      </w:tr>
    </w:tbl>
    <w:p w14:paraId="66B8C935" w14:textId="77777777" w:rsidR="00DE6EBD" w:rsidRPr="00B5185C" w:rsidRDefault="00DE6EBD" w:rsidP="00FC056E"/>
    <w:p w14:paraId="42E4A547" w14:textId="09D76A43" w:rsidR="00041B75" w:rsidRPr="00B5185C" w:rsidRDefault="00011DE3" w:rsidP="00011DE3">
      <w:pPr>
        <w:pStyle w:val="Heading3"/>
      </w:pPr>
      <w:bookmarkStart w:id="16" w:name="_Toc370292956"/>
      <w:r w:rsidRPr="00B5185C">
        <w:t>Employer</w:t>
      </w:r>
      <w:bookmarkEnd w:id="16"/>
    </w:p>
    <w:tbl>
      <w:tblPr>
        <w:tblStyle w:val="TableGrid"/>
        <w:tblW w:w="5000" w:type="pct"/>
        <w:tblLook w:val="04A0" w:firstRow="1" w:lastRow="0" w:firstColumn="1" w:lastColumn="0" w:noHBand="0" w:noVBand="1"/>
      </w:tblPr>
      <w:tblGrid>
        <w:gridCol w:w="1407"/>
        <w:gridCol w:w="2224"/>
        <w:gridCol w:w="1369"/>
        <w:gridCol w:w="678"/>
        <w:gridCol w:w="1194"/>
        <w:gridCol w:w="1259"/>
        <w:gridCol w:w="1140"/>
        <w:gridCol w:w="1591"/>
        <w:gridCol w:w="1548"/>
        <w:gridCol w:w="1766"/>
      </w:tblGrid>
      <w:tr w:rsidR="00011DE3" w:rsidRPr="00B5185C" w14:paraId="7265DF3F" w14:textId="77777777" w:rsidTr="000E6F6C">
        <w:tc>
          <w:tcPr>
            <w:tcW w:w="496" w:type="pct"/>
          </w:tcPr>
          <w:p w14:paraId="28143B79" w14:textId="77777777" w:rsidR="00011DE3" w:rsidRPr="00B5185C" w:rsidRDefault="00011DE3" w:rsidP="00EC4CD7">
            <w:pPr>
              <w:jc w:val="center"/>
              <w:rPr>
                <w:b/>
              </w:rPr>
            </w:pPr>
            <w:r w:rsidRPr="00B5185C">
              <w:rPr>
                <w:b/>
              </w:rPr>
              <w:t>Name</w:t>
            </w:r>
          </w:p>
        </w:tc>
        <w:tc>
          <w:tcPr>
            <w:tcW w:w="784" w:type="pct"/>
          </w:tcPr>
          <w:p w14:paraId="2B3A4E1A" w14:textId="77777777" w:rsidR="00011DE3" w:rsidRPr="00B5185C" w:rsidRDefault="00011DE3" w:rsidP="00EC4CD7">
            <w:pPr>
              <w:jc w:val="center"/>
              <w:rPr>
                <w:b/>
              </w:rPr>
            </w:pPr>
            <w:r w:rsidRPr="00B5185C">
              <w:rPr>
                <w:b/>
              </w:rPr>
              <w:t>Description</w:t>
            </w:r>
          </w:p>
        </w:tc>
        <w:tc>
          <w:tcPr>
            <w:tcW w:w="483" w:type="pct"/>
          </w:tcPr>
          <w:p w14:paraId="76D2F74F" w14:textId="77777777" w:rsidR="00011DE3" w:rsidRPr="00B5185C" w:rsidRDefault="00011DE3" w:rsidP="00EC4CD7">
            <w:pPr>
              <w:jc w:val="center"/>
              <w:rPr>
                <w:b/>
              </w:rPr>
            </w:pPr>
            <w:r w:rsidRPr="00B5185C">
              <w:rPr>
                <w:b/>
              </w:rPr>
              <w:t>Data Type</w:t>
            </w:r>
          </w:p>
        </w:tc>
        <w:tc>
          <w:tcPr>
            <w:tcW w:w="239" w:type="pct"/>
          </w:tcPr>
          <w:p w14:paraId="166696ED" w14:textId="77777777" w:rsidR="00011DE3" w:rsidRPr="00B5185C" w:rsidRDefault="00011DE3" w:rsidP="00EC4CD7">
            <w:pPr>
              <w:jc w:val="center"/>
              <w:rPr>
                <w:b/>
              </w:rPr>
            </w:pPr>
            <w:r w:rsidRPr="00B5185C">
              <w:rPr>
                <w:b/>
              </w:rPr>
              <w:t>Size</w:t>
            </w:r>
          </w:p>
        </w:tc>
        <w:tc>
          <w:tcPr>
            <w:tcW w:w="421" w:type="pct"/>
          </w:tcPr>
          <w:p w14:paraId="78B8B412" w14:textId="77777777" w:rsidR="00011DE3" w:rsidRPr="00B5185C" w:rsidRDefault="00011DE3" w:rsidP="00EC4CD7">
            <w:pPr>
              <w:jc w:val="center"/>
              <w:rPr>
                <w:b/>
              </w:rPr>
            </w:pPr>
            <w:r w:rsidRPr="00B5185C">
              <w:rPr>
                <w:b/>
              </w:rPr>
              <w:t>Example</w:t>
            </w:r>
          </w:p>
        </w:tc>
        <w:tc>
          <w:tcPr>
            <w:tcW w:w="444" w:type="pct"/>
          </w:tcPr>
          <w:p w14:paraId="60E11CA9" w14:textId="77777777" w:rsidR="00011DE3" w:rsidRPr="00B5185C" w:rsidRDefault="00011DE3" w:rsidP="00EC4CD7">
            <w:pPr>
              <w:jc w:val="center"/>
              <w:rPr>
                <w:b/>
              </w:rPr>
            </w:pPr>
            <w:r w:rsidRPr="00B5185C">
              <w:rPr>
                <w:b/>
              </w:rPr>
              <w:t>Required</w:t>
            </w:r>
          </w:p>
        </w:tc>
        <w:tc>
          <w:tcPr>
            <w:tcW w:w="402" w:type="pct"/>
          </w:tcPr>
          <w:p w14:paraId="37155EA1" w14:textId="77777777" w:rsidR="00011DE3" w:rsidRPr="00B5185C" w:rsidRDefault="00011DE3" w:rsidP="00EC4CD7">
            <w:pPr>
              <w:jc w:val="center"/>
              <w:rPr>
                <w:b/>
              </w:rPr>
            </w:pPr>
            <w:r w:rsidRPr="00B5185C">
              <w:rPr>
                <w:b/>
              </w:rPr>
              <w:t>Indexed</w:t>
            </w:r>
          </w:p>
        </w:tc>
        <w:tc>
          <w:tcPr>
            <w:tcW w:w="561" w:type="pct"/>
          </w:tcPr>
          <w:p w14:paraId="49DC1B28" w14:textId="77777777" w:rsidR="00011DE3" w:rsidRPr="00B5185C" w:rsidRDefault="00011DE3" w:rsidP="00EC4CD7">
            <w:pPr>
              <w:jc w:val="center"/>
              <w:rPr>
                <w:b/>
              </w:rPr>
            </w:pPr>
            <w:r w:rsidRPr="00B5185C">
              <w:rPr>
                <w:b/>
              </w:rPr>
              <w:t>Primary Key</w:t>
            </w:r>
          </w:p>
        </w:tc>
        <w:tc>
          <w:tcPr>
            <w:tcW w:w="546" w:type="pct"/>
          </w:tcPr>
          <w:p w14:paraId="1C0AB11D" w14:textId="77777777" w:rsidR="00011DE3" w:rsidRPr="00B5185C" w:rsidRDefault="00011DE3" w:rsidP="00EC4CD7">
            <w:pPr>
              <w:jc w:val="center"/>
              <w:rPr>
                <w:b/>
              </w:rPr>
            </w:pPr>
            <w:r w:rsidRPr="00B5185C">
              <w:rPr>
                <w:b/>
              </w:rPr>
              <w:t>Foreign Key</w:t>
            </w:r>
          </w:p>
        </w:tc>
        <w:tc>
          <w:tcPr>
            <w:tcW w:w="623" w:type="pct"/>
          </w:tcPr>
          <w:p w14:paraId="6139685F" w14:textId="77777777" w:rsidR="00011DE3" w:rsidRPr="00B5185C" w:rsidRDefault="00011DE3" w:rsidP="00EC4CD7">
            <w:pPr>
              <w:jc w:val="center"/>
              <w:rPr>
                <w:b/>
              </w:rPr>
            </w:pPr>
            <w:r w:rsidRPr="00B5185C">
              <w:rPr>
                <w:b/>
              </w:rPr>
              <w:t>Default Value</w:t>
            </w:r>
          </w:p>
        </w:tc>
      </w:tr>
      <w:tr w:rsidR="00011DE3" w:rsidRPr="00B5185C" w14:paraId="591E447C" w14:textId="77777777" w:rsidTr="000E6F6C">
        <w:tc>
          <w:tcPr>
            <w:tcW w:w="496" w:type="pct"/>
          </w:tcPr>
          <w:p w14:paraId="493272D1" w14:textId="77777777" w:rsidR="00011DE3" w:rsidRPr="00B5185C" w:rsidRDefault="00011DE3" w:rsidP="00EC4CD7">
            <w:r w:rsidRPr="00B5185C">
              <w:t>ID</w:t>
            </w:r>
          </w:p>
        </w:tc>
        <w:tc>
          <w:tcPr>
            <w:tcW w:w="784" w:type="pct"/>
          </w:tcPr>
          <w:p w14:paraId="2F6B8A61" w14:textId="38DB1FF4" w:rsidR="00011DE3" w:rsidRPr="00B5185C" w:rsidRDefault="00B5185C" w:rsidP="00B5185C">
            <w:r w:rsidRPr="00B5185C">
              <w:t>Employer ID</w:t>
            </w:r>
          </w:p>
        </w:tc>
        <w:tc>
          <w:tcPr>
            <w:tcW w:w="483" w:type="pct"/>
          </w:tcPr>
          <w:p w14:paraId="4BA86588" w14:textId="77777777" w:rsidR="00011DE3" w:rsidRPr="00B5185C" w:rsidRDefault="00011DE3" w:rsidP="00EC4CD7">
            <w:proofErr w:type="spellStart"/>
            <w:r w:rsidRPr="00B5185C">
              <w:t>int</w:t>
            </w:r>
            <w:proofErr w:type="spellEnd"/>
          </w:p>
        </w:tc>
        <w:tc>
          <w:tcPr>
            <w:tcW w:w="239" w:type="pct"/>
          </w:tcPr>
          <w:p w14:paraId="164BF863" w14:textId="05B41B73" w:rsidR="00011DE3" w:rsidRPr="00B5185C" w:rsidRDefault="00B5185C" w:rsidP="00EC4CD7">
            <w:r w:rsidRPr="00B5185C">
              <w:t>8</w:t>
            </w:r>
          </w:p>
        </w:tc>
        <w:tc>
          <w:tcPr>
            <w:tcW w:w="421" w:type="pct"/>
          </w:tcPr>
          <w:p w14:paraId="7B84A99B" w14:textId="7342BF19" w:rsidR="00011DE3" w:rsidRPr="00B5185C" w:rsidRDefault="00B5185C" w:rsidP="00EC4CD7">
            <w:r w:rsidRPr="00B5185C">
              <w:t>48</w:t>
            </w:r>
          </w:p>
        </w:tc>
        <w:tc>
          <w:tcPr>
            <w:tcW w:w="444" w:type="pct"/>
          </w:tcPr>
          <w:p w14:paraId="2B6B8FA1" w14:textId="77777777" w:rsidR="00011DE3" w:rsidRPr="00B5185C" w:rsidRDefault="00011DE3" w:rsidP="00EC4CD7">
            <w:r w:rsidRPr="00B5185C">
              <w:rPr>
                <w:rFonts w:ascii="Meslo LG S DZ Regular" w:hAnsi="Meslo LG S DZ Regular" w:cs="Meslo LG S DZ Regular"/>
              </w:rPr>
              <w:t>✔</w:t>
            </w:r>
          </w:p>
        </w:tc>
        <w:tc>
          <w:tcPr>
            <w:tcW w:w="402" w:type="pct"/>
          </w:tcPr>
          <w:p w14:paraId="5871D1C1" w14:textId="77777777" w:rsidR="00011DE3" w:rsidRPr="00B5185C" w:rsidRDefault="00011DE3" w:rsidP="00EC4CD7">
            <w:r w:rsidRPr="00B5185C">
              <w:rPr>
                <w:rFonts w:ascii="Meslo LG S DZ Regular" w:hAnsi="Meslo LG S DZ Regular" w:cs="Meslo LG S DZ Regular"/>
              </w:rPr>
              <w:t>✔</w:t>
            </w:r>
          </w:p>
        </w:tc>
        <w:tc>
          <w:tcPr>
            <w:tcW w:w="561" w:type="pct"/>
          </w:tcPr>
          <w:p w14:paraId="2188B0C8" w14:textId="77777777" w:rsidR="00011DE3" w:rsidRPr="00B5185C" w:rsidRDefault="00011DE3" w:rsidP="00EC4CD7">
            <w:r w:rsidRPr="00B5185C">
              <w:rPr>
                <w:rFonts w:ascii="Meslo LG S DZ Regular" w:hAnsi="Meslo LG S DZ Regular" w:cs="Meslo LG S DZ Regular"/>
              </w:rPr>
              <w:t>✔</w:t>
            </w:r>
          </w:p>
        </w:tc>
        <w:tc>
          <w:tcPr>
            <w:tcW w:w="546" w:type="pct"/>
          </w:tcPr>
          <w:p w14:paraId="13F2B011" w14:textId="77777777" w:rsidR="00011DE3" w:rsidRPr="00B5185C" w:rsidRDefault="00011DE3" w:rsidP="00EC4CD7"/>
        </w:tc>
        <w:tc>
          <w:tcPr>
            <w:tcW w:w="623" w:type="pct"/>
          </w:tcPr>
          <w:p w14:paraId="6059339F" w14:textId="77777777" w:rsidR="00011DE3" w:rsidRPr="00B5185C" w:rsidRDefault="00011DE3" w:rsidP="00EC4CD7"/>
        </w:tc>
      </w:tr>
      <w:tr w:rsidR="00011DE3" w:rsidRPr="00B5185C" w14:paraId="2A6378AB" w14:textId="77777777" w:rsidTr="000E6F6C">
        <w:tc>
          <w:tcPr>
            <w:tcW w:w="496" w:type="pct"/>
          </w:tcPr>
          <w:p w14:paraId="79362E32" w14:textId="77777777" w:rsidR="00011DE3" w:rsidRPr="00B5185C" w:rsidRDefault="00011DE3" w:rsidP="00EC4CD7">
            <w:r w:rsidRPr="00B5185C">
              <w:t>Name</w:t>
            </w:r>
          </w:p>
        </w:tc>
        <w:tc>
          <w:tcPr>
            <w:tcW w:w="784" w:type="pct"/>
          </w:tcPr>
          <w:p w14:paraId="2E973C9C" w14:textId="59675FC4" w:rsidR="00011DE3" w:rsidRPr="00B5185C" w:rsidRDefault="00B5185C" w:rsidP="00EC4CD7">
            <w:r w:rsidRPr="00B5185C">
              <w:t>Employer Name</w:t>
            </w:r>
          </w:p>
        </w:tc>
        <w:tc>
          <w:tcPr>
            <w:tcW w:w="483" w:type="pct"/>
          </w:tcPr>
          <w:p w14:paraId="7AFCFDAB" w14:textId="77777777" w:rsidR="00011DE3" w:rsidRPr="00B5185C" w:rsidRDefault="00011DE3" w:rsidP="00EC4CD7">
            <w:proofErr w:type="spellStart"/>
            <w:r w:rsidRPr="00B5185C">
              <w:t>varchar</w:t>
            </w:r>
            <w:proofErr w:type="spellEnd"/>
          </w:p>
        </w:tc>
        <w:tc>
          <w:tcPr>
            <w:tcW w:w="239" w:type="pct"/>
          </w:tcPr>
          <w:p w14:paraId="569C7085" w14:textId="77777777" w:rsidR="00011DE3" w:rsidRPr="00B5185C" w:rsidRDefault="00011DE3" w:rsidP="00EC4CD7">
            <w:r w:rsidRPr="00B5185C">
              <w:t>30</w:t>
            </w:r>
          </w:p>
        </w:tc>
        <w:tc>
          <w:tcPr>
            <w:tcW w:w="421" w:type="pct"/>
          </w:tcPr>
          <w:p w14:paraId="4A9591A1" w14:textId="1EE28B7B" w:rsidR="00011DE3" w:rsidRPr="00B5185C" w:rsidRDefault="00B5185C" w:rsidP="00EC4CD7">
            <w:proofErr w:type="spellStart"/>
            <w:r w:rsidRPr="00B5185C">
              <w:t>Wairiki</w:t>
            </w:r>
            <w:proofErr w:type="spellEnd"/>
          </w:p>
        </w:tc>
        <w:tc>
          <w:tcPr>
            <w:tcW w:w="444" w:type="pct"/>
          </w:tcPr>
          <w:p w14:paraId="6700BC3B" w14:textId="77777777" w:rsidR="00011DE3" w:rsidRPr="00B5185C" w:rsidRDefault="00011DE3" w:rsidP="00EC4CD7">
            <w:pPr>
              <w:rPr>
                <w:rFonts w:cs="Meslo LG M DZ"/>
              </w:rPr>
            </w:pPr>
            <w:r w:rsidRPr="00B5185C">
              <w:rPr>
                <w:rFonts w:ascii="Meslo LG S DZ Regular" w:hAnsi="Meslo LG S DZ Regular" w:cs="Meslo LG S DZ Regular"/>
              </w:rPr>
              <w:t>✔</w:t>
            </w:r>
          </w:p>
        </w:tc>
        <w:tc>
          <w:tcPr>
            <w:tcW w:w="402" w:type="pct"/>
          </w:tcPr>
          <w:p w14:paraId="22420F1C" w14:textId="77777777" w:rsidR="00011DE3" w:rsidRPr="00B5185C" w:rsidRDefault="00011DE3" w:rsidP="00EC4CD7">
            <w:pPr>
              <w:rPr>
                <w:rFonts w:cs="Meslo LG M DZ"/>
              </w:rPr>
            </w:pPr>
          </w:p>
        </w:tc>
        <w:tc>
          <w:tcPr>
            <w:tcW w:w="561" w:type="pct"/>
          </w:tcPr>
          <w:p w14:paraId="5B4A5952" w14:textId="77777777" w:rsidR="00011DE3" w:rsidRPr="00B5185C" w:rsidRDefault="00011DE3" w:rsidP="00EC4CD7">
            <w:pPr>
              <w:rPr>
                <w:rFonts w:cs="Meslo LG M DZ"/>
              </w:rPr>
            </w:pPr>
          </w:p>
        </w:tc>
        <w:tc>
          <w:tcPr>
            <w:tcW w:w="546" w:type="pct"/>
          </w:tcPr>
          <w:p w14:paraId="4E5188D0" w14:textId="77777777" w:rsidR="00011DE3" w:rsidRPr="00B5185C" w:rsidRDefault="00011DE3" w:rsidP="00EC4CD7"/>
        </w:tc>
        <w:tc>
          <w:tcPr>
            <w:tcW w:w="623" w:type="pct"/>
          </w:tcPr>
          <w:p w14:paraId="28FA6E3A" w14:textId="77777777" w:rsidR="00011DE3" w:rsidRPr="00B5185C" w:rsidRDefault="00011DE3" w:rsidP="00EC4CD7"/>
        </w:tc>
      </w:tr>
      <w:tr w:rsidR="00B5185C" w:rsidRPr="00B5185C" w14:paraId="18EFA279" w14:textId="77777777" w:rsidTr="000E6F6C">
        <w:tc>
          <w:tcPr>
            <w:tcW w:w="496" w:type="pct"/>
          </w:tcPr>
          <w:p w14:paraId="1444D1C6" w14:textId="3C38BBDF" w:rsidR="00B5185C" w:rsidRPr="00B5185C" w:rsidRDefault="00B5185C" w:rsidP="00EC4CD7">
            <w:proofErr w:type="spellStart"/>
            <w:r w:rsidRPr="00B5185C">
              <w:t>LocationID</w:t>
            </w:r>
            <w:proofErr w:type="spellEnd"/>
          </w:p>
        </w:tc>
        <w:tc>
          <w:tcPr>
            <w:tcW w:w="784" w:type="pct"/>
          </w:tcPr>
          <w:p w14:paraId="2F304D75" w14:textId="2189AAC8" w:rsidR="00B5185C" w:rsidRPr="00B5185C" w:rsidRDefault="00B5185C" w:rsidP="00EC4CD7">
            <w:r w:rsidRPr="00B5185C">
              <w:t>Employer location</w:t>
            </w:r>
          </w:p>
        </w:tc>
        <w:tc>
          <w:tcPr>
            <w:tcW w:w="483" w:type="pct"/>
          </w:tcPr>
          <w:p w14:paraId="6B1841A4" w14:textId="34A73432" w:rsidR="00B5185C" w:rsidRPr="00B5185C" w:rsidRDefault="00B5185C" w:rsidP="00EC4CD7">
            <w:proofErr w:type="spellStart"/>
            <w:r w:rsidRPr="00B5185C">
              <w:t>int</w:t>
            </w:r>
            <w:proofErr w:type="spellEnd"/>
          </w:p>
        </w:tc>
        <w:tc>
          <w:tcPr>
            <w:tcW w:w="239" w:type="pct"/>
          </w:tcPr>
          <w:p w14:paraId="1C9B1D00" w14:textId="1E6D0F8A" w:rsidR="00B5185C" w:rsidRPr="00B5185C" w:rsidRDefault="00B5185C" w:rsidP="00EC4CD7">
            <w:r w:rsidRPr="00B5185C">
              <w:t>8</w:t>
            </w:r>
          </w:p>
        </w:tc>
        <w:tc>
          <w:tcPr>
            <w:tcW w:w="421" w:type="pct"/>
          </w:tcPr>
          <w:p w14:paraId="05B45C8D" w14:textId="740DAC19" w:rsidR="00B5185C" w:rsidRPr="00B5185C" w:rsidRDefault="00B5185C" w:rsidP="00EC4CD7">
            <w:r w:rsidRPr="00B5185C">
              <w:t>2</w:t>
            </w:r>
          </w:p>
        </w:tc>
        <w:tc>
          <w:tcPr>
            <w:tcW w:w="444" w:type="pct"/>
          </w:tcPr>
          <w:p w14:paraId="734F2EA3" w14:textId="2D04A2CF" w:rsidR="00B5185C" w:rsidRPr="00B5185C" w:rsidRDefault="00B5185C" w:rsidP="00EC4CD7">
            <w:pPr>
              <w:rPr>
                <w:rFonts w:cs="Meslo LG M DZ"/>
                <w:b/>
              </w:rPr>
            </w:pPr>
            <w:r w:rsidRPr="00B5185C">
              <w:rPr>
                <w:rFonts w:ascii="Meslo LG S DZ Regular" w:hAnsi="Meslo LG S DZ Regular" w:cs="Meslo LG S DZ Regular"/>
              </w:rPr>
              <w:t>✔</w:t>
            </w:r>
          </w:p>
        </w:tc>
        <w:tc>
          <w:tcPr>
            <w:tcW w:w="402" w:type="pct"/>
          </w:tcPr>
          <w:p w14:paraId="3FBD23DE" w14:textId="77777777" w:rsidR="00B5185C" w:rsidRPr="00B5185C" w:rsidRDefault="00B5185C" w:rsidP="00EC4CD7">
            <w:pPr>
              <w:rPr>
                <w:rFonts w:cs="Meslo LG M DZ"/>
              </w:rPr>
            </w:pPr>
          </w:p>
        </w:tc>
        <w:tc>
          <w:tcPr>
            <w:tcW w:w="561" w:type="pct"/>
          </w:tcPr>
          <w:p w14:paraId="5615D0D7" w14:textId="77777777" w:rsidR="00B5185C" w:rsidRPr="00B5185C" w:rsidRDefault="00B5185C" w:rsidP="00EC4CD7">
            <w:pPr>
              <w:rPr>
                <w:rFonts w:cs="Meslo LG M DZ"/>
              </w:rPr>
            </w:pPr>
          </w:p>
        </w:tc>
        <w:tc>
          <w:tcPr>
            <w:tcW w:w="546" w:type="pct"/>
          </w:tcPr>
          <w:p w14:paraId="1DF9B61A" w14:textId="3C50626E" w:rsidR="00B5185C" w:rsidRPr="00B5185C" w:rsidRDefault="00B5185C" w:rsidP="00EC4CD7">
            <w:r w:rsidRPr="00B5185C">
              <w:rPr>
                <w:rFonts w:ascii="Meslo LG S DZ Regular" w:hAnsi="Meslo LG S DZ Regular" w:cs="Meslo LG S DZ Regular"/>
              </w:rPr>
              <w:t>✔</w:t>
            </w:r>
          </w:p>
        </w:tc>
        <w:tc>
          <w:tcPr>
            <w:tcW w:w="623" w:type="pct"/>
          </w:tcPr>
          <w:p w14:paraId="0FCBCFCD" w14:textId="77777777" w:rsidR="00B5185C" w:rsidRPr="00B5185C" w:rsidRDefault="00B5185C" w:rsidP="00EC4CD7"/>
        </w:tc>
      </w:tr>
    </w:tbl>
    <w:p w14:paraId="06EE9504" w14:textId="77777777" w:rsidR="00011DE3" w:rsidRPr="00B5185C" w:rsidRDefault="00011DE3" w:rsidP="00FC056E"/>
    <w:p w14:paraId="45190A8B" w14:textId="281551D9" w:rsidR="00011DE3" w:rsidRPr="00B5185C" w:rsidRDefault="00011DE3" w:rsidP="00011DE3">
      <w:pPr>
        <w:pStyle w:val="Heading3"/>
      </w:pPr>
      <w:bookmarkStart w:id="17" w:name="_Toc370292957"/>
      <w:r w:rsidRPr="00B5185C">
        <w:t>Vacancy</w:t>
      </w:r>
      <w:bookmarkEnd w:id="17"/>
    </w:p>
    <w:tbl>
      <w:tblPr>
        <w:tblStyle w:val="TableGrid"/>
        <w:tblW w:w="5000" w:type="pct"/>
        <w:tblLook w:val="04A0" w:firstRow="1" w:lastRow="0" w:firstColumn="1" w:lastColumn="0" w:noHBand="0" w:noVBand="1"/>
      </w:tblPr>
      <w:tblGrid>
        <w:gridCol w:w="1453"/>
        <w:gridCol w:w="2286"/>
        <w:gridCol w:w="1270"/>
        <w:gridCol w:w="605"/>
        <w:gridCol w:w="1846"/>
        <w:gridCol w:w="1124"/>
        <w:gridCol w:w="1019"/>
        <w:gridCol w:w="1276"/>
        <w:gridCol w:w="1239"/>
        <w:gridCol w:w="2058"/>
      </w:tblGrid>
      <w:tr w:rsidR="00B5185C" w:rsidRPr="00B5185C" w14:paraId="46FFAF6B" w14:textId="77777777" w:rsidTr="000E6F6C">
        <w:tc>
          <w:tcPr>
            <w:tcW w:w="512" w:type="pct"/>
          </w:tcPr>
          <w:p w14:paraId="54F1C17B" w14:textId="77777777" w:rsidR="00011DE3" w:rsidRPr="00B5185C" w:rsidRDefault="00011DE3" w:rsidP="00EC4CD7">
            <w:pPr>
              <w:jc w:val="center"/>
              <w:rPr>
                <w:b/>
              </w:rPr>
            </w:pPr>
            <w:r w:rsidRPr="00B5185C">
              <w:rPr>
                <w:b/>
              </w:rPr>
              <w:t>Name</w:t>
            </w:r>
          </w:p>
        </w:tc>
        <w:tc>
          <w:tcPr>
            <w:tcW w:w="806" w:type="pct"/>
          </w:tcPr>
          <w:p w14:paraId="599868BE" w14:textId="77777777" w:rsidR="00011DE3" w:rsidRPr="00B5185C" w:rsidRDefault="00011DE3" w:rsidP="00EC4CD7">
            <w:pPr>
              <w:jc w:val="center"/>
              <w:rPr>
                <w:b/>
              </w:rPr>
            </w:pPr>
            <w:r w:rsidRPr="00B5185C">
              <w:rPr>
                <w:b/>
              </w:rPr>
              <w:t>Description</w:t>
            </w:r>
          </w:p>
        </w:tc>
        <w:tc>
          <w:tcPr>
            <w:tcW w:w="448" w:type="pct"/>
          </w:tcPr>
          <w:p w14:paraId="46F731CA" w14:textId="77777777" w:rsidR="00011DE3" w:rsidRPr="00B5185C" w:rsidRDefault="00011DE3" w:rsidP="00EC4CD7">
            <w:pPr>
              <w:jc w:val="center"/>
              <w:rPr>
                <w:b/>
              </w:rPr>
            </w:pPr>
            <w:r w:rsidRPr="00B5185C">
              <w:rPr>
                <w:b/>
              </w:rPr>
              <w:t>Data Type</w:t>
            </w:r>
          </w:p>
        </w:tc>
        <w:tc>
          <w:tcPr>
            <w:tcW w:w="213" w:type="pct"/>
          </w:tcPr>
          <w:p w14:paraId="143DFA63" w14:textId="77777777" w:rsidR="00011DE3" w:rsidRPr="00B5185C" w:rsidRDefault="00011DE3" w:rsidP="00EC4CD7">
            <w:pPr>
              <w:jc w:val="center"/>
              <w:rPr>
                <w:b/>
              </w:rPr>
            </w:pPr>
            <w:r w:rsidRPr="00B5185C">
              <w:rPr>
                <w:b/>
              </w:rPr>
              <w:t>Size</w:t>
            </w:r>
          </w:p>
        </w:tc>
        <w:tc>
          <w:tcPr>
            <w:tcW w:w="651" w:type="pct"/>
          </w:tcPr>
          <w:p w14:paraId="28BB5FF0" w14:textId="77777777" w:rsidR="00011DE3" w:rsidRPr="00B5185C" w:rsidRDefault="00011DE3" w:rsidP="00EC4CD7">
            <w:pPr>
              <w:jc w:val="center"/>
              <w:rPr>
                <w:b/>
              </w:rPr>
            </w:pPr>
            <w:r w:rsidRPr="00B5185C">
              <w:rPr>
                <w:b/>
              </w:rPr>
              <w:t>Example</w:t>
            </w:r>
          </w:p>
        </w:tc>
        <w:tc>
          <w:tcPr>
            <w:tcW w:w="396" w:type="pct"/>
          </w:tcPr>
          <w:p w14:paraId="375C47F7" w14:textId="77777777" w:rsidR="00011DE3" w:rsidRPr="00B5185C" w:rsidRDefault="00011DE3" w:rsidP="00EC4CD7">
            <w:pPr>
              <w:jc w:val="center"/>
              <w:rPr>
                <w:b/>
              </w:rPr>
            </w:pPr>
            <w:r w:rsidRPr="00B5185C">
              <w:rPr>
                <w:b/>
              </w:rPr>
              <w:t>Required</w:t>
            </w:r>
          </w:p>
        </w:tc>
        <w:tc>
          <w:tcPr>
            <w:tcW w:w="359" w:type="pct"/>
          </w:tcPr>
          <w:p w14:paraId="6A419709" w14:textId="77777777" w:rsidR="00011DE3" w:rsidRPr="00B5185C" w:rsidRDefault="00011DE3" w:rsidP="00EC4CD7">
            <w:pPr>
              <w:jc w:val="center"/>
              <w:rPr>
                <w:b/>
              </w:rPr>
            </w:pPr>
            <w:r w:rsidRPr="00B5185C">
              <w:rPr>
                <w:b/>
              </w:rPr>
              <w:t>Indexed</w:t>
            </w:r>
          </w:p>
        </w:tc>
        <w:tc>
          <w:tcPr>
            <w:tcW w:w="450" w:type="pct"/>
          </w:tcPr>
          <w:p w14:paraId="714C18F8" w14:textId="77777777" w:rsidR="00011DE3" w:rsidRPr="00B5185C" w:rsidRDefault="00011DE3" w:rsidP="00EC4CD7">
            <w:pPr>
              <w:jc w:val="center"/>
              <w:rPr>
                <w:b/>
              </w:rPr>
            </w:pPr>
            <w:r w:rsidRPr="00B5185C">
              <w:rPr>
                <w:b/>
              </w:rPr>
              <w:t>Primary Key</w:t>
            </w:r>
          </w:p>
        </w:tc>
        <w:tc>
          <w:tcPr>
            <w:tcW w:w="437" w:type="pct"/>
          </w:tcPr>
          <w:p w14:paraId="0F66E718" w14:textId="77777777" w:rsidR="00011DE3" w:rsidRPr="00B5185C" w:rsidRDefault="00011DE3" w:rsidP="00EC4CD7">
            <w:pPr>
              <w:jc w:val="center"/>
              <w:rPr>
                <w:b/>
              </w:rPr>
            </w:pPr>
            <w:r w:rsidRPr="00B5185C">
              <w:rPr>
                <w:b/>
              </w:rPr>
              <w:t>Foreign Key</w:t>
            </w:r>
          </w:p>
        </w:tc>
        <w:tc>
          <w:tcPr>
            <w:tcW w:w="726" w:type="pct"/>
          </w:tcPr>
          <w:p w14:paraId="79BC4713" w14:textId="77777777" w:rsidR="00011DE3" w:rsidRPr="00B5185C" w:rsidRDefault="00011DE3" w:rsidP="00EC4CD7">
            <w:pPr>
              <w:jc w:val="center"/>
              <w:rPr>
                <w:b/>
              </w:rPr>
            </w:pPr>
            <w:r w:rsidRPr="00B5185C">
              <w:rPr>
                <w:b/>
              </w:rPr>
              <w:t>Default Value</w:t>
            </w:r>
          </w:p>
        </w:tc>
      </w:tr>
      <w:tr w:rsidR="00B5185C" w:rsidRPr="00B5185C" w14:paraId="02413F53" w14:textId="77777777" w:rsidTr="000E6F6C">
        <w:tc>
          <w:tcPr>
            <w:tcW w:w="512" w:type="pct"/>
          </w:tcPr>
          <w:p w14:paraId="59F97E1A" w14:textId="77777777" w:rsidR="00011DE3" w:rsidRPr="00B5185C" w:rsidRDefault="00011DE3" w:rsidP="00EC4CD7">
            <w:r w:rsidRPr="00B5185C">
              <w:t>ID</w:t>
            </w:r>
          </w:p>
        </w:tc>
        <w:tc>
          <w:tcPr>
            <w:tcW w:w="806" w:type="pct"/>
          </w:tcPr>
          <w:p w14:paraId="53678A4E" w14:textId="244FED21" w:rsidR="00011DE3" w:rsidRPr="00B5185C" w:rsidRDefault="00B5185C" w:rsidP="00EC4CD7">
            <w:r w:rsidRPr="00B5185C">
              <w:t>Vacancy</w:t>
            </w:r>
            <w:r w:rsidR="00011DE3" w:rsidRPr="00B5185C">
              <w:t xml:space="preserve"> ID</w:t>
            </w:r>
          </w:p>
        </w:tc>
        <w:tc>
          <w:tcPr>
            <w:tcW w:w="448" w:type="pct"/>
          </w:tcPr>
          <w:p w14:paraId="4631AA87" w14:textId="77777777" w:rsidR="00011DE3" w:rsidRPr="00B5185C" w:rsidRDefault="00011DE3" w:rsidP="00EC4CD7">
            <w:proofErr w:type="spellStart"/>
            <w:r w:rsidRPr="00B5185C">
              <w:t>int</w:t>
            </w:r>
            <w:proofErr w:type="spellEnd"/>
          </w:p>
        </w:tc>
        <w:tc>
          <w:tcPr>
            <w:tcW w:w="213" w:type="pct"/>
          </w:tcPr>
          <w:p w14:paraId="7A67CEDD" w14:textId="2A7DFAB6" w:rsidR="00011DE3" w:rsidRPr="00B5185C" w:rsidRDefault="00B5185C" w:rsidP="00EC4CD7">
            <w:r w:rsidRPr="00B5185C">
              <w:t>8</w:t>
            </w:r>
          </w:p>
        </w:tc>
        <w:tc>
          <w:tcPr>
            <w:tcW w:w="651" w:type="pct"/>
          </w:tcPr>
          <w:p w14:paraId="7B77DB9C" w14:textId="287097C3" w:rsidR="00011DE3" w:rsidRPr="00B5185C" w:rsidRDefault="00B5185C" w:rsidP="00EC4CD7">
            <w:r>
              <w:t>15</w:t>
            </w:r>
          </w:p>
        </w:tc>
        <w:tc>
          <w:tcPr>
            <w:tcW w:w="396" w:type="pct"/>
          </w:tcPr>
          <w:p w14:paraId="4030DC18" w14:textId="77777777" w:rsidR="00011DE3" w:rsidRPr="00B5185C" w:rsidRDefault="00011DE3" w:rsidP="00EC4CD7">
            <w:r w:rsidRPr="00B5185C">
              <w:rPr>
                <w:rFonts w:ascii="Meslo LG S DZ Regular" w:hAnsi="Meslo LG S DZ Regular" w:cs="Meslo LG S DZ Regular"/>
              </w:rPr>
              <w:t>✔</w:t>
            </w:r>
          </w:p>
        </w:tc>
        <w:tc>
          <w:tcPr>
            <w:tcW w:w="359" w:type="pct"/>
          </w:tcPr>
          <w:p w14:paraId="2D785844" w14:textId="77777777" w:rsidR="00011DE3" w:rsidRPr="00B5185C" w:rsidRDefault="00011DE3" w:rsidP="00EC4CD7">
            <w:r w:rsidRPr="00B5185C">
              <w:rPr>
                <w:rFonts w:ascii="Meslo LG S DZ Regular" w:hAnsi="Meslo LG S DZ Regular" w:cs="Meslo LG S DZ Regular"/>
              </w:rPr>
              <w:t>✔</w:t>
            </w:r>
          </w:p>
        </w:tc>
        <w:tc>
          <w:tcPr>
            <w:tcW w:w="450" w:type="pct"/>
          </w:tcPr>
          <w:p w14:paraId="7CDEF07B" w14:textId="77777777" w:rsidR="00011DE3" w:rsidRPr="00B5185C" w:rsidRDefault="00011DE3" w:rsidP="00EC4CD7">
            <w:r w:rsidRPr="00B5185C">
              <w:rPr>
                <w:rFonts w:ascii="Meslo LG S DZ Regular" w:hAnsi="Meslo LG S DZ Regular" w:cs="Meslo LG S DZ Regular"/>
              </w:rPr>
              <w:t>✔</w:t>
            </w:r>
          </w:p>
        </w:tc>
        <w:tc>
          <w:tcPr>
            <w:tcW w:w="437" w:type="pct"/>
          </w:tcPr>
          <w:p w14:paraId="0FBC9F57" w14:textId="77777777" w:rsidR="00011DE3" w:rsidRPr="00B5185C" w:rsidRDefault="00011DE3" w:rsidP="00EC4CD7"/>
        </w:tc>
        <w:tc>
          <w:tcPr>
            <w:tcW w:w="726" w:type="pct"/>
          </w:tcPr>
          <w:p w14:paraId="52397B6F" w14:textId="77777777" w:rsidR="00011DE3" w:rsidRPr="00B5185C" w:rsidRDefault="00011DE3" w:rsidP="00EC4CD7"/>
        </w:tc>
      </w:tr>
      <w:tr w:rsidR="00B5185C" w:rsidRPr="00B5185C" w14:paraId="21D4D4B4" w14:textId="77777777" w:rsidTr="000E6F6C">
        <w:tc>
          <w:tcPr>
            <w:tcW w:w="512" w:type="pct"/>
          </w:tcPr>
          <w:p w14:paraId="1C26F925" w14:textId="3DB7B13C" w:rsidR="00011DE3" w:rsidRPr="00B5185C" w:rsidRDefault="00B5185C" w:rsidP="00EC4CD7">
            <w:r w:rsidRPr="00B5185C">
              <w:t>Description</w:t>
            </w:r>
          </w:p>
        </w:tc>
        <w:tc>
          <w:tcPr>
            <w:tcW w:w="806" w:type="pct"/>
          </w:tcPr>
          <w:p w14:paraId="1E30B772" w14:textId="51A335DC" w:rsidR="00011DE3" w:rsidRPr="00B5185C" w:rsidRDefault="00B5185C" w:rsidP="00EC4CD7">
            <w:r w:rsidRPr="00B5185C">
              <w:t>Vacancy Description</w:t>
            </w:r>
          </w:p>
        </w:tc>
        <w:tc>
          <w:tcPr>
            <w:tcW w:w="448" w:type="pct"/>
          </w:tcPr>
          <w:p w14:paraId="4DFA40F8" w14:textId="77777777" w:rsidR="00011DE3" w:rsidRPr="00B5185C" w:rsidRDefault="00011DE3" w:rsidP="00EC4CD7">
            <w:proofErr w:type="spellStart"/>
            <w:r w:rsidRPr="00B5185C">
              <w:t>varchar</w:t>
            </w:r>
            <w:proofErr w:type="spellEnd"/>
          </w:p>
        </w:tc>
        <w:tc>
          <w:tcPr>
            <w:tcW w:w="213" w:type="pct"/>
          </w:tcPr>
          <w:p w14:paraId="149B388C" w14:textId="77777777" w:rsidR="00011DE3" w:rsidRPr="00B5185C" w:rsidRDefault="00011DE3" w:rsidP="00EC4CD7">
            <w:r w:rsidRPr="00B5185C">
              <w:t>30</w:t>
            </w:r>
          </w:p>
        </w:tc>
        <w:tc>
          <w:tcPr>
            <w:tcW w:w="651" w:type="pct"/>
          </w:tcPr>
          <w:p w14:paraId="21D50D28" w14:textId="77777777" w:rsidR="00011DE3" w:rsidRPr="00B5185C" w:rsidRDefault="00011DE3" w:rsidP="00EC4CD7">
            <w:proofErr w:type="spellStart"/>
            <w:r w:rsidRPr="00B5185C">
              <w:t>Lynmore</w:t>
            </w:r>
            <w:proofErr w:type="spellEnd"/>
          </w:p>
        </w:tc>
        <w:tc>
          <w:tcPr>
            <w:tcW w:w="396" w:type="pct"/>
          </w:tcPr>
          <w:p w14:paraId="05667726" w14:textId="77777777" w:rsidR="00011DE3" w:rsidRPr="00B5185C" w:rsidRDefault="00011DE3" w:rsidP="00EC4CD7">
            <w:pPr>
              <w:rPr>
                <w:rFonts w:cs="Meslo LG M DZ"/>
              </w:rPr>
            </w:pPr>
            <w:r w:rsidRPr="00B5185C">
              <w:rPr>
                <w:rFonts w:ascii="Meslo LG S DZ Regular" w:hAnsi="Meslo LG S DZ Regular" w:cs="Meslo LG S DZ Regular"/>
              </w:rPr>
              <w:t>✔</w:t>
            </w:r>
          </w:p>
        </w:tc>
        <w:tc>
          <w:tcPr>
            <w:tcW w:w="359" w:type="pct"/>
          </w:tcPr>
          <w:p w14:paraId="46F5A873" w14:textId="77777777" w:rsidR="00011DE3" w:rsidRPr="00B5185C" w:rsidRDefault="00011DE3" w:rsidP="00EC4CD7">
            <w:pPr>
              <w:rPr>
                <w:rFonts w:cs="Meslo LG M DZ"/>
              </w:rPr>
            </w:pPr>
          </w:p>
        </w:tc>
        <w:tc>
          <w:tcPr>
            <w:tcW w:w="450" w:type="pct"/>
          </w:tcPr>
          <w:p w14:paraId="594C0DBB" w14:textId="77777777" w:rsidR="00011DE3" w:rsidRPr="00B5185C" w:rsidRDefault="00011DE3" w:rsidP="00EC4CD7">
            <w:pPr>
              <w:rPr>
                <w:rFonts w:cs="Meslo LG M DZ"/>
              </w:rPr>
            </w:pPr>
          </w:p>
        </w:tc>
        <w:tc>
          <w:tcPr>
            <w:tcW w:w="437" w:type="pct"/>
          </w:tcPr>
          <w:p w14:paraId="55B7A37D" w14:textId="77777777" w:rsidR="00011DE3" w:rsidRPr="00B5185C" w:rsidRDefault="00011DE3" w:rsidP="00EC4CD7"/>
        </w:tc>
        <w:tc>
          <w:tcPr>
            <w:tcW w:w="726" w:type="pct"/>
          </w:tcPr>
          <w:p w14:paraId="0107C31D" w14:textId="77777777" w:rsidR="00011DE3" w:rsidRPr="00B5185C" w:rsidRDefault="00011DE3" w:rsidP="00EC4CD7"/>
        </w:tc>
      </w:tr>
      <w:tr w:rsidR="00B5185C" w:rsidRPr="00B5185C" w14:paraId="5FE1C9A8" w14:textId="77777777" w:rsidTr="000E6F6C">
        <w:tc>
          <w:tcPr>
            <w:tcW w:w="512" w:type="pct"/>
          </w:tcPr>
          <w:p w14:paraId="5B29CBF0" w14:textId="740216BB" w:rsidR="00B5185C" w:rsidRPr="00B5185C" w:rsidRDefault="00B5185C" w:rsidP="00EC4CD7">
            <w:proofErr w:type="spellStart"/>
            <w:r w:rsidRPr="00B5185C">
              <w:t>EmployerID</w:t>
            </w:r>
            <w:proofErr w:type="spellEnd"/>
          </w:p>
        </w:tc>
        <w:tc>
          <w:tcPr>
            <w:tcW w:w="806" w:type="pct"/>
          </w:tcPr>
          <w:p w14:paraId="6D8199EA" w14:textId="7D56245E" w:rsidR="00B5185C" w:rsidRPr="00B5185C" w:rsidRDefault="00B5185C" w:rsidP="00EC4CD7">
            <w:r w:rsidRPr="00B5185C">
              <w:t>Vacancy Employer</w:t>
            </w:r>
          </w:p>
        </w:tc>
        <w:tc>
          <w:tcPr>
            <w:tcW w:w="448" w:type="pct"/>
          </w:tcPr>
          <w:p w14:paraId="1FFA9D25" w14:textId="01C1D929" w:rsidR="00B5185C" w:rsidRPr="00B5185C" w:rsidRDefault="00B5185C" w:rsidP="00EC4CD7">
            <w:proofErr w:type="spellStart"/>
            <w:r w:rsidRPr="00B5185C">
              <w:t>int</w:t>
            </w:r>
            <w:proofErr w:type="spellEnd"/>
          </w:p>
        </w:tc>
        <w:tc>
          <w:tcPr>
            <w:tcW w:w="213" w:type="pct"/>
          </w:tcPr>
          <w:p w14:paraId="6C6B6716" w14:textId="253CB17A" w:rsidR="00B5185C" w:rsidRPr="00B5185C" w:rsidRDefault="00B5185C" w:rsidP="00EC4CD7">
            <w:r w:rsidRPr="00B5185C">
              <w:t>8</w:t>
            </w:r>
          </w:p>
        </w:tc>
        <w:tc>
          <w:tcPr>
            <w:tcW w:w="651" w:type="pct"/>
          </w:tcPr>
          <w:p w14:paraId="6F5E9E3E" w14:textId="37202F4C" w:rsidR="00B5185C" w:rsidRPr="00B5185C" w:rsidRDefault="00B5185C" w:rsidP="00EC4CD7">
            <w:r>
              <w:t>32</w:t>
            </w:r>
          </w:p>
        </w:tc>
        <w:tc>
          <w:tcPr>
            <w:tcW w:w="396" w:type="pct"/>
          </w:tcPr>
          <w:p w14:paraId="1BE9960E" w14:textId="198A8509" w:rsidR="00B5185C" w:rsidRPr="00B5185C" w:rsidRDefault="00B5185C" w:rsidP="00EC4CD7">
            <w:pPr>
              <w:rPr>
                <w:rFonts w:cs="Meslo LG M DZ"/>
              </w:rPr>
            </w:pPr>
            <w:r w:rsidRPr="00B5185C">
              <w:rPr>
                <w:rFonts w:ascii="Meslo LG S DZ Regular" w:hAnsi="Meslo LG S DZ Regular" w:cs="Meslo LG S DZ Regular"/>
              </w:rPr>
              <w:t>✔</w:t>
            </w:r>
          </w:p>
        </w:tc>
        <w:tc>
          <w:tcPr>
            <w:tcW w:w="359" w:type="pct"/>
          </w:tcPr>
          <w:p w14:paraId="6B2E4F5B" w14:textId="77777777" w:rsidR="00B5185C" w:rsidRPr="00B5185C" w:rsidRDefault="00B5185C" w:rsidP="00EC4CD7">
            <w:pPr>
              <w:rPr>
                <w:rFonts w:cs="Meslo LG M DZ"/>
              </w:rPr>
            </w:pPr>
          </w:p>
        </w:tc>
        <w:tc>
          <w:tcPr>
            <w:tcW w:w="450" w:type="pct"/>
          </w:tcPr>
          <w:p w14:paraId="6AA73FB5" w14:textId="77777777" w:rsidR="00B5185C" w:rsidRPr="00B5185C" w:rsidRDefault="00B5185C" w:rsidP="00EC4CD7">
            <w:pPr>
              <w:rPr>
                <w:rFonts w:cs="Meslo LG M DZ"/>
              </w:rPr>
            </w:pPr>
          </w:p>
        </w:tc>
        <w:tc>
          <w:tcPr>
            <w:tcW w:w="437" w:type="pct"/>
          </w:tcPr>
          <w:p w14:paraId="2D43E117" w14:textId="70AC45D2" w:rsidR="00B5185C" w:rsidRPr="00B5185C" w:rsidRDefault="00B5185C" w:rsidP="00EC4CD7">
            <w:r w:rsidRPr="00B5185C">
              <w:rPr>
                <w:rFonts w:ascii="Meslo LG S DZ Regular" w:hAnsi="Meslo LG S DZ Regular" w:cs="Meslo LG S DZ Regular"/>
              </w:rPr>
              <w:t>✔</w:t>
            </w:r>
          </w:p>
        </w:tc>
        <w:tc>
          <w:tcPr>
            <w:tcW w:w="726" w:type="pct"/>
          </w:tcPr>
          <w:p w14:paraId="201EFD22" w14:textId="77777777" w:rsidR="00B5185C" w:rsidRPr="00B5185C" w:rsidRDefault="00B5185C" w:rsidP="00EC4CD7"/>
        </w:tc>
      </w:tr>
      <w:tr w:rsidR="00B5185C" w:rsidRPr="00B5185C" w14:paraId="25F823C6" w14:textId="77777777" w:rsidTr="000E6F6C">
        <w:tc>
          <w:tcPr>
            <w:tcW w:w="512" w:type="pct"/>
          </w:tcPr>
          <w:p w14:paraId="0580EE37" w14:textId="3B812DB5" w:rsidR="00B5185C" w:rsidRPr="00B5185C" w:rsidRDefault="00B5185C" w:rsidP="00EC4CD7">
            <w:proofErr w:type="spellStart"/>
            <w:r w:rsidRPr="00B5185C">
              <w:t>LocationID</w:t>
            </w:r>
            <w:proofErr w:type="spellEnd"/>
          </w:p>
        </w:tc>
        <w:tc>
          <w:tcPr>
            <w:tcW w:w="806" w:type="pct"/>
          </w:tcPr>
          <w:p w14:paraId="3E3F6608" w14:textId="6CBE161E" w:rsidR="00B5185C" w:rsidRPr="00B5185C" w:rsidRDefault="00B5185C" w:rsidP="00EC4CD7">
            <w:r w:rsidRPr="00B5185C">
              <w:t>Vacancy Location</w:t>
            </w:r>
          </w:p>
        </w:tc>
        <w:tc>
          <w:tcPr>
            <w:tcW w:w="448" w:type="pct"/>
          </w:tcPr>
          <w:p w14:paraId="213A27A3" w14:textId="32CE0904" w:rsidR="00B5185C" w:rsidRPr="00B5185C" w:rsidRDefault="00B5185C" w:rsidP="00EC4CD7">
            <w:proofErr w:type="spellStart"/>
            <w:r w:rsidRPr="00B5185C">
              <w:t>int</w:t>
            </w:r>
            <w:proofErr w:type="spellEnd"/>
          </w:p>
        </w:tc>
        <w:tc>
          <w:tcPr>
            <w:tcW w:w="213" w:type="pct"/>
          </w:tcPr>
          <w:p w14:paraId="4F0F4CD0" w14:textId="3E07EA9D" w:rsidR="00B5185C" w:rsidRPr="00B5185C" w:rsidRDefault="00B5185C" w:rsidP="00EC4CD7">
            <w:r w:rsidRPr="00B5185C">
              <w:t>8</w:t>
            </w:r>
          </w:p>
        </w:tc>
        <w:tc>
          <w:tcPr>
            <w:tcW w:w="651" w:type="pct"/>
          </w:tcPr>
          <w:p w14:paraId="1902B509" w14:textId="77777777" w:rsidR="00B5185C" w:rsidRPr="00B5185C" w:rsidRDefault="00B5185C" w:rsidP="00EC4CD7"/>
        </w:tc>
        <w:tc>
          <w:tcPr>
            <w:tcW w:w="396" w:type="pct"/>
          </w:tcPr>
          <w:p w14:paraId="17E7DC36" w14:textId="721E6396" w:rsidR="00B5185C" w:rsidRPr="00B5185C" w:rsidRDefault="00B5185C" w:rsidP="00EC4CD7">
            <w:pPr>
              <w:rPr>
                <w:rFonts w:cs="Meslo LG M DZ"/>
              </w:rPr>
            </w:pPr>
            <w:r w:rsidRPr="00B5185C">
              <w:rPr>
                <w:rFonts w:ascii="Meslo LG S DZ Regular" w:hAnsi="Meslo LG S DZ Regular" w:cs="Meslo LG S DZ Regular"/>
              </w:rPr>
              <w:t>✔</w:t>
            </w:r>
          </w:p>
        </w:tc>
        <w:tc>
          <w:tcPr>
            <w:tcW w:w="359" w:type="pct"/>
          </w:tcPr>
          <w:p w14:paraId="34F7B11A" w14:textId="77777777" w:rsidR="00B5185C" w:rsidRPr="00B5185C" w:rsidRDefault="00B5185C" w:rsidP="00EC4CD7">
            <w:pPr>
              <w:rPr>
                <w:rFonts w:cs="Meslo LG M DZ"/>
              </w:rPr>
            </w:pPr>
          </w:p>
        </w:tc>
        <w:tc>
          <w:tcPr>
            <w:tcW w:w="450" w:type="pct"/>
          </w:tcPr>
          <w:p w14:paraId="1D51EFBD" w14:textId="77777777" w:rsidR="00B5185C" w:rsidRPr="00B5185C" w:rsidRDefault="00B5185C" w:rsidP="00EC4CD7">
            <w:pPr>
              <w:rPr>
                <w:rFonts w:cs="Meslo LG M DZ"/>
              </w:rPr>
            </w:pPr>
          </w:p>
        </w:tc>
        <w:tc>
          <w:tcPr>
            <w:tcW w:w="437" w:type="pct"/>
          </w:tcPr>
          <w:p w14:paraId="6B66EF76" w14:textId="1BFF7A5C" w:rsidR="00B5185C" w:rsidRPr="00B5185C" w:rsidRDefault="00B5185C" w:rsidP="00EC4CD7">
            <w:r w:rsidRPr="00B5185C">
              <w:rPr>
                <w:rFonts w:ascii="Meslo LG S DZ Regular" w:hAnsi="Meslo LG S DZ Regular" w:cs="Meslo LG S DZ Regular"/>
              </w:rPr>
              <w:t>✔</w:t>
            </w:r>
          </w:p>
        </w:tc>
        <w:tc>
          <w:tcPr>
            <w:tcW w:w="726" w:type="pct"/>
          </w:tcPr>
          <w:p w14:paraId="66FD7ED8" w14:textId="77777777" w:rsidR="00B5185C" w:rsidRPr="00B5185C" w:rsidRDefault="00B5185C" w:rsidP="00EC4CD7"/>
        </w:tc>
      </w:tr>
      <w:tr w:rsidR="00B5185C" w:rsidRPr="00B5185C" w14:paraId="62B5C731" w14:textId="77777777" w:rsidTr="000E6F6C">
        <w:tc>
          <w:tcPr>
            <w:tcW w:w="512" w:type="pct"/>
          </w:tcPr>
          <w:p w14:paraId="3A4814F6" w14:textId="72A79F67" w:rsidR="00B5185C" w:rsidRPr="00B5185C" w:rsidRDefault="00B5185C" w:rsidP="00EC4CD7">
            <w:proofErr w:type="spellStart"/>
            <w:r w:rsidRPr="00B5185C">
              <w:lastRenderedPageBreak/>
              <w:t>DateCreated</w:t>
            </w:r>
            <w:proofErr w:type="spellEnd"/>
          </w:p>
        </w:tc>
        <w:tc>
          <w:tcPr>
            <w:tcW w:w="806" w:type="pct"/>
          </w:tcPr>
          <w:p w14:paraId="7A58E686" w14:textId="1AF51260" w:rsidR="00B5185C" w:rsidRPr="00B5185C" w:rsidRDefault="00B5185C" w:rsidP="00B5185C">
            <w:r w:rsidRPr="00B5185C">
              <w:t>Date Vacancy was created</w:t>
            </w:r>
          </w:p>
        </w:tc>
        <w:tc>
          <w:tcPr>
            <w:tcW w:w="448" w:type="pct"/>
          </w:tcPr>
          <w:p w14:paraId="3F90959F" w14:textId="5E14FDD0" w:rsidR="00B5185C" w:rsidRPr="00B5185C" w:rsidRDefault="00B5185C" w:rsidP="00EC4CD7">
            <w:r w:rsidRPr="00B5185C">
              <w:t>timestamp</w:t>
            </w:r>
          </w:p>
        </w:tc>
        <w:tc>
          <w:tcPr>
            <w:tcW w:w="213" w:type="pct"/>
          </w:tcPr>
          <w:p w14:paraId="28C8C0D1" w14:textId="665A0F71" w:rsidR="00B5185C" w:rsidRPr="00B5185C" w:rsidRDefault="00B5185C" w:rsidP="00EC4CD7"/>
        </w:tc>
        <w:tc>
          <w:tcPr>
            <w:tcW w:w="651" w:type="pct"/>
          </w:tcPr>
          <w:p w14:paraId="3899D36A" w14:textId="1E2CC8CD" w:rsidR="00B5185C" w:rsidRPr="00B5185C" w:rsidRDefault="00B5185C" w:rsidP="00EC4CD7">
            <w:r w:rsidRPr="00B5185C">
              <w:rPr>
                <w:rFonts w:cs="Meslo LG M DZ"/>
              </w:rPr>
              <w:t>2013-10-22</w:t>
            </w:r>
            <w:r>
              <w:rPr>
                <w:rFonts w:cs="Meslo LG M DZ"/>
              </w:rPr>
              <w:t xml:space="preserve"> 18:45:00</w:t>
            </w:r>
          </w:p>
        </w:tc>
        <w:tc>
          <w:tcPr>
            <w:tcW w:w="396" w:type="pct"/>
          </w:tcPr>
          <w:p w14:paraId="005059E9" w14:textId="79F749C7" w:rsidR="00B5185C" w:rsidRPr="00B5185C" w:rsidRDefault="00B5185C" w:rsidP="00EC4CD7">
            <w:pPr>
              <w:rPr>
                <w:rFonts w:cs="Meslo LG M DZ"/>
              </w:rPr>
            </w:pPr>
            <w:r w:rsidRPr="00B5185C">
              <w:rPr>
                <w:rFonts w:ascii="Meslo LG S DZ Regular" w:hAnsi="Meslo LG S DZ Regular" w:cs="Meslo LG S DZ Regular"/>
              </w:rPr>
              <w:t>✔</w:t>
            </w:r>
          </w:p>
        </w:tc>
        <w:tc>
          <w:tcPr>
            <w:tcW w:w="359" w:type="pct"/>
          </w:tcPr>
          <w:p w14:paraId="2595EF4D" w14:textId="77777777" w:rsidR="00B5185C" w:rsidRPr="00B5185C" w:rsidRDefault="00B5185C" w:rsidP="00EC4CD7">
            <w:pPr>
              <w:rPr>
                <w:rFonts w:cs="Meslo LG M DZ"/>
              </w:rPr>
            </w:pPr>
          </w:p>
        </w:tc>
        <w:tc>
          <w:tcPr>
            <w:tcW w:w="450" w:type="pct"/>
          </w:tcPr>
          <w:p w14:paraId="040A2489" w14:textId="77777777" w:rsidR="00B5185C" w:rsidRPr="00B5185C" w:rsidRDefault="00B5185C" w:rsidP="00EC4CD7">
            <w:pPr>
              <w:rPr>
                <w:rFonts w:cs="Meslo LG M DZ"/>
              </w:rPr>
            </w:pPr>
          </w:p>
        </w:tc>
        <w:tc>
          <w:tcPr>
            <w:tcW w:w="437" w:type="pct"/>
          </w:tcPr>
          <w:p w14:paraId="1428492E" w14:textId="77777777" w:rsidR="00B5185C" w:rsidRPr="00B5185C" w:rsidRDefault="00B5185C" w:rsidP="00EC4CD7"/>
        </w:tc>
        <w:tc>
          <w:tcPr>
            <w:tcW w:w="726" w:type="pct"/>
          </w:tcPr>
          <w:p w14:paraId="688C2008" w14:textId="6ECC8465" w:rsidR="00B5185C" w:rsidRPr="00B5185C" w:rsidRDefault="001A0DE6" w:rsidP="00EC4CD7">
            <w:r>
              <w:t>CURRENT TIMESTAMP</w:t>
            </w:r>
          </w:p>
        </w:tc>
      </w:tr>
      <w:tr w:rsidR="00B5185C" w:rsidRPr="00B5185C" w14:paraId="3FD834CA" w14:textId="77777777" w:rsidTr="000E6F6C">
        <w:tc>
          <w:tcPr>
            <w:tcW w:w="512" w:type="pct"/>
          </w:tcPr>
          <w:p w14:paraId="237CBF38" w14:textId="646E00D2" w:rsidR="00B5185C" w:rsidRPr="00B5185C" w:rsidRDefault="00B5185C" w:rsidP="00EC4CD7">
            <w:r w:rsidRPr="00B5185C">
              <w:t>Type</w:t>
            </w:r>
          </w:p>
        </w:tc>
        <w:tc>
          <w:tcPr>
            <w:tcW w:w="806" w:type="pct"/>
          </w:tcPr>
          <w:p w14:paraId="03C09174" w14:textId="46CEACA4" w:rsidR="00B5185C" w:rsidRPr="00B5185C" w:rsidRDefault="00B5185C" w:rsidP="00EC4CD7">
            <w:r w:rsidRPr="00B5185C">
              <w:t>Full time or part time</w:t>
            </w:r>
          </w:p>
        </w:tc>
        <w:tc>
          <w:tcPr>
            <w:tcW w:w="448" w:type="pct"/>
          </w:tcPr>
          <w:p w14:paraId="0D98B4E8" w14:textId="081BEFE0" w:rsidR="00B5185C" w:rsidRPr="00B5185C" w:rsidRDefault="00B5185C" w:rsidP="00EC4CD7">
            <w:proofErr w:type="spellStart"/>
            <w:r w:rsidRPr="00B5185C">
              <w:t>int</w:t>
            </w:r>
            <w:proofErr w:type="spellEnd"/>
          </w:p>
        </w:tc>
        <w:tc>
          <w:tcPr>
            <w:tcW w:w="213" w:type="pct"/>
          </w:tcPr>
          <w:p w14:paraId="3660F0BD" w14:textId="6AA27F13" w:rsidR="00B5185C" w:rsidRPr="00B5185C" w:rsidRDefault="00B5185C" w:rsidP="00EC4CD7">
            <w:r w:rsidRPr="00B5185C">
              <w:t>1</w:t>
            </w:r>
          </w:p>
        </w:tc>
        <w:tc>
          <w:tcPr>
            <w:tcW w:w="651" w:type="pct"/>
          </w:tcPr>
          <w:p w14:paraId="40004EF0" w14:textId="76F1E5C6" w:rsidR="00B5185C" w:rsidRPr="00B5185C" w:rsidRDefault="00B5185C" w:rsidP="00EC4CD7">
            <w:r w:rsidRPr="00B5185C">
              <w:t>0</w:t>
            </w:r>
          </w:p>
        </w:tc>
        <w:tc>
          <w:tcPr>
            <w:tcW w:w="396" w:type="pct"/>
          </w:tcPr>
          <w:p w14:paraId="66E12394" w14:textId="07384F6B" w:rsidR="00B5185C" w:rsidRPr="00B5185C" w:rsidRDefault="00B5185C" w:rsidP="00EC4CD7">
            <w:pPr>
              <w:rPr>
                <w:rFonts w:cs="Meslo LG M DZ"/>
              </w:rPr>
            </w:pPr>
            <w:r w:rsidRPr="00B5185C">
              <w:rPr>
                <w:rFonts w:ascii="Meslo LG S DZ Regular" w:hAnsi="Meslo LG S DZ Regular" w:cs="Meslo LG S DZ Regular"/>
              </w:rPr>
              <w:t>✔</w:t>
            </w:r>
          </w:p>
        </w:tc>
        <w:tc>
          <w:tcPr>
            <w:tcW w:w="359" w:type="pct"/>
          </w:tcPr>
          <w:p w14:paraId="661ECF29" w14:textId="77777777" w:rsidR="00B5185C" w:rsidRPr="00B5185C" w:rsidRDefault="00B5185C" w:rsidP="00EC4CD7">
            <w:pPr>
              <w:rPr>
                <w:rFonts w:cs="Meslo LG M DZ"/>
              </w:rPr>
            </w:pPr>
          </w:p>
        </w:tc>
        <w:tc>
          <w:tcPr>
            <w:tcW w:w="450" w:type="pct"/>
          </w:tcPr>
          <w:p w14:paraId="46FE5566" w14:textId="77777777" w:rsidR="00B5185C" w:rsidRPr="00B5185C" w:rsidRDefault="00B5185C" w:rsidP="00EC4CD7">
            <w:pPr>
              <w:rPr>
                <w:rFonts w:cs="Meslo LG M DZ"/>
              </w:rPr>
            </w:pPr>
          </w:p>
        </w:tc>
        <w:tc>
          <w:tcPr>
            <w:tcW w:w="437" w:type="pct"/>
          </w:tcPr>
          <w:p w14:paraId="261F0D69" w14:textId="77777777" w:rsidR="00B5185C" w:rsidRPr="00B5185C" w:rsidRDefault="00B5185C" w:rsidP="00EC4CD7"/>
        </w:tc>
        <w:tc>
          <w:tcPr>
            <w:tcW w:w="726" w:type="pct"/>
          </w:tcPr>
          <w:p w14:paraId="10524971" w14:textId="5132CC46" w:rsidR="00B5185C" w:rsidRPr="00B5185C" w:rsidRDefault="00B5185C" w:rsidP="00EC4CD7"/>
        </w:tc>
      </w:tr>
    </w:tbl>
    <w:p w14:paraId="6CB648D7" w14:textId="77777777" w:rsidR="00011DE3" w:rsidRDefault="00011DE3" w:rsidP="00FC056E"/>
    <w:p w14:paraId="7CF0B476" w14:textId="1BF2681E" w:rsidR="00011DE3" w:rsidRPr="00B5185C" w:rsidRDefault="00011DE3" w:rsidP="00011DE3">
      <w:pPr>
        <w:pStyle w:val="Heading3"/>
      </w:pPr>
      <w:bookmarkStart w:id="18" w:name="_Toc370292958"/>
      <w:r w:rsidRPr="00B5185C">
        <w:t>Student</w:t>
      </w:r>
      <w:bookmarkEnd w:id="18"/>
    </w:p>
    <w:tbl>
      <w:tblPr>
        <w:tblStyle w:val="TableGrid"/>
        <w:tblW w:w="5000" w:type="pct"/>
        <w:tblLook w:val="04A0" w:firstRow="1" w:lastRow="0" w:firstColumn="1" w:lastColumn="0" w:noHBand="0" w:noVBand="1"/>
      </w:tblPr>
      <w:tblGrid>
        <w:gridCol w:w="1222"/>
        <w:gridCol w:w="2475"/>
        <w:gridCol w:w="1213"/>
        <w:gridCol w:w="605"/>
        <w:gridCol w:w="2189"/>
        <w:gridCol w:w="1124"/>
        <w:gridCol w:w="1019"/>
        <w:gridCol w:w="1406"/>
        <w:gridCol w:w="1369"/>
        <w:gridCol w:w="1554"/>
      </w:tblGrid>
      <w:tr w:rsidR="00011DE3" w:rsidRPr="00B5185C" w14:paraId="4B792F31" w14:textId="77777777" w:rsidTr="000E6F6C">
        <w:tc>
          <w:tcPr>
            <w:tcW w:w="431" w:type="pct"/>
          </w:tcPr>
          <w:p w14:paraId="3D9117D2" w14:textId="77777777" w:rsidR="00011DE3" w:rsidRPr="00B5185C" w:rsidRDefault="00011DE3" w:rsidP="00EC4CD7">
            <w:pPr>
              <w:jc w:val="center"/>
              <w:rPr>
                <w:b/>
              </w:rPr>
            </w:pPr>
            <w:r w:rsidRPr="00B5185C">
              <w:rPr>
                <w:b/>
              </w:rPr>
              <w:t>Name</w:t>
            </w:r>
          </w:p>
        </w:tc>
        <w:tc>
          <w:tcPr>
            <w:tcW w:w="873" w:type="pct"/>
          </w:tcPr>
          <w:p w14:paraId="024BB3BA" w14:textId="77777777" w:rsidR="00011DE3" w:rsidRPr="00B5185C" w:rsidRDefault="00011DE3" w:rsidP="00EC4CD7">
            <w:pPr>
              <w:jc w:val="center"/>
              <w:rPr>
                <w:b/>
              </w:rPr>
            </w:pPr>
            <w:r w:rsidRPr="00B5185C">
              <w:rPr>
                <w:b/>
              </w:rPr>
              <w:t>Description</w:t>
            </w:r>
          </w:p>
        </w:tc>
        <w:tc>
          <w:tcPr>
            <w:tcW w:w="428" w:type="pct"/>
          </w:tcPr>
          <w:p w14:paraId="2D3A9148" w14:textId="77777777" w:rsidR="00011DE3" w:rsidRPr="00B5185C" w:rsidRDefault="00011DE3" w:rsidP="00EC4CD7">
            <w:pPr>
              <w:jc w:val="center"/>
              <w:rPr>
                <w:b/>
              </w:rPr>
            </w:pPr>
            <w:r w:rsidRPr="00B5185C">
              <w:rPr>
                <w:b/>
              </w:rPr>
              <w:t>Data Type</w:t>
            </w:r>
          </w:p>
        </w:tc>
        <w:tc>
          <w:tcPr>
            <w:tcW w:w="213" w:type="pct"/>
          </w:tcPr>
          <w:p w14:paraId="3AE43F2A" w14:textId="77777777" w:rsidR="00011DE3" w:rsidRPr="00B5185C" w:rsidRDefault="00011DE3" w:rsidP="00EC4CD7">
            <w:pPr>
              <w:jc w:val="center"/>
              <w:rPr>
                <w:b/>
              </w:rPr>
            </w:pPr>
            <w:r w:rsidRPr="00B5185C">
              <w:rPr>
                <w:b/>
              </w:rPr>
              <w:t>Size</w:t>
            </w:r>
          </w:p>
        </w:tc>
        <w:tc>
          <w:tcPr>
            <w:tcW w:w="772" w:type="pct"/>
          </w:tcPr>
          <w:p w14:paraId="61580E17" w14:textId="77777777" w:rsidR="00011DE3" w:rsidRPr="00B5185C" w:rsidRDefault="00011DE3" w:rsidP="00EC4CD7">
            <w:pPr>
              <w:jc w:val="center"/>
              <w:rPr>
                <w:b/>
              </w:rPr>
            </w:pPr>
            <w:r w:rsidRPr="00B5185C">
              <w:rPr>
                <w:b/>
              </w:rPr>
              <w:t>Example</w:t>
            </w:r>
          </w:p>
        </w:tc>
        <w:tc>
          <w:tcPr>
            <w:tcW w:w="396" w:type="pct"/>
          </w:tcPr>
          <w:p w14:paraId="0A216E69" w14:textId="77777777" w:rsidR="00011DE3" w:rsidRPr="00B5185C" w:rsidRDefault="00011DE3" w:rsidP="00EC4CD7">
            <w:pPr>
              <w:jc w:val="center"/>
              <w:rPr>
                <w:b/>
              </w:rPr>
            </w:pPr>
            <w:r w:rsidRPr="00B5185C">
              <w:rPr>
                <w:b/>
              </w:rPr>
              <w:t>Required</w:t>
            </w:r>
          </w:p>
        </w:tc>
        <w:tc>
          <w:tcPr>
            <w:tcW w:w="359" w:type="pct"/>
          </w:tcPr>
          <w:p w14:paraId="3F9574C2" w14:textId="77777777" w:rsidR="00011DE3" w:rsidRPr="00B5185C" w:rsidRDefault="00011DE3" w:rsidP="00EC4CD7">
            <w:pPr>
              <w:jc w:val="center"/>
              <w:rPr>
                <w:b/>
              </w:rPr>
            </w:pPr>
            <w:r w:rsidRPr="00B5185C">
              <w:rPr>
                <w:b/>
              </w:rPr>
              <w:t>Indexed</w:t>
            </w:r>
          </w:p>
        </w:tc>
        <w:tc>
          <w:tcPr>
            <w:tcW w:w="496" w:type="pct"/>
          </w:tcPr>
          <w:p w14:paraId="63ACFC4F" w14:textId="77777777" w:rsidR="00011DE3" w:rsidRPr="00B5185C" w:rsidRDefault="00011DE3" w:rsidP="00EC4CD7">
            <w:pPr>
              <w:jc w:val="center"/>
              <w:rPr>
                <w:b/>
              </w:rPr>
            </w:pPr>
            <w:r w:rsidRPr="00B5185C">
              <w:rPr>
                <w:b/>
              </w:rPr>
              <w:t>Primary Key</w:t>
            </w:r>
          </w:p>
        </w:tc>
        <w:tc>
          <w:tcPr>
            <w:tcW w:w="483" w:type="pct"/>
          </w:tcPr>
          <w:p w14:paraId="7E5847A0" w14:textId="77777777" w:rsidR="00011DE3" w:rsidRPr="00B5185C" w:rsidRDefault="00011DE3" w:rsidP="00EC4CD7">
            <w:pPr>
              <w:jc w:val="center"/>
              <w:rPr>
                <w:b/>
              </w:rPr>
            </w:pPr>
            <w:r w:rsidRPr="00B5185C">
              <w:rPr>
                <w:b/>
              </w:rPr>
              <w:t>Foreign Key</w:t>
            </w:r>
          </w:p>
        </w:tc>
        <w:tc>
          <w:tcPr>
            <w:tcW w:w="548" w:type="pct"/>
          </w:tcPr>
          <w:p w14:paraId="1BC0B8AB" w14:textId="77777777" w:rsidR="00011DE3" w:rsidRPr="00B5185C" w:rsidRDefault="00011DE3" w:rsidP="00EC4CD7">
            <w:pPr>
              <w:jc w:val="center"/>
              <w:rPr>
                <w:b/>
              </w:rPr>
            </w:pPr>
            <w:r w:rsidRPr="00B5185C">
              <w:rPr>
                <w:b/>
              </w:rPr>
              <w:t>Default Value</w:t>
            </w:r>
          </w:p>
        </w:tc>
      </w:tr>
      <w:tr w:rsidR="00011DE3" w:rsidRPr="00B5185C" w14:paraId="073A8A17" w14:textId="77777777" w:rsidTr="000E6F6C">
        <w:tc>
          <w:tcPr>
            <w:tcW w:w="431" w:type="pct"/>
          </w:tcPr>
          <w:p w14:paraId="0314580D" w14:textId="77777777" w:rsidR="00011DE3" w:rsidRPr="00B5185C" w:rsidRDefault="00011DE3" w:rsidP="00EC4CD7">
            <w:r w:rsidRPr="00B5185C">
              <w:t>ID</w:t>
            </w:r>
          </w:p>
        </w:tc>
        <w:tc>
          <w:tcPr>
            <w:tcW w:w="873" w:type="pct"/>
          </w:tcPr>
          <w:p w14:paraId="3E8297C1" w14:textId="694595E0" w:rsidR="00011DE3" w:rsidRPr="00B5185C" w:rsidRDefault="00B5185C" w:rsidP="00B5185C">
            <w:r>
              <w:t>Student</w:t>
            </w:r>
            <w:r w:rsidR="00011DE3" w:rsidRPr="00B5185C">
              <w:t xml:space="preserve"> ID</w:t>
            </w:r>
          </w:p>
        </w:tc>
        <w:tc>
          <w:tcPr>
            <w:tcW w:w="428" w:type="pct"/>
          </w:tcPr>
          <w:p w14:paraId="3304A753" w14:textId="77777777" w:rsidR="00011DE3" w:rsidRPr="00B5185C" w:rsidRDefault="00011DE3" w:rsidP="00EC4CD7">
            <w:proofErr w:type="spellStart"/>
            <w:r w:rsidRPr="00B5185C">
              <w:t>int</w:t>
            </w:r>
            <w:proofErr w:type="spellEnd"/>
          </w:p>
        </w:tc>
        <w:tc>
          <w:tcPr>
            <w:tcW w:w="213" w:type="pct"/>
          </w:tcPr>
          <w:p w14:paraId="5493EE52" w14:textId="4A719B7B" w:rsidR="00011DE3" w:rsidRPr="00B5185C" w:rsidRDefault="00B5185C" w:rsidP="00EC4CD7">
            <w:r>
              <w:t>8</w:t>
            </w:r>
          </w:p>
        </w:tc>
        <w:tc>
          <w:tcPr>
            <w:tcW w:w="772" w:type="pct"/>
          </w:tcPr>
          <w:p w14:paraId="4A2AB174" w14:textId="138A6D70" w:rsidR="00011DE3" w:rsidRPr="00B5185C" w:rsidRDefault="00B5185C" w:rsidP="00EC4CD7">
            <w:r>
              <w:t>2732</w:t>
            </w:r>
          </w:p>
        </w:tc>
        <w:tc>
          <w:tcPr>
            <w:tcW w:w="396" w:type="pct"/>
          </w:tcPr>
          <w:p w14:paraId="62E69E08" w14:textId="77777777" w:rsidR="00011DE3" w:rsidRPr="00B5185C" w:rsidRDefault="00011DE3" w:rsidP="00EC4CD7">
            <w:r w:rsidRPr="00B5185C">
              <w:rPr>
                <w:rFonts w:ascii="Meslo LG S DZ Regular" w:hAnsi="Meslo LG S DZ Regular" w:cs="Meslo LG S DZ Regular"/>
              </w:rPr>
              <w:t>✔</w:t>
            </w:r>
          </w:p>
        </w:tc>
        <w:tc>
          <w:tcPr>
            <w:tcW w:w="359" w:type="pct"/>
          </w:tcPr>
          <w:p w14:paraId="44499284" w14:textId="77777777" w:rsidR="00011DE3" w:rsidRPr="00B5185C" w:rsidRDefault="00011DE3" w:rsidP="00EC4CD7">
            <w:r w:rsidRPr="00B5185C">
              <w:rPr>
                <w:rFonts w:ascii="Meslo LG S DZ Regular" w:hAnsi="Meslo LG S DZ Regular" w:cs="Meslo LG S DZ Regular"/>
              </w:rPr>
              <w:t>✔</w:t>
            </w:r>
          </w:p>
        </w:tc>
        <w:tc>
          <w:tcPr>
            <w:tcW w:w="496" w:type="pct"/>
          </w:tcPr>
          <w:p w14:paraId="5586A439" w14:textId="77777777" w:rsidR="00011DE3" w:rsidRPr="00B5185C" w:rsidRDefault="00011DE3" w:rsidP="00EC4CD7">
            <w:r w:rsidRPr="00B5185C">
              <w:rPr>
                <w:rFonts w:ascii="Meslo LG S DZ Regular" w:hAnsi="Meslo LG S DZ Regular" w:cs="Meslo LG S DZ Regular"/>
              </w:rPr>
              <w:t>✔</w:t>
            </w:r>
          </w:p>
        </w:tc>
        <w:tc>
          <w:tcPr>
            <w:tcW w:w="483" w:type="pct"/>
          </w:tcPr>
          <w:p w14:paraId="2957097B" w14:textId="77777777" w:rsidR="00011DE3" w:rsidRPr="00B5185C" w:rsidRDefault="00011DE3" w:rsidP="00EC4CD7"/>
        </w:tc>
        <w:tc>
          <w:tcPr>
            <w:tcW w:w="548" w:type="pct"/>
          </w:tcPr>
          <w:p w14:paraId="0B13874F" w14:textId="77777777" w:rsidR="00011DE3" w:rsidRPr="00B5185C" w:rsidRDefault="00011DE3" w:rsidP="00EC4CD7"/>
        </w:tc>
      </w:tr>
      <w:tr w:rsidR="00011DE3" w:rsidRPr="00B5185C" w14:paraId="340F4F38" w14:textId="77777777" w:rsidTr="000E6F6C">
        <w:tc>
          <w:tcPr>
            <w:tcW w:w="431" w:type="pct"/>
          </w:tcPr>
          <w:p w14:paraId="6BD04428" w14:textId="016ED8C4" w:rsidR="00011DE3" w:rsidRPr="00B5185C" w:rsidRDefault="00B5185C" w:rsidP="00EC4CD7">
            <w:proofErr w:type="spellStart"/>
            <w:r>
              <w:t>FirstName</w:t>
            </w:r>
            <w:proofErr w:type="spellEnd"/>
          </w:p>
        </w:tc>
        <w:tc>
          <w:tcPr>
            <w:tcW w:w="873" w:type="pct"/>
          </w:tcPr>
          <w:p w14:paraId="2FD3AE64" w14:textId="15EECCAC" w:rsidR="00011DE3" w:rsidRPr="00B5185C" w:rsidRDefault="00B5185C" w:rsidP="00EC4CD7">
            <w:r>
              <w:t>Student First</w:t>
            </w:r>
            <w:r w:rsidR="00011DE3" w:rsidRPr="00B5185C">
              <w:t xml:space="preserve"> Name</w:t>
            </w:r>
          </w:p>
        </w:tc>
        <w:tc>
          <w:tcPr>
            <w:tcW w:w="428" w:type="pct"/>
          </w:tcPr>
          <w:p w14:paraId="66D5EF8B" w14:textId="77777777" w:rsidR="00011DE3" w:rsidRPr="00B5185C" w:rsidRDefault="00011DE3" w:rsidP="00EC4CD7">
            <w:proofErr w:type="spellStart"/>
            <w:r w:rsidRPr="00B5185C">
              <w:t>varchar</w:t>
            </w:r>
            <w:proofErr w:type="spellEnd"/>
          </w:p>
        </w:tc>
        <w:tc>
          <w:tcPr>
            <w:tcW w:w="213" w:type="pct"/>
          </w:tcPr>
          <w:p w14:paraId="385390B2" w14:textId="77777777" w:rsidR="00011DE3" w:rsidRPr="00B5185C" w:rsidRDefault="00011DE3" w:rsidP="00EC4CD7">
            <w:r w:rsidRPr="00B5185C">
              <w:t>30</w:t>
            </w:r>
          </w:p>
        </w:tc>
        <w:tc>
          <w:tcPr>
            <w:tcW w:w="772" w:type="pct"/>
          </w:tcPr>
          <w:p w14:paraId="78E2D766" w14:textId="30E43C6F" w:rsidR="00011DE3" w:rsidRPr="00B5185C" w:rsidRDefault="00B5185C" w:rsidP="00EC4CD7">
            <w:r>
              <w:t>Jim</w:t>
            </w:r>
          </w:p>
        </w:tc>
        <w:tc>
          <w:tcPr>
            <w:tcW w:w="396" w:type="pct"/>
          </w:tcPr>
          <w:p w14:paraId="316E62FC" w14:textId="77777777" w:rsidR="00011DE3" w:rsidRPr="00B5185C" w:rsidRDefault="00011DE3" w:rsidP="00EC4CD7">
            <w:pPr>
              <w:rPr>
                <w:rFonts w:cs="Meslo LG M DZ"/>
              </w:rPr>
            </w:pPr>
            <w:r w:rsidRPr="00B5185C">
              <w:rPr>
                <w:rFonts w:ascii="Meslo LG S DZ Regular" w:hAnsi="Meslo LG S DZ Regular" w:cs="Meslo LG S DZ Regular"/>
              </w:rPr>
              <w:t>✔</w:t>
            </w:r>
          </w:p>
        </w:tc>
        <w:tc>
          <w:tcPr>
            <w:tcW w:w="359" w:type="pct"/>
          </w:tcPr>
          <w:p w14:paraId="72D82BFE" w14:textId="77777777" w:rsidR="00011DE3" w:rsidRPr="00B5185C" w:rsidRDefault="00011DE3" w:rsidP="00EC4CD7">
            <w:pPr>
              <w:rPr>
                <w:rFonts w:cs="Meslo LG M DZ"/>
              </w:rPr>
            </w:pPr>
          </w:p>
        </w:tc>
        <w:tc>
          <w:tcPr>
            <w:tcW w:w="496" w:type="pct"/>
          </w:tcPr>
          <w:p w14:paraId="6A1CB64B" w14:textId="77777777" w:rsidR="00011DE3" w:rsidRPr="00B5185C" w:rsidRDefault="00011DE3" w:rsidP="00EC4CD7">
            <w:pPr>
              <w:rPr>
                <w:rFonts w:cs="Meslo LG M DZ"/>
              </w:rPr>
            </w:pPr>
          </w:p>
        </w:tc>
        <w:tc>
          <w:tcPr>
            <w:tcW w:w="483" w:type="pct"/>
          </w:tcPr>
          <w:p w14:paraId="6A8A415F" w14:textId="77777777" w:rsidR="00011DE3" w:rsidRPr="00B5185C" w:rsidRDefault="00011DE3" w:rsidP="00EC4CD7"/>
        </w:tc>
        <w:tc>
          <w:tcPr>
            <w:tcW w:w="548" w:type="pct"/>
          </w:tcPr>
          <w:p w14:paraId="54FAC974" w14:textId="77777777" w:rsidR="00011DE3" w:rsidRPr="00B5185C" w:rsidRDefault="00011DE3" w:rsidP="00EC4CD7"/>
        </w:tc>
      </w:tr>
      <w:tr w:rsidR="00B5185C" w:rsidRPr="00B5185C" w14:paraId="6D9296DD" w14:textId="77777777" w:rsidTr="000E6F6C">
        <w:tc>
          <w:tcPr>
            <w:tcW w:w="431" w:type="pct"/>
          </w:tcPr>
          <w:p w14:paraId="1968D16E" w14:textId="2BB28C14" w:rsidR="00B5185C" w:rsidRDefault="00B5185C" w:rsidP="00EC4CD7">
            <w:proofErr w:type="spellStart"/>
            <w:r>
              <w:t>LastName</w:t>
            </w:r>
            <w:proofErr w:type="spellEnd"/>
          </w:p>
        </w:tc>
        <w:tc>
          <w:tcPr>
            <w:tcW w:w="873" w:type="pct"/>
          </w:tcPr>
          <w:p w14:paraId="65373430" w14:textId="6B1B836B" w:rsidR="00B5185C" w:rsidRPr="00B5185C" w:rsidRDefault="00B5185C" w:rsidP="00EC4CD7">
            <w:r>
              <w:t>Student Last Name</w:t>
            </w:r>
          </w:p>
        </w:tc>
        <w:tc>
          <w:tcPr>
            <w:tcW w:w="428" w:type="pct"/>
          </w:tcPr>
          <w:p w14:paraId="11D9FD5E" w14:textId="05551184" w:rsidR="00B5185C" w:rsidRPr="00B5185C" w:rsidRDefault="00B5185C" w:rsidP="00EC4CD7">
            <w:proofErr w:type="spellStart"/>
            <w:r>
              <w:t>varchar</w:t>
            </w:r>
            <w:proofErr w:type="spellEnd"/>
          </w:p>
        </w:tc>
        <w:tc>
          <w:tcPr>
            <w:tcW w:w="213" w:type="pct"/>
          </w:tcPr>
          <w:p w14:paraId="72D9B026" w14:textId="37E76CC9" w:rsidR="00B5185C" w:rsidRPr="00B5185C" w:rsidRDefault="00B5185C" w:rsidP="00EC4CD7">
            <w:r>
              <w:t>30</w:t>
            </w:r>
          </w:p>
        </w:tc>
        <w:tc>
          <w:tcPr>
            <w:tcW w:w="772" w:type="pct"/>
          </w:tcPr>
          <w:p w14:paraId="24479A11" w14:textId="3EEF4C36" w:rsidR="00B5185C" w:rsidRPr="00B5185C" w:rsidRDefault="00B5185C" w:rsidP="00EC4CD7">
            <w:r>
              <w:t>Smith</w:t>
            </w:r>
          </w:p>
        </w:tc>
        <w:tc>
          <w:tcPr>
            <w:tcW w:w="396" w:type="pct"/>
          </w:tcPr>
          <w:p w14:paraId="69EE462E" w14:textId="6E8E7BEB" w:rsidR="00B5185C" w:rsidRPr="00B5185C" w:rsidRDefault="00B5185C" w:rsidP="00EC4CD7">
            <w:pPr>
              <w:rPr>
                <w:rFonts w:ascii="Meslo LG S DZ Regular" w:hAnsi="Meslo LG S DZ Regular" w:cs="Meslo LG S DZ Regular"/>
              </w:rPr>
            </w:pPr>
            <w:r w:rsidRPr="00B5185C">
              <w:rPr>
                <w:rFonts w:ascii="Meslo LG S DZ Regular" w:hAnsi="Meslo LG S DZ Regular" w:cs="Meslo LG S DZ Regular"/>
              </w:rPr>
              <w:t>✔</w:t>
            </w:r>
          </w:p>
        </w:tc>
        <w:tc>
          <w:tcPr>
            <w:tcW w:w="359" w:type="pct"/>
          </w:tcPr>
          <w:p w14:paraId="750741E7" w14:textId="77777777" w:rsidR="00B5185C" w:rsidRPr="00B5185C" w:rsidRDefault="00B5185C" w:rsidP="00EC4CD7">
            <w:pPr>
              <w:rPr>
                <w:rFonts w:cs="Meslo LG M DZ"/>
              </w:rPr>
            </w:pPr>
          </w:p>
        </w:tc>
        <w:tc>
          <w:tcPr>
            <w:tcW w:w="496" w:type="pct"/>
          </w:tcPr>
          <w:p w14:paraId="32782A0A" w14:textId="77777777" w:rsidR="00B5185C" w:rsidRPr="00B5185C" w:rsidRDefault="00B5185C" w:rsidP="00EC4CD7">
            <w:pPr>
              <w:rPr>
                <w:rFonts w:cs="Meslo LG M DZ"/>
              </w:rPr>
            </w:pPr>
          </w:p>
        </w:tc>
        <w:tc>
          <w:tcPr>
            <w:tcW w:w="483" w:type="pct"/>
          </w:tcPr>
          <w:p w14:paraId="46F1837F" w14:textId="77777777" w:rsidR="00B5185C" w:rsidRPr="00B5185C" w:rsidRDefault="00B5185C" w:rsidP="00EC4CD7"/>
        </w:tc>
        <w:tc>
          <w:tcPr>
            <w:tcW w:w="548" w:type="pct"/>
          </w:tcPr>
          <w:p w14:paraId="3A4E6C04" w14:textId="77777777" w:rsidR="00B5185C" w:rsidRPr="00B5185C" w:rsidRDefault="00B5185C" w:rsidP="00EC4CD7"/>
        </w:tc>
      </w:tr>
      <w:tr w:rsidR="00B5185C" w:rsidRPr="00B5185C" w14:paraId="009EFAD5" w14:textId="77777777" w:rsidTr="000E6F6C">
        <w:tc>
          <w:tcPr>
            <w:tcW w:w="431" w:type="pct"/>
          </w:tcPr>
          <w:p w14:paraId="44396388" w14:textId="6E097679" w:rsidR="00B5185C" w:rsidRDefault="00B5185C" w:rsidP="00EC4CD7">
            <w:r>
              <w:t>Address</w:t>
            </w:r>
          </w:p>
        </w:tc>
        <w:tc>
          <w:tcPr>
            <w:tcW w:w="873" w:type="pct"/>
          </w:tcPr>
          <w:p w14:paraId="68AC2F79" w14:textId="198D9D4E" w:rsidR="00B5185C" w:rsidRPr="00B5185C" w:rsidRDefault="00B5185C" w:rsidP="00EC4CD7">
            <w:r>
              <w:t>Student Address</w:t>
            </w:r>
          </w:p>
        </w:tc>
        <w:tc>
          <w:tcPr>
            <w:tcW w:w="428" w:type="pct"/>
          </w:tcPr>
          <w:p w14:paraId="30A61158" w14:textId="444522BA" w:rsidR="00B5185C" w:rsidRPr="00B5185C" w:rsidRDefault="00B5185C" w:rsidP="00EC4CD7">
            <w:proofErr w:type="spellStart"/>
            <w:r>
              <w:t>varchar</w:t>
            </w:r>
            <w:proofErr w:type="spellEnd"/>
          </w:p>
        </w:tc>
        <w:tc>
          <w:tcPr>
            <w:tcW w:w="213" w:type="pct"/>
          </w:tcPr>
          <w:p w14:paraId="6DF43562" w14:textId="2B8DB911" w:rsidR="00B5185C" w:rsidRPr="00B5185C" w:rsidRDefault="00B5185C" w:rsidP="00EC4CD7">
            <w:r>
              <w:t>100</w:t>
            </w:r>
          </w:p>
        </w:tc>
        <w:tc>
          <w:tcPr>
            <w:tcW w:w="772" w:type="pct"/>
          </w:tcPr>
          <w:p w14:paraId="4CB0D754" w14:textId="312E7040" w:rsidR="00B5185C" w:rsidRPr="00B5185C" w:rsidRDefault="00B5185C" w:rsidP="00EC4CD7">
            <w:r>
              <w:t xml:space="preserve">19 Devon St </w:t>
            </w:r>
            <w:proofErr w:type="spellStart"/>
            <w:r>
              <w:t>Rotorua</w:t>
            </w:r>
            <w:proofErr w:type="spellEnd"/>
          </w:p>
        </w:tc>
        <w:tc>
          <w:tcPr>
            <w:tcW w:w="396" w:type="pct"/>
          </w:tcPr>
          <w:p w14:paraId="37418C8E" w14:textId="6B34E3A6" w:rsidR="00B5185C" w:rsidRPr="00B5185C" w:rsidRDefault="00B5185C" w:rsidP="00EC4CD7">
            <w:pPr>
              <w:rPr>
                <w:rFonts w:ascii="Meslo LG S DZ Regular" w:hAnsi="Meslo LG S DZ Regular" w:cs="Meslo LG S DZ Regular"/>
              </w:rPr>
            </w:pPr>
            <w:r w:rsidRPr="00B5185C">
              <w:rPr>
                <w:rFonts w:ascii="Meslo LG S DZ Regular" w:hAnsi="Meslo LG S DZ Regular" w:cs="Meslo LG S DZ Regular"/>
              </w:rPr>
              <w:t>✔</w:t>
            </w:r>
          </w:p>
        </w:tc>
        <w:tc>
          <w:tcPr>
            <w:tcW w:w="359" w:type="pct"/>
          </w:tcPr>
          <w:p w14:paraId="68B9F1A9" w14:textId="77777777" w:rsidR="00B5185C" w:rsidRPr="00B5185C" w:rsidRDefault="00B5185C" w:rsidP="00EC4CD7">
            <w:pPr>
              <w:rPr>
                <w:rFonts w:cs="Meslo LG M DZ"/>
              </w:rPr>
            </w:pPr>
          </w:p>
        </w:tc>
        <w:tc>
          <w:tcPr>
            <w:tcW w:w="496" w:type="pct"/>
          </w:tcPr>
          <w:p w14:paraId="4078C493" w14:textId="77777777" w:rsidR="00B5185C" w:rsidRPr="00B5185C" w:rsidRDefault="00B5185C" w:rsidP="00EC4CD7">
            <w:pPr>
              <w:rPr>
                <w:rFonts w:cs="Meslo LG M DZ"/>
              </w:rPr>
            </w:pPr>
          </w:p>
        </w:tc>
        <w:tc>
          <w:tcPr>
            <w:tcW w:w="483" w:type="pct"/>
          </w:tcPr>
          <w:p w14:paraId="741A0F9E" w14:textId="77777777" w:rsidR="00B5185C" w:rsidRPr="00B5185C" w:rsidRDefault="00B5185C" w:rsidP="00EC4CD7"/>
        </w:tc>
        <w:tc>
          <w:tcPr>
            <w:tcW w:w="548" w:type="pct"/>
          </w:tcPr>
          <w:p w14:paraId="26D626E6" w14:textId="77777777" w:rsidR="00B5185C" w:rsidRPr="00B5185C" w:rsidRDefault="00B5185C" w:rsidP="00EC4CD7"/>
        </w:tc>
      </w:tr>
      <w:tr w:rsidR="00B5185C" w:rsidRPr="00B5185C" w14:paraId="2341E13D" w14:textId="77777777" w:rsidTr="000E6F6C">
        <w:tc>
          <w:tcPr>
            <w:tcW w:w="431" w:type="pct"/>
          </w:tcPr>
          <w:p w14:paraId="0BDBA749" w14:textId="316AAC8A" w:rsidR="00B5185C" w:rsidRDefault="00B5185C" w:rsidP="00EC4CD7">
            <w:r>
              <w:t>Phone</w:t>
            </w:r>
          </w:p>
        </w:tc>
        <w:tc>
          <w:tcPr>
            <w:tcW w:w="873" w:type="pct"/>
          </w:tcPr>
          <w:p w14:paraId="04AD5C90" w14:textId="68D86F82" w:rsidR="00B5185C" w:rsidRPr="00B5185C" w:rsidRDefault="00B5185C" w:rsidP="00EC4CD7">
            <w:r>
              <w:t>Student Phone Number</w:t>
            </w:r>
          </w:p>
        </w:tc>
        <w:tc>
          <w:tcPr>
            <w:tcW w:w="428" w:type="pct"/>
          </w:tcPr>
          <w:p w14:paraId="09C4A6E7" w14:textId="770178EB" w:rsidR="00B5185C" w:rsidRPr="00B5185C" w:rsidRDefault="00B5185C" w:rsidP="00EC4CD7">
            <w:proofErr w:type="spellStart"/>
            <w:r>
              <w:t>varchar</w:t>
            </w:r>
            <w:proofErr w:type="spellEnd"/>
          </w:p>
        </w:tc>
        <w:tc>
          <w:tcPr>
            <w:tcW w:w="213" w:type="pct"/>
          </w:tcPr>
          <w:p w14:paraId="5843B44C" w14:textId="6DABB041" w:rsidR="00B5185C" w:rsidRPr="00B5185C" w:rsidRDefault="00B5185C" w:rsidP="00EC4CD7">
            <w:r>
              <w:t>20</w:t>
            </w:r>
          </w:p>
        </w:tc>
        <w:tc>
          <w:tcPr>
            <w:tcW w:w="772" w:type="pct"/>
          </w:tcPr>
          <w:p w14:paraId="3868B348" w14:textId="523AB494" w:rsidR="00B5185C" w:rsidRPr="00B5185C" w:rsidRDefault="00B5185C" w:rsidP="00EC4CD7">
            <w:r>
              <w:t>021 793 082</w:t>
            </w:r>
          </w:p>
        </w:tc>
        <w:tc>
          <w:tcPr>
            <w:tcW w:w="396" w:type="pct"/>
          </w:tcPr>
          <w:p w14:paraId="23B2ABAC" w14:textId="670E4C1E" w:rsidR="00B5185C" w:rsidRPr="00B5185C" w:rsidRDefault="00B5185C" w:rsidP="00EC4CD7">
            <w:pPr>
              <w:rPr>
                <w:rFonts w:ascii="Meslo LG S DZ Regular" w:hAnsi="Meslo LG S DZ Regular" w:cs="Meslo LG S DZ Regular"/>
              </w:rPr>
            </w:pPr>
            <w:r w:rsidRPr="00B5185C">
              <w:rPr>
                <w:rFonts w:ascii="Meslo LG S DZ Regular" w:hAnsi="Meslo LG S DZ Regular" w:cs="Meslo LG S DZ Regular"/>
              </w:rPr>
              <w:t>✔</w:t>
            </w:r>
          </w:p>
        </w:tc>
        <w:tc>
          <w:tcPr>
            <w:tcW w:w="359" w:type="pct"/>
          </w:tcPr>
          <w:p w14:paraId="1870A926" w14:textId="77777777" w:rsidR="00B5185C" w:rsidRPr="00B5185C" w:rsidRDefault="00B5185C" w:rsidP="00EC4CD7">
            <w:pPr>
              <w:rPr>
                <w:rFonts w:cs="Meslo LG M DZ"/>
              </w:rPr>
            </w:pPr>
          </w:p>
        </w:tc>
        <w:tc>
          <w:tcPr>
            <w:tcW w:w="496" w:type="pct"/>
          </w:tcPr>
          <w:p w14:paraId="3515CB1B" w14:textId="77777777" w:rsidR="00B5185C" w:rsidRPr="00B5185C" w:rsidRDefault="00B5185C" w:rsidP="00EC4CD7">
            <w:pPr>
              <w:rPr>
                <w:rFonts w:cs="Meslo LG M DZ"/>
              </w:rPr>
            </w:pPr>
          </w:p>
        </w:tc>
        <w:tc>
          <w:tcPr>
            <w:tcW w:w="483" w:type="pct"/>
          </w:tcPr>
          <w:p w14:paraId="201D9C68" w14:textId="77777777" w:rsidR="00B5185C" w:rsidRPr="00B5185C" w:rsidRDefault="00B5185C" w:rsidP="00EC4CD7"/>
        </w:tc>
        <w:tc>
          <w:tcPr>
            <w:tcW w:w="548" w:type="pct"/>
          </w:tcPr>
          <w:p w14:paraId="2B061434" w14:textId="77777777" w:rsidR="00B5185C" w:rsidRPr="00B5185C" w:rsidRDefault="00B5185C" w:rsidP="00EC4CD7"/>
        </w:tc>
      </w:tr>
    </w:tbl>
    <w:p w14:paraId="39480B9D" w14:textId="77777777" w:rsidR="00011DE3" w:rsidRPr="00B5185C" w:rsidRDefault="00011DE3" w:rsidP="00FC056E"/>
    <w:p w14:paraId="4A5ED649" w14:textId="0AC21F08" w:rsidR="00011DE3" w:rsidRPr="00B5185C" w:rsidRDefault="00011DE3" w:rsidP="00011DE3">
      <w:pPr>
        <w:pStyle w:val="Heading3"/>
      </w:pPr>
      <w:bookmarkStart w:id="19" w:name="_Toc370292959"/>
      <w:r w:rsidRPr="00B5185C">
        <w:t>Skill</w:t>
      </w:r>
      <w:bookmarkEnd w:id="19"/>
    </w:p>
    <w:tbl>
      <w:tblPr>
        <w:tblStyle w:val="TableGrid"/>
        <w:tblW w:w="5000" w:type="pct"/>
        <w:tblLook w:val="04A0" w:firstRow="1" w:lastRow="0" w:firstColumn="1" w:lastColumn="0" w:noHBand="0" w:noVBand="1"/>
      </w:tblPr>
      <w:tblGrid>
        <w:gridCol w:w="897"/>
        <w:gridCol w:w="1963"/>
        <w:gridCol w:w="1356"/>
        <w:gridCol w:w="670"/>
        <w:gridCol w:w="2059"/>
        <w:gridCol w:w="1246"/>
        <w:gridCol w:w="1129"/>
        <w:gridCol w:w="1575"/>
        <w:gridCol w:w="1535"/>
        <w:gridCol w:w="1746"/>
      </w:tblGrid>
      <w:tr w:rsidR="00011DE3" w:rsidRPr="00B5185C" w14:paraId="63495CA2" w14:textId="77777777" w:rsidTr="000E6F6C">
        <w:tc>
          <w:tcPr>
            <w:tcW w:w="316" w:type="pct"/>
          </w:tcPr>
          <w:p w14:paraId="542D30B9" w14:textId="77777777" w:rsidR="00011DE3" w:rsidRPr="00B5185C" w:rsidRDefault="00011DE3" w:rsidP="00EC4CD7">
            <w:pPr>
              <w:jc w:val="center"/>
              <w:rPr>
                <w:b/>
              </w:rPr>
            </w:pPr>
            <w:r w:rsidRPr="00B5185C">
              <w:rPr>
                <w:b/>
              </w:rPr>
              <w:t>Name</w:t>
            </w:r>
          </w:p>
        </w:tc>
        <w:tc>
          <w:tcPr>
            <w:tcW w:w="692" w:type="pct"/>
          </w:tcPr>
          <w:p w14:paraId="64B31999" w14:textId="77777777" w:rsidR="00011DE3" w:rsidRPr="00B5185C" w:rsidRDefault="00011DE3" w:rsidP="00EC4CD7">
            <w:pPr>
              <w:jc w:val="center"/>
              <w:rPr>
                <w:b/>
              </w:rPr>
            </w:pPr>
            <w:r w:rsidRPr="00B5185C">
              <w:rPr>
                <w:b/>
              </w:rPr>
              <w:t>Description</w:t>
            </w:r>
          </w:p>
        </w:tc>
        <w:tc>
          <w:tcPr>
            <w:tcW w:w="478" w:type="pct"/>
          </w:tcPr>
          <w:p w14:paraId="45E9EE1B" w14:textId="77777777" w:rsidR="00011DE3" w:rsidRPr="00B5185C" w:rsidRDefault="00011DE3" w:rsidP="00EC4CD7">
            <w:pPr>
              <w:jc w:val="center"/>
              <w:rPr>
                <w:b/>
              </w:rPr>
            </w:pPr>
            <w:r w:rsidRPr="00B5185C">
              <w:rPr>
                <w:b/>
              </w:rPr>
              <w:t>Data Type</w:t>
            </w:r>
          </w:p>
        </w:tc>
        <w:tc>
          <w:tcPr>
            <w:tcW w:w="236" w:type="pct"/>
          </w:tcPr>
          <w:p w14:paraId="3A604E63" w14:textId="77777777" w:rsidR="00011DE3" w:rsidRPr="00B5185C" w:rsidRDefault="00011DE3" w:rsidP="00EC4CD7">
            <w:pPr>
              <w:jc w:val="center"/>
              <w:rPr>
                <w:b/>
              </w:rPr>
            </w:pPr>
            <w:r w:rsidRPr="00B5185C">
              <w:rPr>
                <w:b/>
              </w:rPr>
              <w:t>Size</w:t>
            </w:r>
          </w:p>
        </w:tc>
        <w:tc>
          <w:tcPr>
            <w:tcW w:w="726" w:type="pct"/>
          </w:tcPr>
          <w:p w14:paraId="1BABF7DF" w14:textId="77777777" w:rsidR="00011DE3" w:rsidRPr="00B5185C" w:rsidRDefault="00011DE3" w:rsidP="00EC4CD7">
            <w:pPr>
              <w:jc w:val="center"/>
              <w:rPr>
                <w:b/>
              </w:rPr>
            </w:pPr>
            <w:r w:rsidRPr="00B5185C">
              <w:rPr>
                <w:b/>
              </w:rPr>
              <w:t>Example</w:t>
            </w:r>
          </w:p>
        </w:tc>
        <w:tc>
          <w:tcPr>
            <w:tcW w:w="439" w:type="pct"/>
          </w:tcPr>
          <w:p w14:paraId="2F50D990" w14:textId="77777777" w:rsidR="00011DE3" w:rsidRPr="00B5185C" w:rsidRDefault="00011DE3" w:rsidP="00EC4CD7">
            <w:pPr>
              <w:jc w:val="center"/>
              <w:rPr>
                <w:b/>
              </w:rPr>
            </w:pPr>
            <w:r w:rsidRPr="00B5185C">
              <w:rPr>
                <w:b/>
              </w:rPr>
              <w:t>Required</w:t>
            </w:r>
          </w:p>
        </w:tc>
        <w:tc>
          <w:tcPr>
            <w:tcW w:w="398" w:type="pct"/>
          </w:tcPr>
          <w:p w14:paraId="4BB741F4" w14:textId="77777777" w:rsidR="00011DE3" w:rsidRPr="00B5185C" w:rsidRDefault="00011DE3" w:rsidP="00EC4CD7">
            <w:pPr>
              <w:jc w:val="center"/>
              <w:rPr>
                <w:b/>
              </w:rPr>
            </w:pPr>
            <w:r w:rsidRPr="00B5185C">
              <w:rPr>
                <w:b/>
              </w:rPr>
              <w:t>Indexed</w:t>
            </w:r>
          </w:p>
        </w:tc>
        <w:tc>
          <w:tcPr>
            <w:tcW w:w="555" w:type="pct"/>
          </w:tcPr>
          <w:p w14:paraId="506A02E9" w14:textId="77777777" w:rsidR="00011DE3" w:rsidRPr="00B5185C" w:rsidRDefault="00011DE3" w:rsidP="00EC4CD7">
            <w:pPr>
              <w:jc w:val="center"/>
              <w:rPr>
                <w:b/>
              </w:rPr>
            </w:pPr>
            <w:r w:rsidRPr="00B5185C">
              <w:rPr>
                <w:b/>
              </w:rPr>
              <w:t>Primary Key</w:t>
            </w:r>
          </w:p>
        </w:tc>
        <w:tc>
          <w:tcPr>
            <w:tcW w:w="541" w:type="pct"/>
          </w:tcPr>
          <w:p w14:paraId="0DFE733F" w14:textId="77777777" w:rsidR="00011DE3" w:rsidRPr="00B5185C" w:rsidRDefault="00011DE3" w:rsidP="00EC4CD7">
            <w:pPr>
              <w:jc w:val="center"/>
              <w:rPr>
                <w:b/>
              </w:rPr>
            </w:pPr>
            <w:r w:rsidRPr="00B5185C">
              <w:rPr>
                <w:b/>
              </w:rPr>
              <w:t>Foreign Key</w:t>
            </w:r>
          </w:p>
        </w:tc>
        <w:tc>
          <w:tcPr>
            <w:tcW w:w="616" w:type="pct"/>
          </w:tcPr>
          <w:p w14:paraId="7598001D" w14:textId="77777777" w:rsidR="00011DE3" w:rsidRPr="00B5185C" w:rsidRDefault="00011DE3" w:rsidP="00EC4CD7">
            <w:pPr>
              <w:jc w:val="center"/>
              <w:rPr>
                <w:b/>
              </w:rPr>
            </w:pPr>
            <w:r w:rsidRPr="00B5185C">
              <w:rPr>
                <w:b/>
              </w:rPr>
              <w:t>Default Value</w:t>
            </w:r>
          </w:p>
        </w:tc>
      </w:tr>
      <w:tr w:rsidR="00011DE3" w:rsidRPr="00B5185C" w14:paraId="2C507544" w14:textId="77777777" w:rsidTr="000E6F6C">
        <w:tc>
          <w:tcPr>
            <w:tcW w:w="316" w:type="pct"/>
          </w:tcPr>
          <w:p w14:paraId="107395AF" w14:textId="77777777" w:rsidR="00011DE3" w:rsidRPr="00B5185C" w:rsidRDefault="00011DE3" w:rsidP="00EC4CD7">
            <w:r w:rsidRPr="00B5185C">
              <w:t>ID</w:t>
            </w:r>
          </w:p>
        </w:tc>
        <w:tc>
          <w:tcPr>
            <w:tcW w:w="692" w:type="pct"/>
          </w:tcPr>
          <w:p w14:paraId="3D422474" w14:textId="1B69E086" w:rsidR="00011DE3" w:rsidRPr="00B5185C" w:rsidRDefault="00B5185C" w:rsidP="00EC4CD7">
            <w:r>
              <w:t>Skill ID</w:t>
            </w:r>
          </w:p>
        </w:tc>
        <w:tc>
          <w:tcPr>
            <w:tcW w:w="478" w:type="pct"/>
          </w:tcPr>
          <w:p w14:paraId="2D7D53BA" w14:textId="77777777" w:rsidR="00011DE3" w:rsidRPr="00B5185C" w:rsidRDefault="00011DE3" w:rsidP="00EC4CD7">
            <w:proofErr w:type="spellStart"/>
            <w:r w:rsidRPr="00B5185C">
              <w:t>int</w:t>
            </w:r>
            <w:proofErr w:type="spellEnd"/>
          </w:p>
        </w:tc>
        <w:tc>
          <w:tcPr>
            <w:tcW w:w="236" w:type="pct"/>
          </w:tcPr>
          <w:p w14:paraId="3C01DB64" w14:textId="24D5F093" w:rsidR="00011DE3" w:rsidRPr="00B5185C" w:rsidRDefault="00B5185C" w:rsidP="00EC4CD7">
            <w:r>
              <w:t>8</w:t>
            </w:r>
          </w:p>
        </w:tc>
        <w:tc>
          <w:tcPr>
            <w:tcW w:w="726" w:type="pct"/>
          </w:tcPr>
          <w:p w14:paraId="2E4A567C" w14:textId="104EC059" w:rsidR="00011DE3" w:rsidRPr="00B5185C" w:rsidRDefault="00B5185C" w:rsidP="00EC4CD7">
            <w:r>
              <w:t>2</w:t>
            </w:r>
          </w:p>
        </w:tc>
        <w:tc>
          <w:tcPr>
            <w:tcW w:w="439" w:type="pct"/>
          </w:tcPr>
          <w:p w14:paraId="74E48DA3" w14:textId="77777777" w:rsidR="00011DE3" w:rsidRPr="00B5185C" w:rsidRDefault="00011DE3" w:rsidP="00EC4CD7">
            <w:r w:rsidRPr="00B5185C">
              <w:rPr>
                <w:rFonts w:ascii="Meslo LG S DZ Regular" w:hAnsi="Meslo LG S DZ Regular" w:cs="Meslo LG S DZ Regular"/>
              </w:rPr>
              <w:t>✔</w:t>
            </w:r>
          </w:p>
        </w:tc>
        <w:tc>
          <w:tcPr>
            <w:tcW w:w="398" w:type="pct"/>
          </w:tcPr>
          <w:p w14:paraId="7F1AA810" w14:textId="77777777" w:rsidR="00011DE3" w:rsidRPr="00B5185C" w:rsidRDefault="00011DE3" w:rsidP="00EC4CD7">
            <w:r w:rsidRPr="00B5185C">
              <w:rPr>
                <w:rFonts w:ascii="Meslo LG S DZ Regular" w:hAnsi="Meslo LG S DZ Regular" w:cs="Meslo LG S DZ Regular"/>
              </w:rPr>
              <w:t>✔</w:t>
            </w:r>
          </w:p>
        </w:tc>
        <w:tc>
          <w:tcPr>
            <w:tcW w:w="555" w:type="pct"/>
          </w:tcPr>
          <w:p w14:paraId="3CAE65C6" w14:textId="77777777" w:rsidR="00011DE3" w:rsidRPr="00B5185C" w:rsidRDefault="00011DE3" w:rsidP="00EC4CD7">
            <w:r w:rsidRPr="00B5185C">
              <w:rPr>
                <w:rFonts w:ascii="Meslo LG S DZ Regular" w:hAnsi="Meslo LG S DZ Regular" w:cs="Meslo LG S DZ Regular"/>
              </w:rPr>
              <w:t>✔</w:t>
            </w:r>
          </w:p>
        </w:tc>
        <w:tc>
          <w:tcPr>
            <w:tcW w:w="541" w:type="pct"/>
          </w:tcPr>
          <w:p w14:paraId="09832F6E" w14:textId="77777777" w:rsidR="00011DE3" w:rsidRPr="00B5185C" w:rsidRDefault="00011DE3" w:rsidP="00EC4CD7"/>
        </w:tc>
        <w:tc>
          <w:tcPr>
            <w:tcW w:w="616" w:type="pct"/>
          </w:tcPr>
          <w:p w14:paraId="08BF41EA" w14:textId="77777777" w:rsidR="00011DE3" w:rsidRPr="00B5185C" w:rsidRDefault="00011DE3" w:rsidP="00EC4CD7"/>
        </w:tc>
      </w:tr>
      <w:tr w:rsidR="00011DE3" w:rsidRPr="00B5185C" w14:paraId="4CF33A1B" w14:textId="77777777" w:rsidTr="000E6F6C">
        <w:tc>
          <w:tcPr>
            <w:tcW w:w="316" w:type="pct"/>
          </w:tcPr>
          <w:p w14:paraId="25AF8194" w14:textId="77777777" w:rsidR="00011DE3" w:rsidRPr="00B5185C" w:rsidRDefault="00011DE3" w:rsidP="00EC4CD7">
            <w:r w:rsidRPr="00B5185C">
              <w:t>Name</w:t>
            </w:r>
          </w:p>
        </w:tc>
        <w:tc>
          <w:tcPr>
            <w:tcW w:w="692" w:type="pct"/>
          </w:tcPr>
          <w:p w14:paraId="590AD65E" w14:textId="6B5703F5" w:rsidR="00011DE3" w:rsidRPr="00B5185C" w:rsidRDefault="00B5185C" w:rsidP="00EC4CD7">
            <w:r>
              <w:t>Skill Description</w:t>
            </w:r>
          </w:p>
        </w:tc>
        <w:tc>
          <w:tcPr>
            <w:tcW w:w="478" w:type="pct"/>
          </w:tcPr>
          <w:p w14:paraId="0FCEB88E" w14:textId="77777777" w:rsidR="00011DE3" w:rsidRPr="00B5185C" w:rsidRDefault="00011DE3" w:rsidP="00EC4CD7">
            <w:proofErr w:type="spellStart"/>
            <w:r w:rsidRPr="00B5185C">
              <w:t>varchar</w:t>
            </w:r>
            <w:proofErr w:type="spellEnd"/>
          </w:p>
        </w:tc>
        <w:tc>
          <w:tcPr>
            <w:tcW w:w="236" w:type="pct"/>
          </w:tcPr>
          <w:p w14:paraId="088AE25A" w14:textId="5859AE1E" w:rsidR="00011DE3" w:rsidRPr="00B5185C" w:rsidRDefault="00B5185C" w:rsidP="00EC4CD7">
            <w:r>
              <w:t>2</w:t>
            </w:r>
            <w:r w:rsidR="00011DE3" w:rsidRPr="00B5185C">
              <w:t>0</w:t>
            </w:r>
          </w:p>
        </w:tc>
        <w:tc>
          <w:tcPr>
            <w:tcW w:w="726" w:type="pct"/>
          </w:tcPr>
          <w:p w14:paraId="531A441A" w14:textId="03CAED85" w:rsidR="00011DE3" w:rsidRPr="00B5185C" w:rsidRDefault="00B5185C" w:rsidP="00EC4CD7">
            <w:r>
              <w:t>Word Processing</w:t>
            </w:r>
          </w:p>
        </w:tc>
        <w:tc>
          <w:tcPr>
            <w:tcW w:w="439" w:type="pct"/>
          </w:tcPr>
          <w:p w14:paraId="31B37622" w14:textId="77777777" w:rsidR="00011DE3" w:rsidRPr="00B5185C" w:rsidRDefault="00011DE3" w:rsidP="00EC4CD7">
            <w:pPr>
              <w:rPr>
                <w:rFonts w:cs="Meslo LG M DZ"/>
              </w:rPr>
            </w:pPr>
            <w:r w:rsidRPr="00B5185C">
              <w:rPr>
                <w:rFonts w:ascii="Meslo LG S DZ Regular" w:hAnsi="Meslo LG S DZ Regular" w:cs="Meslo LG S DZ Regular"/>
              </w:rPr>
              <w:t>✔</w:t>
            </w:r>
          </w:p>
        </w:tc>
        <w:tc>
          <w:tcPr>
            <w:tcW w:w="398" w:type="pct"/>
          </w:tcPr>
          <w:p w14:paraId="4CC7C447" w14:textId="77777777" w:rsidR="00011DE3" w:rsidRPr="00B5185C" w:rsidRDefault="00011DE3" w:rsidP="00EC4CD7">
            <w:pPr>
              <w:rPr>
                <w:rFonts w:cs="Meslo LG M DZ"/>
              </w:rPr>
            </w:pPr>
          </w:p>
        </w:tc>
        <w:tc>
          <w:tcPr>
            <w:tcW w:w="555" w:type="pct"/>
          </w:tcPr>
          <w:p w14:paraId="26C1AE0A" w14:textId="77777777" w:rsidR="00011DE3" w:rsidRPr="00B5185C" w:rsidRDefault="00011DE3" w:rsidP="00EC4CD7">
            <w:pPr>
              <w:rPr>
                <w:rFonts w:cs="Meslo LG M DZ"/>
              </w:rPr>
            </w:pPr>
          </w:p>
        </w:tc>
        <w:tc>
          <w:tcPr>
            <w:tcW w:w="541" w:type="pct"/>
          </w:tcPr>
          <w:p w14:paraId="6F3E6BBA" w14:textId="77777777" w:rsidR="00011DE3" w:rsidRPr="00B5185C" w:rsidRDefault="00011DE3" w:rsidP="00EC4CD7"/>
        </w:tc>
        <w:tc>
          <w:tcPr>
            <w:tcW w:w="616" w:type="pct"/>
          </w:tcPr>
          <w:p w14:paraId="48B7C451" w14:textId="77777777" w:rsidR="00011DE3" w:rsidRPr="00B5185C" w:rsidRDefault="00011DE3" w:rsidP="00EC4CD7"/>
        </w:tc>
      </w:tr>
    </w:tbl>
    <w:p w14:paraId="2A09001E" w14:textId="77777777" w:rsidR="00011DE3" w:rsidRPr="00B5185C" w:rsidRDefault="00011DE3" w:rsidP="00FC056E"/>
    <w:p w14:paraId="36563E5D" w14:textId="045528C2" w:rsidR="00011DE3" w:rsidRPr="00B5185C" w:rsidRDefault="00011DE3" w:rsidP="00011DE3">
      <w:pPr>
        <w:pStyle w:val="Heading3"/>
      </w:pPr>
      <w:bookmarkStart w:id="20" w:name="_Toc370292960"/>
      <w:proofErr w:type="spellStart"/>
      <w:r w:rsidRPr="00B5185C">
        <w:t>StudentSkill</w:t>
      </w:r>
      <w:bookmarkEnd w:id="20"/>
      <w:proofErr w:type="spellEnd"/>
    </w:p>
    <w:tbl>
      <w:tblPr>
        <w:tblStyle w:val="TableGrid"/>
        <w:tblW w:w="5000" w:type="pct"/>
        <w:tblLook w:val="04A0" w:firstRow="1" w:lastRow="0" w:firstColumn="1" w:lastColumn="0" w:noHBand="0" w:noVBand="1"/>
      </w:tblPr>
      <w:tblGrid>
        <w:gridCol w:w="1407"/>
        <w:gridCol w:w="1678"/>
        <w:gridCol w:w="1440"/>
        <w:gridCol w:w="712"/>
        <w:gridCol w:w="1256"/>
        <w:gridCol w:w="1324"/>
        <w:gridCol w:w="1199"/>
        <w:gridCol w:w="1673"/>
        <w:gridCol w:w="1630"/>
        <w:gridCol w:w="1857"/>
      </w:tblGrid>
      <w:tr w:rsidR="00011DE3" w:rsidRPr="00B5185C" w14:paraId="6A00293B" w14:textId="77777777" w:rsidTr="000E6F6C">
        <w:tc>
          <w:tcPr>
            <w:tcW w:w="496" w:type="pct"/>
          </w:tcPr>
          <w:p w14:paraId="520957EB" w14:textId="77777777" w:rsidR="00011DE3" w:rsidRPr="00B5185C" w:rsidRDefault="00011DE3" w:rsidP="00EC4CD7">
            <w:pPr>
              <w:jc w:val="center"/>
              <w:rPr>
                <w:b/>
              </w:rPr>
            </w:pPr>
            <w:r w:rsidRPr="00B5185C">
              <w:rPr>
                <w:b/>
              </w:rPr>
              <w:t>Name</w:t>
            </w:r>
          </w:p>
        </w:tc>
        <w:tc>
          <w:tcPr>
            <w:tcW w:w="592" w:type="pct"/>
          </w:tcPr>
          <w:p w14:paraId="4B7EAA1D" w14:textId="77777777" w:rsidR="00011DE3" w:rsidRPr="00B5185C" w:rsidRDefault="00011DE3" w:rsidP="00EC4CD7">
            <w:pPr>
              <w:jc w:val="center"/>
              <w:rPr>
                <w:b/>
              </w:rPr>
            </w:pPr>
            <w:r w:rsidRPr="00B5185C">
              <w:rPr>
                <w:b/>
              </w:rPr>
              <w:t>Description</w:t>
            </w:r>
          </w:p>
        </w:tc>
        <w:tc>
          <w:tcPr>
            <w:tcW w:w="508" w:type="pct"/>
          </w:tcPr>
          <w:p w14:paraId="5550E8E9" w14:textId="77777777" w:rsidR="00011DE3" w:rsidRPr="00B5185C" w:rsidRDefault="00011DE3" w:rsidP="00EC4CD7">
            <w:pPr>
              <w:jc w:val="center"/>
              <w:rPr>
                <w:b/>
              </w:rPr>
            </w:pPr>
            <w:r w:rsidRPr="00B5185C">
              <w:rPr>
                <w:b/>
              </w:rPr>
              <w:t>Data Type</w:t>
            </w:r>
          </w:p>
        </w:tc>
        <w:tc>
          <w:tcPr>
            <w:tcW w:w="251" w:type="pct"/>
          </w:tcPr>
          <w:p w14:paraId="1C040C56" w14:textId="77777777" w:rsidR="00011DE3" w:rsidRPr="00B5185C" w:rsidRDefault="00011DE3" w:rsidP="00EC4CD7">
            <w:pPr>
              <w:jc w:val="center"/>
              <w:rPr>
                <w:b/>
              </w:rPr>
            </w:pPr>
            <w:r w:rsidRPr="00B5185C">
              <w:rPr>
                <w:b/>
              </w:rPr>
              <w:t>Size</w:t>
            </w:r>
          </w:p>
        </w:tc>
        <w:tc>
          <w:tcPr>
            <w:tcW w:w="443" w:type="pct"/>
          </w:tcPr>
          <w:p w14:paraId="625A02FA" w14:textId="77777777" w:rsidR="00011DE3" w:rsidRPr="00B5185C" w:rsidRDefault="00011DE3" w:rsidP="00EC4CD7">
            <w:pPr>
              <w:jc w:val="center"/>
              <w:rPr>
                <w:b/>
              </w:rPr>
            </w:pPr>
            <w:r w:rsidRPr="00B5185C">
              <w:rPr>
                <w:b/>
              </w:rPr>
              <w:t>Example</w:t>
            </w:r>
          </w:p>
        </w:tc>
        <w:tc>
          <w:tcPr>
            <w:tcW w:w="467" w:type="pct"/>
          </w:tcPr>
          <w:p w14:paraId="32311274" w14:textId="77777777" w:rsidR="00011DE3" w:rsidRPr="00B5185C" w:rsidRDefault="00011DE3" w:rsidP="00EC4CD7">
            <w:pPr>
              <w:jc w:val="center"/>
              <w:rPr>
                <w:b/>
              </w:rPr>
            </w:pPr>
            <w:r w:rsidRPr="00B5185C">
              <w:rPr>
                <w:b/>
              </w:rPr>
              <w:t>Required</w:t>
            </w:r>
          </w:p>
        </w:tc>
        <w:tc>
          <w:tcPr>
            <w:tcW w:w="423" w:type="pct"/>
          </w:tcPr>
          <w:p w14:paraId="1F9DB99E" w14:textId="77777777" w:rsidR="00011DE3" w:rsidRPr="00B5185C" w:rsidRDefault="00011DE3" w:rsidP="00EC4CD7">
            <w:pPr>
              <w:jc w:val="center"/>
              <w:rPr>
                <w:b/>
              </w:rPr>
            </w:pPr>
            <w:r w:rsidRPr="00B5185C">
              <w:rPr>
                <w:b/>
              </w:rPr>
              <w:t>Indexed</w:t>
            </w:r>
          </w:p>
        </w:tc>
        <w:tc>
          <w:tcPr>
            <w:tcW w:w="590" w:type="pct"/>
          </w:tcPr>
          <w:p w14:paraId="00E6B533" w14:textId="77777777" w:rsidR="00011DE3" w:rsidRPr="00B5185C" w:rsidRDefault="00011DE3" w:rsidP="00EC4CD7">
            <w:pPr>
              <w:jc w:val="center"/>
              <w:rPr>
                <w:b/>
              </w:rPr>
            </w:pPr>
            <w:r w:rsidRPr="00B5185C">
              <w:rPr>
                <w:b/>
              </w:rPr>
              <w:t>Primary Key</w:t>
            </w:r>
          </w:p>
        </w:tc>
        <w:tc>
          <w:tcPr>
            <w:tcW w:w="575" w:type="pct"/>
          </w:tcPr>
          <w:p w14:paraId="2DC20DFD" w14:textId="77777777" w:rsidR="00011DE3" w:rsidRPr="00B5185C" w:rsidRDefault="00011DE3" w:rsidP="00EC4CD7">
            <w:pPr>
              <w:jc w:val="center"/>
              <w:rPr>
                <w:b/>
              </w:rPr>
            </w:pPr>
            <w:r w:rsidRPr="00B5185C">
              <w:rPr>
                <w:b/>
              </w:rPr>
              <w:t>Foreign Key</w:t>
            </w:r>
          </w:p>
        </w:tc>
        <w:tc>
          <w:tcPr>
            <w:tcW w:w="655" w:type="pct"/>
          </w:tcPr>
          <w:p w14:paraId="089F800D" w14:textId="77777777" w:rsidR="00011DE3" w:rsidRPr="00B5185C" w:rsidRDefault="00011DE3" w:rsidP="00EC4CD7">
            <w:pPr>
              <w:jc w:val="center"/>
              <w:rPr>
                <w:b/>
              </w:rPr>
            </w:pPr>
            <w:r w:rsidRPr="00B5185C">
              <w:rPr>
                <w:b/>
              </w:rPr>
              <w:t>Default Value</w:t>
            </w:r>
          </w:p>
        </w:tc>
      </w:tr>
      <w:tr w:rsidR="00011DE3" w:rsidRPr="00B5185C" w14:paraId="76645575" w14:textId="77777777" w:rsidTr="000E6F6C">
        <w:tc>
          <w:tcPr>
            <w:tcW w:w="496" w:type="pct"/>
          </w:tcPr>
          <w:p w14:paraId="233AAEF7" w14:textId="6C97AB26" w:rsidR="00011DE3" w:rsidRPr="00B5185C" w:rsidRDefault="00B5185C" w:rsidP="00EC4CD7">
            <w:proofErr w:type="spellStart"/>
            <w:r>
              <w:t>SkillID</w:t>
            </w:r>
            <w:proofErr w:type="spellEnd"/>
          </w:p>
        </w:tc>
        <w:tc>
          <w:tcPr>
            <w:tcW w:w="592" w:type="pct"/>
          </w:tcPr>
          <w:p w14:paraId="1D56F287" w14:textId="5E91443A" w:rsidR="00011DE3" w:rsidRPr="00B5185C" w:rsidRDefault="00B5185C" w:rsidP="00EC4CD7">
            <w:r>
              <w:t>Student Skill</w:t>
            </w:r>
          </w:p>
        </w:tc>
        <w:tc>
          <w:tcPr>
            <w:tcW w:w="508" w:type="pct"/>
          </w:tcPr>
          <w:p w14:paraId="2BA2F2BF" w14:textId="77777777" w:rsidR="00011DE3" w:rsidRPr="00B5185C" w:rsidRDefault="00011DE3" w:rsidP="00EC4CD7">
            <w:proofErr w:type="spellStart"/>
            <w:r w:rsidRPr="00B5185C">
              <w:t>int</w:t>
            </w:r>
            <w:proofErr w:type="spellEnd"/>
          </w:p>
        </w:tc>
        <w:tc>
          <w:tcPr>
            <w:tcW w:w="251" w:type="pct"/>
          </w:tcPr>
          <w:p w14:paraId="25474ABA" w14:textId="1C24D480" w:rsidR="00011DE3" w:rsidRPr="00B5185C" w:rsidRDefault="00324C62" w:rsidP="00EC4CD7">
            <w:r>
              <w:t>8</w:t>
            </w:r>
          </w:p>
        </w:tc>
        <w:tc>
          <w:tcPr>
            <w:tcW w:w="443" w:type="pct"/>
          </w:tcPr>
          <w:p w14:paraId="3B0A8408" w14:textId="77777777" w:rsidR="00011DE3" w:rsidRPr="00B5185C" w:rsidRDefault="00011DE3" w:rsidP="00EC4CD7">
            <w:r w:rsidRPr="00B5185C">
              <w:t>12</w:t>
            </w:r>
          </w:p>
        </w:tc>
        <w:tc>
          <w:tcPr>
            <w:tcW w:w="467" w:type="pct"/>
          </w:tcPr>
          <w:p w14:paraId="1D78052B" w14:textId="77777777" w:rsidR="00011DE3" w:rsidRPr="00B5185C" w:rsidRDefault="00011DE3" w:rsidP="00EC4CD7">
            <w:r w:rsidRPr="00B5185C">
              <w:rPr>
                <w:rFonts w:ascii="Meslo LG S DZ Regular" w:hAnsi="Meslo LG S DZ Regular" w:cs="Meslo LG S DZ Regular"/>
              </w:rPr>
              <w:t>✔</w:t>
            </w:r>
          </w:p>
        </w:tc>
        <w:tc>
          <w:tcPr>
            <w:tcW w:w="423" w:type="pct"/>
          </w:tcPr>
          <w:p w14:paraId="206B096E" w14:textId="77777777" w:rsidR="00011DE3" w:rsidRPr="00B5185C" w:rsidRDefault="00011DE3" w:rsidP="00EC4CD7">
            <w:r w:rsidRPr="00B5185C">
              <w:rPr>
                <w:rFonts w:ascii="Meslo LG S DZ Regular" w:hAnsi="Meslo LG S DZ Regular" w:cs="Meslo LG S DZ Regular"/>
              </w:rPr>
              <w:t>✔</w:t>
            </w:r>
          </w:p>
        </w:tc>
        <w:tc>
          <w:tcPr>
            <w:tcW w:w="590" w:type="pct"/>
          </w:tcPr>
          <w:p w14:paraId="45558D63" w14:textId="77777777" w:rsidR="00011DE3" w:rsidRPr="00B5185C" w:rsidRDefault="00011DE3" w:rsidP="00EC4CD7">
            <w:r w:rsidRPr="00B5185C">
              <w:rPr>
                <w:rFonts w:ascii="Meslo LG S DZ Regular" w:hAnsi="Meslo LG S DZ Regular" w:cs="Meslo LG S DZ Regular"/>
              </w:rPr>
              <w:t>✔</w:t>
            </w:r>
          </w:p>
        </w:tc>
        <w:tc>
          <w:tcPr>
            <w:tcW w:w="575" w:type="pct"/>
          </w:tcPr>
          <w:p w14:paraId="7E1DF34A" w14:textId="06C086EA" w:rsidR="00011DE3" w:rsidRPr="00B5185C" w:rsidRDefault="001A0DE6" w:rsidP="00EC4CD7">
            <w:r w:rsidRPr="00B5185C">
              <w:rPr>
                <w:rFonts w:ascii="Meslo LG S DZ Regular" w:hAnsi="Meslo LG S DZ Regular" w:cs="Meslo LG S DZ Regular"/>
              </w:rPr>
              <w:t>✔</w:t>
            </w:r>
          </w:p>
        </w:tc>
        <w:tc>
          <w:tcPr>
            <w:tcW w:w="655" w:type="pct"/>
          </w:tcPr>
          <w:p w14:paraId="5E0B6667" w14:textId="77777777" w:rsidR="00011DE3" w:rsidRPr="00B5185C" w:rsidRDefault="00011DE3" w:rsidP="00EC4CD7"/>
        </w:tc>
      </w:tr>
      <w:tr w:rsidR="00011DE3" w:rsidRPr="00B5185C" w14:paraId="295412EA" w14:textId="77777777" w:rsidTr="000E6F6C">
        <w:tc>
          <w:tcPr>
            <w:tcW w:w="496" w:type="pct"/>
          </w:tcPr>
          <w:p w14:paraId="022F53C2" w14:textId="0564D069" w:rsidR="00011DE3" w:rsidRPr="00B5185C" w:rsidRDefault="00B5185C" w:rsidP="00EC4CD7">
            <w:proofErr w:type="spellStart"/>
            <w:r>
              <w:t>StudentID</w:t>
            </w:r>
            <w:proofErr w:type="spellEnd"/>
          </w:p>
        </w:tc>
        <w:tc>
          <w:tcPr>
            <w:tcW w:w="592" w:type="pct"/>
          </w:tcPr>
          <w:p w14:paraId="6CACDC77" w14:textId="5F59C6F8" w:rsidR="00011DE3" w:rsidRPr="00B5185C" w:rsidRDefault="00B5185C" w:rsidP="00EC4CD7">
            <w:r>
              <w:t>Student ID</w:t>
            </w:r>
          </w:p>
        </w:tc>
        <w:tc>
          <w:tcPr>
            <w:tcW w:w="508" w:type="pct"/>
          </w:tcPr>
          <w:p w14:paraId="3E92BAC4" w14:textId="3A39369B" w:rsidR="00011DE3" w:rsidRPr="00B5185C" w:rsidRDefault="00324C62" w:rsidP="00EC4CD7">
            <w:proofErr w:type="spellStart"/>
            <w:r w:rsidRPr="00B5185C">
              <w:t>int</w:t>
            </w:r>
            <w:proofErr w:type="spellEnd"/>
          </w:p>
        </w:tc>
        <w:tc>
          <w:tcPr>
            <w:tcW w:w="251" w:type="pct"/>
          </w:tcPr>
          <w:p w14:paraId="1E13D396" w14:textId="2AB1CA6B" w:rsidR="00011DE3" w:rsidRPr="00B5185C" w:rsidRDefault="00324C62" w:rsidP="00EC4CD7">
            <w:r>
              <w:t>8</w:t>
            </w:r>
          </w:p>
        </w:tc>
        <w:tc>
          <w:tcPr>
            <w:tcW w:w="443" w:type="pct"/>
          </w:tcPr>
          <w:p w14:paraId="79A8E7EC" w14:textId="435E8B30" w:rsidR="00011DE3" w:rsidRPr="00B5185C" w:rsidRDefault="001A0DE6" w:rsidP="00EC4CD7">
            <w:r>
              <w:t>23</w:t>
            </w:r>
          </w:p>
        </w:tc>
        <w:tc>
          <w:tcPr>
            <w:tcW w:w="467" w:type="pct"/>
          </w:tcPr>
          <w:p w14:paraId="5FD63F0B" w14:textId="77777777" w:rsidR="00011DE3" w:rsidRPr="00B5185C" w:rsidRDefault="00011DE3" w:rsidP="00EC4CD7">
            <w:pPr>
              <w:rPr>
                <w:rFonts w:cs="Meslo LG M DZ"/>
              </w:rPr>
            </w:pPr>
            <w:r w:rsidRPr="00B5185C">
              <w:rPr>
                <w:rFonts w:ascii="Meslo LG S DZ Regular" w:hAnsi="Meslo LG S DZ Regular" w:cs="Meslo LG S DZ Regular"/>
              </w:rPr>
              <w:t>✔</w:t>
            </w:r>
          </w:p>
        </w:tc>
        <w:tc>
          <w:tcPr>
            <w:tcW w:w="423" w:type="pct"/>
          </w:tcPr>
          <w:p w14:paraId="393D8202" w14:textId="7866B34F" w:rsidR="00011DE3" w:rsidRPr="00B5185C" w:rsidRDefault="001A0DE6" w:rsidP="00EC4CD7">
            <w:pPr>
              <w:rPr>
                <w:rFonts w:cs="Meslo LG M DZ"/>
              </w:rPr>
            </w:pPr>
            <w:r w:rsidRPr="00B5185C">
              <w:rPr>
                <w:rFonts w:ascii="Meslo LG S DZ Regular" w:hAnsi="Meslo LG S DZ Regular" w:cs="Meslo LG S DZ Regular"/>
              </w:rPr>
              <w:t>✔</w:t>
            </w:r>
          </w:p>
        </w:tc>
        <w:tc>
          <w:tcPr>
            <w:tcW w:w="590" w:type="pct"/>
          </w:tcPr>
          <w:p w14:paraId="07B1479E" w14:textId="16F9C328" w:rsidR="00011DE3" w:rsidRPr="00B5185C" w:rsidRDefault="001A0DE6" w:rsidP="00EC4CD7">
            <w:pPr>
              <w:rPr>
                <w:rFonts w:cs="Meslo LG M DZ"/>
              </w:rPr>
            </w:pPr>
            <w:r w:rsidRPr="00B5185C">
              <w:rPr>
                <w:rFonts w:ascii="Meslo LG S DZ Regular" w:hAnsi="Meslo LG S DZ Regular" w:cs="Meslo LG S DZ Regular"/>
              </w:rPr>
              <w:t>✔</w:t>
            </w:r>
          </w:p>
        </w:tc>
        <w:tc>
          <w:tcPr>
            <w:tcW w:w="575" w:type="pct"/>
          </w:tcPr>
          <w:p w14:paraId="3715376A" w14:textId="23046706" w:rsidR="00011DE3" w:rsidRPr="00B5185C" w:rsidRDefault="001A0DE6" w:rsidP="00EC4CD7">
            <w:r w:rsidRPr="00B5185C">
              <w:rPr>
                <w:rFonts w:ascii="Meslo LG S DZ Regular" w:hAnsi="Meslo LG S DZ Regular" w:cs="Meslo LG S DZ Regular"/>
              </w:rPr>
              <w:t>✔</w:t>
            </w:r>
          </w:p>
        </w:tc>
        <w:tc>
          <w:tcPr>
            <w:tcW w:w="655" w:type="pct"/>
          </w:tcPr>
          <w:p w14:paraId="43FBAE21" w14:textId="77777777" w:rsidR="00011DE3" w:rsidRPr="00B5185C" w:rsidRDefault="00011DE3" w:rsidP="00EC4CD7"/>
        </w:tc>
      </w:tr>
    </w:tbl>
    <w:p w14:paraId="25A349DB" w14:textId="77777777" w:rsidR="00011DE3" w:rsidRPr="00B5185C" w:rsidRDefault="00011DE3" w:rsidP="00FC056E"/>
    <w:p w14:paraId="19665634" w14:textId="27F252F9" w:rsidR="00011DE3" w:rsidRPr="00B5185C" w:rsidRDefault="00011DE3" w:rsidP="00011DE3">
      <w:pPr>
        <w:pStyle w:val="Heading3"/>
      </w:pPr>
      <w:bookmarkStart w:id="21" w:name="_Toc370292961"/>
      <w:proofErr w:type="spellStart"/>
      <w:r w:rsidRPr="00B5185C">
        <w:t>VacancySkill</w:t>
      </w:r>
      <w:bookmarkEnd w:id="21"/>
      <w:proofErr w:type="spellEnd"/>
    </w:p>
    <w:tbl>
      <w:tblPr>
        <w:tblStyle w:val="TableGrid"/>
        <w:tblW w:w="5000" w:type="pct"/>
        <w:tblLook w:val="04A0" w:firstRow="1" w:lastRow="0" w:firstColumn="1" w:lastColumn="0" w:noHBand="0" w:noVBand="1"/>
      </w:tblPr>
      <w:tblGrid>
        <w:gridCol w:w="1401"/>
        <w:gridCol w:w="1712"/>
        <w:gridCol w:w="1437"/>
        <w:gridCol w:w="712"/>
        <w:gridCol w:w="1253"/>
        <w:gridCol w:w="1321"/>
        <w:gridCol w:w="1196"/>
        <w:gridCol w:w="1670"/>
        <w:gridCol w:w="1625"/>
        <w:gridCol w:w="1849"/>
      </w:tblGrid>
      <w:tr w:rsidR="00011DE3" w:rsidRPr="00B5185C" w14:paraId="6DFBC913" w14:textId="77777777" w:rsidTr="000E6F6C">
        <w:tc>
          <w:tcPr>
            <w:tcW w:w="494" w:type="pct"/>
          </w:tcPr>
          <w:p w14:paraId="1665E8E9" w14:textId="77777777" w:rsidR="00011DE3" w:rsidRPr="00B5185C" w:rsidRDefault="00011DE3" w:rsidP="00EC4CD7">
            <w:pPr>
              <w:jc w:val="center"/>
              <w:rPr>
                <w:b/>
              </w:rPr>
            </w:pPr>
            <w:r w:rsidRPr="00B5185C">
              <w:rPr>
                <w:b/>
              </w:rPr>
              <w:t>Name</w:t>
            </w:r>
          </w:p>
        </w:tc>
        <w:tc>
          <w:tcPr>
            <w:tcW w:w="604" w:type="pct"/>
          </w:tcPr>
          <w:p w14:paraId="5EA4ECF0" w14:textId="77777777" w:rsidR="00011DE3" w:rsidRPr="00B5185C" w:rsidRDefault="00011DE3" w:rsidP="00EC4CD7">
            <w:pPr>
              <w:jc w:val="center"/>
              <w:rPr>
                <w:b/>
              </w:rPr>
            </w:pPr>
            <w:r w:rsidRPr="00B5185C">
              <w:rPr>
                <w:b/>
              </w:rPr>
              <w:t>Description</w:t>
            </w:r>
          </w:p>
        </w:tc>
        <w:tc>
          <w:tcPr>
            <w:tcW w:w="507" w:type="pct"/>
          </w:tcPr>
          <w:p w14:paraId="78229929" w14:textId="77777777" w:rsidR="00011DE3" w:rsidRPr="00B5185C" w:rsidRDefault="00011DE3" w:rsidP="00EC4CD7">
            <w:pPr>
              <w:jc w:val="center"/>
              <w:rPr>
                <w:b/>
              </w:rPr>
            </w:pPr>
            <w:r w:rsidRPr="00B5185C">
              <w:rPr>
                <w:b/>
              </w:rPr>
              <w:t>Data Type</w:t>
            </w:r>
          </w:p>
        </w:tc>
        <w:tc>
          <w:tcPr>
            <w:tcW w:w="251" w:type="pct"/>
          </w:tcPr>
          <w:p w14:paraId="625AC243" w14:textId="77777777" w:rsidR="00011DE3" w:rsidRPr="00B5185C" w:rsidRDefault="00011DE3" w:rsidP="00EC4CD7">
            <w:pPr>
              <w:jc w:val="center"/>
              <w:rPr>
                <w:b/>
              </w:rPr>
            </w:pPr>
            <w:r w:rsidRPr="00B5185C">
              <w:rPr>
                <w:b/>
              </w:rPr>
              <w:t>Size</w:t>
            </w:r>
          </w:p>
        </w:tc>
        <w:tc>
          <w:tcPr>
            <w:tcW w:w="442" w:type="pct"/>
          </w:tcPr>
          <w:p w14:paraId="4EDB74A8" w14:textId="77777777" w:rsidR="00011DE3" w:rsidRPr="00B5185C" w:rsidRDefault="00011DE3" w:rsidP="00EC4CD7">
            <w:pPr>
              <w:jc w:val="center"/>
              <w:rPr>
                <w:b/>
              </w:rPr>
            </w:pPr>
            <w:r w:rsidRPr="00B5185C">
              <w:rPr>
                <w:b/>
              </w:rPr>
              <w:t>Example</w:t>
            </w:r>
          </w:p>
        </w:tc>
        <w:tc>
          <w:tcPr>
            <w:tcW w:w="466" w:type="pct"/>
          </w:tcPr>
          <w:p w14:paraId="54173596" w14:textId="77777777" w:rsidR="00011DE3" w:rsidRPr="00B5185C" w:rsidRDefault="00011DE3" w:rsidP="00EC4CD7">
            <w:pPr>
              <w:jc w:val="center"/>
              <w:rPr>
                <w:b/>
              </w:rPr>
            </w:pPr>
            <w:r w:rsidRPr="00B5185C">
              <w:rPr>
                <w:b/>
              </w:rPr>
              <w:t>Required</w:t>
            </w:r>
          </w:p>
        </w:tc>
        <w:tc>
          <w:tcPr>
            <w:tcW w:w="422" w:type="pct"/>
          </w:tcPr>
          <w:p w14:paraId="196F8C31" w14:textId="77777777" w:rsidR="00011DE3" w:rsidRPr="00B5185C" w:rsidRDefault="00011DE3" w:rsidP="00EC4CD7">
            <w:pPr>
              <w:jc w:val="center"/>
              <w:rPr>
                <w:b/>
              </w:rPr>
            </w:pPr>
            <w:r w:rsidRPr="00B5185C">
              <w:rPr>
                <w:b/>
              </w:rPr>
              <w:t>Indexed</w:t>
            </w:r>
          </w:p>
        </w:tc>
        <w:tc>
          <w:tcPr>
            <w:tcW w:w="589" w:type="pct"/>
          </w:tcPr>
          <w:p w14:paraId="6761FF54" w14:textId="77777777" w:rsidR="00011DE3" w:rsidRPr="00B5185C" w:rsidRDefault="00011DE3" w:rsidP="00EC4CD7">
            <w:pPr>
              <w:jc w:val="center"/>
              <w:rPr>
                <w:b/>
              </w:rPr>
            </w:pPr>
            <w:r w:rsidRPr="00B5185C">
              <w:rPr>
                <w:b/>
              </w:rPr>
              <w:t>Primary Key</w:t>
            </w:r>
          </w:p>
        </w:tc>
        <w:tc>
          <w:tcPr>
            <w:tcW w:w="573" w:type="pct"/>
          </w:tcPr>
          <w:p w14:paraId="358D16F4" w14:textId="77777777" w:rsidR="00011DE3" w:rsidRPr="00B5185C" w:rsidRDefault="00011DE3" w:rsidP="00EC4CD7">
            <w:pPr>
              <w:jc w:val="center"/>
              <w:rPr>
                <w:b/>
              </w:rPr>
            </w:pPr>
            <w:r w:rsidRPr="00B5185C">
              <w:rPr>
                <w:b/>
              </w:rPr>
              <w:t>Foreign Key</w:t>
            </w:r>
          </w:p>
        </w:tc>
        <w:tc>
          <w:tcPr>
            <w:tcW w:w="652" w:type="pct"/>
          </w:tcPr>
          <w:p w14:paraId="00B65587" w14:textId="77777777" w:rsidR="00011DE3" w:rsidRPr="00B5185C" w:rsidRDefault="00011DE3" w:rsidP="00EC4CD7">
            <w:pPr>
              <w:jc w:val="center"/>
              <w:rPr>
                <w:b/>
              </w:rPr>
            </w:pPr>
            <w:r w:rsidRPr="00B5185C">
              <w:rPr>
                <w:b/>
              </w:rPr>
              <w:t>Default Value</w:t>
            </w:r>
          </w:p>
        </w:tc>
      </w:tr>
      <w:tr w:rsidR="00011DE3" w:rsidRPr="00B5185C" w14:paraId="04D39062" w14:textId="77777777" w:rsidTr="000E6F6C">
        <w:tc>
          <w:tcPr>
            <w:tcW w:w="494" w:type="pct"/>
          </w:tcPr>
          <w:p w14:paraId="6F5DBE1C" w14:textId="06796AA3" w:rsidR="00011DE3" w:rsidRPr="00B5185C" w:rsidRDefault="00B5185C" w:rsidP="00EC4CD7">
            <w:proofErr w:type="spellStart"/>
            <w:r>
              <w:t>SkillID</w:t>
            </w:r>
            <w:proofErr w:type="spellEnd"/>
          </w:p>
        </w:tc>
        <w:tc>
          <w:tcPr>
            <w:tcW w:w="604" w:type="pct"/>
          </w:tcPr>
          <w:p w14:paraId="7A53263D" w14:textId="3EBCE615" w:rsidR="00011DE3" w:rsidRPr="00B5185C" w:rsidRDefault="00324C62" w:rsidP="00EC4CD7">
            <w:r>
              <w:t>Vacancy Skill</w:t>
            </w:r>
          </w:p>
        </w:tc>
        <w:tc>
          <w:tcPr>
            <w:tcW w:w="507" w:type="pct"/>
          </w:tcPr>
          <w:p w14:paraId="62EEEBEB" w14:textId="77777777" w:rsidR="00011DE3" w:rsidRPr="00B5185C" w:rsidRDefault="00011DE3" w:rsidP="00EC4CD7">
            <w:proofErr w:type="spellStart"/>
            <w:r w:rsidRPr="00B5185C">
              <w:t>int</w:t>
            </w:r>
            <w:proofErr w:type="spellEnd"/>
          </w:p>
        </w:tc>
        <w:tc>
          <w:tcPr>
            <w:tcW w:w="251" w:type="pct"/>
          </w:tcPr>
          <w:p w14:paraId="02DD76A8" w14:textId="3B45134A" w:rsidR="00011DE3" w:rsidRPr="00B5185C" w:rsidRDefault="00324C62" w:rsidP="00EC4CD7">
            <w:r>
              <w:t>8</w:t>
            </w:r>
          </w:p>
        </w:tc>
        <w:tc>
          <w:tcPr>
            <w:tcW w:w="442" w:type="pct"/>
          </w:tcPr>
          <w:p w14:paraId="051DCE2C" w14:textId="516E5C61" w:rsidR="00011DE3" w:rsidRPr="00B5185C" w:rsidRDefault="001A0DE6" w:rsidP="00EC4CD7">
            <w:r>
              <w:t>52</w:t>
            </w:r>
          </w:p>
        </w:tc>
        <w:tc>
          <w:tcPr>
            <w:tcW w:w="466" w:type="pct"/>
          </w:tcPr>
          <w:p w14:paraId="637B17DF" w14:textId="77777777" w:rsidR="00011DE3" w:rsidRPr="00B5185C" w:rsidRDefault="00011DE3" w:rsidP="00EC4CD7">
            <w:r w:rsidRPr="00B5185C">
              <w:rPr>
                <w:rFonts w:ascii="Meslo LG S DZ Regular" w:hAnsi="Meslo LG S DZ Regular" w:cs="Meslo LG S DZ Regular"/>
              </w:rPr>
              <w:t>✔</w:t>
            </w:r>
          </w:p>
        </w:tc>
        <w:tc>
          <w:tcPr>
            <w:tcW w:w="422" w:type="pct"/>
          </w:tcPr>
          <w:p w14:paraId="044FA517" w14:textId="77777777" w:rsidR="00011DE3" w:rsidRPr="00B5185C" w:rsidRDefault="00011DE3" w:rsidP="00EC4CD7">
            <w:r w:rsidRPr="00B5185C">
              <w:rPr>
                <w:rFonts w:ascii="Meslo LG S DZ Regular" w:hAnsi="Meslo LG S DZ Regular" w:cs="Meslo LG S DZ Regular"/>
              </w:rPr>
              <w:t>✔</w:t>
            </w:r>
          </w:p>
        </w:tc>
        <w:tc>
          <w:tcPr>
            <w:tcW w:w="589" w:type="pct"/>
          </w:tcPr>
          <w:p w14:paraId="7E7D1ACD" w14:textId="77777777" w:rsidR="00011DE3" w:rsidRPr="00B5185C" w:rsidRDefault="00011DE3" w:rsidP="00EC4CD7">
            <w:r w:rsidRPr="00B5185C">
              <w:rPr>
                <w:rFonts w:ascii="Meslo LG S DZ Regular" w:hAnsi="Meslo LG S DZ Regular" w:cs="Meslo LG S DZ Regular"/>
              </w:rPr>
              <w:t>✔</w:t>
            </w:r>
          </w:p>
        </w:tc>
        <w:tc>
          <w:tcPr>
            <w:tcW w:w="573" w:type="pct"/>
          </w:tcPr>
          <w:p w14:paraId="207A1433" w14:textId="3864F27A" w:rsidR="00011DE3" w:rsidRPr="00B5185C" w:rsidRDefault="001A0DE6" w:rsidP="00EC4CD7">
            <w:r w:rsidRPr="00B5185C">
              <w:rPr>
                <w:rFonts w:ascii="Meslo LG S DZ Regular" w:hAnsi="Meslo LG S DZ Regular" w:cs="Meslo LG S DZ Regular"/>
              </w:rPr>
              <w:t>✔</w:t>
            </w:r>
          </w:p>
        </w:tc>
        <w:tc>
          <w:tcPr>
            <w:tcW w:w="652" w:type="pct"/>
          </w:tcPr>
          <w:p w14:paraId="0665A765" w14:textId="77777777" w:rsidR="00011DE3" w:rsidRPr="00B5185C" w:rsidRDefault="00011DE3" w:rsidP="00EC4CD7"/>
        </w:tc>
      </w:tr>
      <w:tr w:rsidR="00011DE3" w:rsidRPr="00B5185C" w14:paraId="0D37E7E6" w14:textId="77777777" w:rsidTr="000E6F6C">
        <w:tc>
          <w:tcPr>
            <w:tcW w:w="494" w:type="pct"/>
          </w:tcPr>
          <w:p w14:paraId="4356A60A" w14:textId="47E91E42" w:rsidR="00011DE3" w:rsidRPr="00B5185C" w:rsidRDefault="00B5185C" w:rsidP="00EC4CD7">
            <w:proofErr w:type="spellStart"/>
            <w:r>
              <w:t>StudentID</w:t>
            </w:r>
            <w:proofErr w:type="spellEnd"/>
          </w:p>
        </w:tc>
        <w:tc>
          <w:tcPr>
            <w:tcW w:w="604" w:type="pct"/>
          </w:tcPr>
          <w:p w14:paraId="6E2CAE70" w14:textId="1E99EC4A" w:rsidR="00011DE3" w:rsidRPr="00B5185C" w:rsidRDefault="00324C62" w:rsidP="00EC4CD7">
            <w:r>
              <w:t>Vacancy ID</w:t>
            </w:r>
          </w:p>
        </w:tc>
        <w:tc>
          <w:tcPr>
            <w:tcW w:w="507" w:type="pct"/>
          </w:tcPr>
          <w:p w14:paraId="432CF29A" w14:textId="0EF238DC" w:rsidR="00011DE3" w:rsidRPr="00B5185C" w:rsidRDefault="00324C62" w:rsidP="00EC4CD7">
            <w:proofErr w:type="spellStart"/>
            <w:r w:rsidRPr="00B5185C">
              <w:t>int</w:t>
            </w:r>
            <w:proofErr w:type="spellEnd"/>
          </w:p>
        </w:tc>
        <w:tc>
          <w:tcPr>
            <w:tcW w:w="251" w:type="pct"/>
          </w:tcPr>
          <w:p w14:paraId="2E63D7C9" w14:textId="36FFAE66" w:rsidR="00011DE3" w:rsidRPr="00B5185C" w:rsidRDefault="00324C62" w:rsidP="00EC4CD7">
            <w:r>
              <w:t>8</w:t>
            </w:r>
          </w:p>
        </w:tc>
        <w:tc>
          <w:tcPr>
            <w:tcW w:w="442" w:type="pct"/>
          </w:tcPr>
          <w:p w14:paraId="475A0BB1" w14:textId="12AE7F49" w:rsidR="00011DE3" w:rsidRPr="00B5185C" w:rsidRDefault="001A0DE6" w:rsidP="00EC4CD7">
            <w:r>
              <w:t>123</w:t>
            </w:r>
          </w:p>
        </w:tc>
        <w:tc>
          <w:tcPr>
            <w:tcW w:w="466" w:type="pct"/>
          </w:tcPr>
          <w:p w14:paraId="647F5EB0" w14:textId="77777777" w:rsidR="00011DE3" w:rsidRPr="00B5185C" w:rsidRDefault="00011DE3" w:rsidP="00EC4CD7">
            <w:pPr>
              <w:rPr>
                <w:rFonts w:cs="Meslo LG M DZ"/>
              </w:rPr>
            </w:pPr>
            <w:r w:rsidRPr="00B5185C">
              <w:rPr>
                <w:rFonts w:ascii="Meslo LG S DZ Regular" w:hAnsi="Meslo LG S DZ Regular" w:cs="Meslo LG S DZ Regular"/>
              </w:rPr>
              <w:t>✔</w:t>
            </w:r>
          </w:p>
        </w:tc>
        <w:tc>
          <w:tcPr>
            <w:tcW w:w="422" w:type="pct"/>
          </w:tcPr>
          <w:p w14:paraId="05607A88" w14:textId="7AF10481" w:rsidR="00011DE3" w:rsidRPr="00B5185C" w:rsidRDefault="001A0DE6" w:rsidP="00EC4CD7">
            <w:pPr>
              <w:rPr>
                <w:rFonts w:cs="Meslo LG M DZ"/>
              </w:rPr>
            </w:pPr>
            <w:r w:rsidRPr="00B5185C">
              <w:rPr>
                <w:rFonts w:ascii="Meslo LG S DZ Regular" w:hAnsi="Meslo LG S DZ Regular" w:cs="Meslo LG S DZ Regular"/>
              </w:rPr>
              <w:t>✔</w:t>
            </w:r>
          </w:p>
        </w:tc>
        <w:tc>
          <w:tcPr>
            <w:tcW w:w="589" w:type="pct"/>
          </w:tcPr>
          <w:p w14:paraId="614958CB" w14:textId="0B46B2F7" w:rsidR="00011DE3" w:rsidRPr="00B5185C" w:rsidRDefault="001A0DE6" w:rsidP="00EC4CD7">
            <w:pPr>
              <w:rPr>
                <w:rFonts w:cs="Meslo LG M DZ"/>
              </w:rPr>
            </w:pPr>
            <w:r w:rsidRPr="00B5185C">
              <w:rPr>
                <w:rFonts w:ascii="Meslo LG S DZ Regular" w:hAnsi="Meslo LG S DZ Regular" w:cs="Meslo LG S DZ Regular"/>
              </w:rPr>
              <w:t>✔</w:t>
            </w:r>
          </w:p>
        </w:tc>
        <w:tc>
          <w:tcPr>
            <w:tcW w:w="573" w:type="pct"/>
          </w:tcPr>
          <w:p w14:paraId="55E05616" w14:textId="324C6900" w:rsidR="00011DE3" w:rsidRPr="00B5185C" w:rsidRDefault="001A0DE6" w:rsidP="00EC4CD7">
            <w:r w:rsidRPr="00B5185C">
              <w:rPr>
                <w:rFonts w:ascii="Meslo LG S DZ Regular" w:hAnsi="Meslo LG S DZ Regular" w:cs="Meslo LG S DZ Regular"/>
              </w:rPr>
              <w:t>✔</w:t>
            </w:r>
          </w:p>
        </w:tc>
        <w:tc>
          <w:tcPr>
            <w:tcW w:w="652" w:type="pct"/>
          </w:tcPr>
          <w:p w14:paraId="1A536AE1" w14:textId="77777777" w:rsidR="00011DE3" w:rsidRPr="00B5185C" w:rsidRDefault="00011DE3" w:rsidP="00EC4CD7"/>
        </w:tc>
      </w:tr>
    </w:tbl>
    <w:p w14:paraId="0605CF67" w14:textId="77777777" w:rsidR="00011DE3" w:rsidRPr="00B5185C" w:rsidRDefault="00011DE3" w:rsidP="00FC056E"/>
    <w:p w14:paraId="34C811D6" w14:textId="77C29746" w:rsidR="00011DE3" w:rsidRPr="00B5185C" w:rsidRDefault="00011DE3" w:rsidP="00011DE3">
      <w:pPr>
        <w:pStyle w:val="Heading3"/>
      </w:pPr>
      <w:bookmarkStart w:id="22" w:name="_Toc370292962"/>
      <w:r w:rsidRPr="00B5185C">
        <w:t>Applicant</w:t>
      </w:r>
      <w:bookmarkEnd w:id="22"/>
    </w:p>
    <w:tbl>
      <w:tblPr>
        <w:tblStyle w:val="TableGrid"/>
        <w:tblW w:w="5000" w:type="pct"/>
        <w:tblLook w:val="04A0" w:firstRow="1" w:lastRow="0" w:firstColumn="1" w:lastColumn="0" w:noHBand="0" w:noVBand="1"/>
      </w:tblPr>
      <w:tblGrid>
        <w:gridCol w:w="1451"/>
        <w:gridCol w:w="2237"/>
        <w:gridCol w:w="1270"/>
        <w:gridCol w:w="605"/>
        <w:gridCol w:w="1866"/>
        <w:gridCol w:w="1124"/>
        <w:gridCol w:w="1019"/>
        <w:gridCol w:w="1284"/>
        <w:gridCol w:w="1245"/>
        <w:gridCol w:w="2075"/>
      </w:tblGrid>
      <w:tr w:rsidR="00842CED" w:rsidRPr="00B5185C" w14:paraId="6E793C08" w14:textId="77777777" w:rsidTr="000E6F6C">
        <w:tc>
          <w:tcPr>
            <w:tcW w:w="512" w:type="pct"/>
          </w:tcPr>
          <w:p w14:paraId="7F325E79" w14:textId="77777777" w:rsidR="00011DE3" w:rsidRPr="00B5185C" w:rsidRDefault="00011DE3" w:rsidP="00EC4CD7">
            <w:pPr>
              <w:jc w:val="center"/>
              <w:rPr>
                <w:b/>
              </w:rPr>
            </w:pPr>
            <w:r w:rsidRPr="00B5185C">
              <w:rPr>
                <w:b/>
              </w:rPr>
              <w:t>Name</w:t>
            </w:r>
          </w:p>
        </w:tc>
        <w:tc>
          <w:tcPr>
            <w:tcW w:w="789" w:type="pct"/>
          </w:tcPr>
          <w:p w14:paraId="4A5F4683" w14:textId="77777777" w:rsidR="00011DE3" w:rsidRPr="00B5185C" w:rsidRDefault="00011DE3" w:rsidP="00EC4CD7">
            <w:pPr>
              <w:jc w:val="center"/>
              <w:rPr>
                <w:b/>
              </w:rPr>
            </w:pPr>
            <w:r w:rsidRPr="00B5185C">
              <w:rPr>
                <w:b/>
              </w:rPr>
              <w:t>Description</w:t>
            </w:r>
          </w:p>
        </w:tc>
        <w:tc>
          <w:tcPr>
            <w:tcW w:w="448" w:type="pct"/>
          </w:tcPr>
          <w:p w14:paraId="4420E17D" w14:textId="77777777" w:rsidR="00011DE3" w:rsidRPr="00B5185C" w:rsidRDefault="00011DE3" w:rsidP="00EC4CD7">
            <w:pPr>
              <w:jc w:val="center"/>
              <w:rPr>
                <w:b/>
              </w:rPr>
            </w:pPr>
            <w:r w:rsidRPr="00B5185C">
              <w:rPr>
                <w:b/>
              </w:rPr>
              <w:t>Data Type</w:t>
            </w:r>
          </w:p>
        </w:tc>
        <w:tc>
          <w:tcPr>
            <w:tcW w:w="213" w:type="pct"/>
          </w:tcPr>
          <w:p w14:paraId="3C774058" w14:textId="77777777" w:rsidR="00011DE3" w:rsidRPr="00B5185C" w:rsidRDefault="00011DE3" w:rsidP="00EC4CD7">
            <w:pPr>
              <w:jc w:val="center"/>
              <w:rPr>
                <w:b/>
              </w:rPr>
            </w:pPr>
            <w:r w:rsidRPr="00B5185C">
              <w:rPr>
                <w:b/>
              </w:rPr>
              <w:t>Size</w:t>
            </w:r>
          </w:p>
        </w:tc>
        <w:tc>
          <w:tcPr>
            <w:tcW w:w="658" w:type="pct"/>
          </w:tcPr>
          <w:p w14:paraId="45EC31D5" w14:textId="77777777" w:rsidR="00011DE3" w:rsidRPr="00B5185C" w:rsidRDefault="00011DE3" w:rsidP="00EC4CD7">
            <w:pPr>
              <w:jc w:val="center"/>
              <w:rPr>
                <w:b/>
              </w:rPr>
            </w:pPr>
            <w:r w:rsidRPr="00B5185C">
              <w:rPr>
                <w:b/>
              </w:rPr>
              <w:t>Example</w:t>
            </w:r>
          </w:p>
        </w:tc>
        <w:tc>
          <w:tcPr>
            <w:tcW w:w="396" w:type="pct"/>
          </w:tcPr>
          <w:p w14:paraId="11408542" w14:textId="77777777" w:rsidR="00011DE3" w:rsidRPr="00B5185C" w:rsidRDefault="00011DE3" w:rsidP="00EC4CD7">
            <w:pPr>
              <w:jc w:val="center"/>
              <w:rPr>
                <w:b/>
              </w:rPr>
            </w:pPr>
            <w:r w:rsidRPr="00B5185C">
              <w:rPr>
                <w:b/>
              </w:rPr>
              <w:t>Required</w:t>
            </w:r>
          </w:p>
        </w:tc>
        <w:tc>
          <w:tcPr>
            <w:tcW w:w="359" w:type="pct"/>
          </w:tcPr>
          <w:p w14:paraId="7344F663" w14:textId="77777777" w:rsidR="00011DE3" w:rsidRPr="00B5185C" w:rsidRDefault="00011DE3" w:rsidP="00EC4CD7">
            <w:pPr>
              <w:jc w:val="center"/>
              <w:rPr>
                <w:b/>
              </w:rPr>
            </w:pPr>
            <w:r w:rsidRPr="00B5185C">
              <w:rPr>
                <w:b/>
              </w:rPr>
              <w:t>Indexed</w:t>
            </w:r>
          </w:p>
        </w:tc>
        <w:tc>
          <w:tcPr>
            <w:tcW w:w="453" w:type="pct"/>
          </w:tcPr>
          <w:p w14:paraId="37AD23C2" w14:textId="77777777" w:rsidR="00011DE3" w:rsidRPr="00B5185C" w:rsidRDefault="00011DE3" w:rsidP="00EC4CD7">
            <w:pPr>
              <w:jc w:val="center"/>
              <w:rPr>
                <w:b/>
              </w:rPr>
            </w:pPr>
            <w:r w:rsidRPr="00B5185C">
              <w:rPr>
                <w:b/>
              </w:rPr>
              <w:t>Primary Key</w:t>
            </w:r>
          </w:p>
        </w:tc>
        <w:tc>
          <w:tcPr>
            <w:tcW w:w="439" w:type="pct"/>
          </w:tcPr>
          <w:p w14:paraId="0841A39E" w14:textId="77777777" w:rsidR="00011DE3" w:rsidRPr="00B5185C" w:rsidRDefault="00011DE3" w:rsidP="00EC4CD7">
            <w:pPr>
              <w:jc w:val="center"/>
              <w:rPr>
                <w:b/>
              </w:rPr>
            </w:pPr>
            <w:r w:rsidRPr="00B5185C">
              <w:rPr>
                <w:b/>
              </w:rPr>
              <w:t>Foreign Key</w:t>
            </w:r>
          </w:p>
        </w:tc>
        <w:tc>
          <w:tcPr>
            <w:tcW w:w="732" w:type="pct"/>
          </w:tcPr>
          <w:p w14:paraId="592EAB94" w14:textId="77777777" w:rsidR="00011DE3" w:rsidRPr="00B5185C" w:rsidRDefault="00011DE3" w:rsidP="00EC4CD7">
            <w:pPr>
              <w:jc w:val="center"/>
              <w:rPr>
                <w:b/>
              </w:rPr>
            </w:pPr>
            <w:r w:rsidRPr="00B5185C">
              <w:rPr>
                <w:b/>
              </w:rPr>
              <w:t>Default Value</w:t>
            </w:r>
          </w:p>
        </w:tc>
      </w:tr>
      <w:tr w:rsidR="00842CED" w:rsidRPr="00B5185C" w14:paraId="425831E6" w14:textId="77777777" w:rsidTr="000E6F6C">
        <w:tc>
          <w:tcPr>
            <w:tcW w:w="512" w:type="pct"/>
          </w:tcPr>
          <w:p w14:paraId="3C00F4FE" w14:textId="13D9C002" w:rsidR="00011DE3" w:rsidRPr="00B5185C" w:rsidRDefault="001A0DE6" w:rsidP="00EC4CD7">
            <w:proofErr w:type="spellStart"/>
            <w:r>
              <w:t>StudentID</w:t>
            </w:r>
            <w:proofErr w:type="spellEnd"/>
          </w:p>
        </w:tc>
        <w:tc>
          <w:tcPr>
            <w:tcW w:w="789" w:type="pct"/>
          </w:tcPr>
          <w:p w14:paraId="0BC3984E" w14:textId="63C78DFA" w:rsidR="00011DE3" w:rsidRPr="00B5185C" w:rsidRDefault="00842CED" w:rsidP="00EC4CD7">
            <w:r>
              <w:t>Student</w:t>
            </w:r>
            <w:r w:rsidR="00011DE3" w:rsidRPr="00B5185C">
              <w:t xml:space="preserve"> ID</w:t>
            </w:r>
          </w:p>
        </w:tc>
        <w:tc>
          <w:tcPr>
            <w:tcW w:w="448" w:type="pct"/>
          </w:tcPr>
          <w:p w14:paraId="69B6AE9E" w14:textId="77777777" w:rsidR="00011DE3" w:rsidRPr="00B5185C" w:rsidRDefault="00011DE3" w:rsidP="00EC4CD7">
            <w:proofErr w:type="spellStart"/>
            <w:r w:rsidRPr="00B5185C">
              <w:t>int</w:t>
            </w:r>
            <w:proofErr w:type="spellEnd"/>
          </w:p>
        </w:tc>
        <w:tc>
          <w:tcPr>
            <w:tcW w:w="213" w:type="pct"/>
          </w:tcPr>
          <w:p w14:paraId="2055CBC7" w14:textId="77777777" w:rsidR="00011DE3" w:rsidRPr="00B5185C" w:rsidRDefault="00011DE3" w:rsidP="00EC4CD7">
            <w:r w:rsidRPr="00B5185C">
              <w:t>4</w:t>
            </w:r>
          </w:p>
        </w:tc>
        <w:tc>
          <w:tcPr>
            <w:tcW w:w="658" w:type="pct"/>
          </w:tcPr>
          <w:p w14:paraId="167745BF" w14:textId="77777777" w:rsidR="00011DE3" w:rsidRPr="00B5185C" w:rsidRDefault="00011DE3" w:rsidP="00EC4CD7">
            <w:r w:rsidRPr="00B5185C">
              <w:t>12</w:t>
            </w:r>
          </w:p>
        </w:tc>
        <w:tc>
          <w:tcPr>
            <w:tcW w:w="396" w:type="pct"/>
          </w:tcPr>
          <w:p w14:paraId="78BB698E" w14:textId="77777777" w:rsidR="00011DE3" w:rsidRPr="00B5185C" w:rsidRDefault="00011DE3" w:rsidP="00EC4CD7">
            <w:r w:rsidRPr="00B5185C">
              <w:rPr>
                <w:rFonts w:ascii="Meslo LG S DZ Regular" w:hAnsi="Meslo LG S DZ Regular" w:cs="Meslo LG S DZ Regular"/>
              </w:rPr>
              <w:t>✔</w:t>
            </w:r>
          </w:p>
        </w:tc>
        <w:tc>
          <w:tcPr>
            <w:tcW w:w="359" w:type="pct"/>
          </w:tcPr>
          <w:p w14:paraId="48CD5D21" w14:textId="77777777" w:rsidR="00011DE3" w:rsidRPr="00B5185C" w:rsidRDefault="00011DE3" w:rsidP="00EC4CD7">
            <w:r w:rsidRPr="00B5185C">
              <w:rPr>
                <w:rFonts w:ascii="Meslo LG S DZ Regular" w:hAnsi="Meslo LG S DZ Regular" w:cs="Meslo LG S DZ Regular"/>
              </w:rPr>
              <w:t>✔</w:t>
            </w:r>
          </w:p>
        </w:tc>
        <w:tc>
          <w:tcPr>
            <w:tcW w:w="453" w:type="pct"/>
          </w:tcPr>
          <w:p w14:paraId="097A8E3D" w14:textId="77777777" w:rsidR="00011DE3" w:rsidRPr="00B5185C" w:rsidRDefault="00011DE3" w:rsidP="00EC4CD7">
            <w:r w:rsidRPr="00B5185C">
              <w:rPr>
                <w:rFonts w:ascii="Meslo LG S DZ Regular" w:hAnsi="Meslo LG S DZ Regular" w:cs="Meslo LG S DZ Regular"/>
              </w:rPr>
              <w:t>✔</w:t>
            </w:r>
          </w:p>
        </w:tc>
        <w:tc>
          <w:tcPr>
            <w:tcW w:w="439" w:type="pct"/>
          </w:tcPr>
          <w:p w14:paraId="3DAF6612" w14:textId="56437C58" w:rsidR="00011DE3" w:rsidRPr="00B5185C" w:rsidRDefault="001A0DE6" w:rsidP="00EC4CD7">
            <w:r w:rsidRPr="00B5185C">
              <w:rPr>
                <w:rFonts w:ascii="Meslo LG S DZ Regular" w:hAnsi="Meslo LG S DZ Regular" w:cs="Meslo LG S DZ Regular"/>
              </w:rPr>
              <w:t>✔</w:t>
            </w:r>
          </w:p>
        </w:tc>
        <w:tc>
          <w:tcPr>
            <w:tcW w:w="732" w:type="pct"/>
          </w:tcPr>
          <w:p w14:paraId="0CEB84F4" w14:textId="77777777" w:rsidR="00011DE3" w:rsidRPr="00B5185C" w:rsidRDefault="00011DE3" w:rsidP="00EC4CD7"/>
        </w:tc>
      </w:tr>
      <w:tr w:rsidR="00842CED" w:rsidRPr="00B5185C" w14:paraId="7F357C8E" w14:textId="77777777" w:rsidTr="000E6F6C">
        <w:tc>
          <w:tcPr>
            <w:tcW w:w="512" w:type="pct"/>
          </w:tcPr>
          <w:p w14:paraId="4C7F134E" w14:textId="75F297A5" w:rsidR="00011DE3" w:rsidRPr="00B5185C" w:rsidRDefault="001A0DE6" w:rsidP="00EC4CD7">
            <w:proofErr w:type="spellStart"/>
            <w:r>
              <w:t>VacancyID</w:t>
            </w:r>
            <w:proofErr w:type="spellEnd"/>
          </w:p>
        </w:tc>
        <w:tc>
          <w:tcPr>
            <w:tcW w:w="789" w:type="pct"/>
          </w:tcPr>
          <w:p w14:paraId="42146D81" w14:textId="15BB2DB6" w:rsidR="00011DE3" w:rsidRPr="00B5185C" w:rsidRDefault="00842CED" w:rsidP="00842CED">
            <w:r>
              <w:t>Vacancy ID</w:t>
            </w:r>
          </w:p>
        </w:tc>
        <w:tc>
          <w:tcPr>
            <w:tcW w:w="448" w:type="pct"/>
          </w:tcPr>
          <w:p w14:paraId="24B9C35C" w14:textId="1D66EF95" w:rsidR="00011DE3" w:rsidRPr="00B5185C" w:rsidRDefault="000E6F6C" w:rsidP="00EC4CD7">
            <w:proofErr w:type="spellStart"/>
            <w:r>
              <w:t>int</w:t>
            </w:r>
            <w:proofErr w:type="spellEnd"/>
          </w:p>
        </w:tc>
        <w:tc>
          <w:tcPr>
            <w:tcW w:w="213" w:type="pct"/>
          </w:tcPr>
          <w:p w14:paraId="05885D91" w14:textId="139E8AC5" w:rsidR="00011DE3" w:rsidRPr="00B5185C" w:rsidRDefault="000E6F6C" w:rsidP="00EC4CD7">
            <w:r>
              <w:t>8</w:t>
            </w:r>
          </w:p>
        </w:tc>
        <w:tc>
          <w:tcPr>
            <w:tcW w:w="658" w:type="pct"/>
          </w:tcPr>
          <w:p w14:paraId="5B7A3F8B" w14:textId="29CCA8ED" w:rsidR="00011DE3" w:rsidRPr="00B5185C" w:rsidRDefault="000E6F6C" w:rsidP="00EC4CD7">
            <w:r>
              <w:t>32</w:t>
            </w:r>
          </w:p>
        </w:tc>
        <w:tc>
          <w:tcPr>
            <w:tcW w:w="396" w:type="pct"/>
          </w:tcPr>
          <w:p w14:paraId="7BE4965A" w14:textId="77777777" w:rsidR="00011DE3" w:rsidRPr="00B5185C" w:rsidRDefault="00011DE3" w:rsidP="00EC4CD7">
            <w:pPr>
              <w:rPr>
                <w:rFonts w:cs="Meslo LG M DZ"/>
              </w:rPr>
            </w:pPr>
            <w:r w:rsidRPr="00B5185C">
              <w:rPr>
                <w:rFonts w:ascii="Meslo LG S DZ Regular" w:hAnsi="Meslo LG S DZ Regular" w:cs="Meslo LG S DZ Regular"/>
              </w:rPr>
              <w:t>✔</w:t>
            </w:r>
          </w:p>
        </w:tc>
        <w:tc>
          <w:tcPr>
            <w:tcW w:w="359" w:type="pct"/>
          </w:tcPr>
          <w:p w14:paraId="0B68F941" w14:textId="13B7051E" w:rsidR="00011DE3" w:rsidRPr="00B5185C" w:rsidRDefault="001A0DE6" w:rsidP="00EC4CD7">
            <w:pPr>
              <w:rPr>
                <w:rFonts w:cs="Meslo LG M DZ"/>
              </w:rPr>
            </w:pPr>
            <w:r w:rsidRPr="00B5185C">
              <w:rPr>
                <w:rFonts w:ascii="Meslo LG S DZ Regular" w:hAnsi="Meslo LG S DZ Regular" w:cs="Meslo LG S DZ Regular"/>
              </w:rPr>
              <w:t>✔</w:t>
            </w:r>
          </w:p>
        </w:tc>
        <w:tc>
          <w:tcPr>
            <w:tcW w:w="453" w:type="pct"/>
          </w:tcPr>
          <w:p w14:paraId="552EDE25" w14:textId="6F4C1EB8" w:rsidR="00011DE3" w:rsidRPr="00B5185C" w:rsidRDefault="001A0DE6" w:rsidP="00EC4CD7">
            <w:pPr>
              <w:rPr>
                <w:rFonts w:cs="Meslo LG M DZ"/>
              </w:rPr>
            </w:pPr>
            <w:r w:rsidRPr="00B5185C">
              <w:rPr>
                <w:rFonts w:ascii="Meslo LG S DZ Regular" w:hAnsi="Meslo LG S DZ Regular" w:cs="Meslo LG S DZ Regular"/>
              </w:rPr>
              <w:t>✔</w:t>
            </w:r>
          </w:p>
        </w:tc>
        <w:tc>
          <w:tcPr>
            <w:tcW w:w="439" w:type="pct"/>
          </w:tcPr>
          <w:p w14:paraId="020D1FBD" w14:textId="76060D6A" w:rsidR="00011DE3" w:rsidRPr="00B5185C" w:rsidRDefault="001A0DE6" w:rsidP="00EC4CD7">
            <w:r w:rsidRPr="00B5185C">
              <w:rPr>
                <w:rFonts w:ascii="Meslo LG S DZ Regular" w:hAnsi="Meslo LG S DZ Regular" w:cs="Meslo LG S DZ Regular"/>
              </w:rPr>
              <w:t>✔</w:t>
            </w:r>
          </w:p>
        </w:tc>
        <w:tc>
          <w:tcPr>
            <w:tcW w:w="732" w:type="pct"/>
          </w:tcPr>
          <w:p w14:paraId="4C875786" w14:textId="77777777" w:rsidR="00011DE3" w:rsidRPr="00B5185C" w:rsidRDefault="00011DE3" w:rsidP="00EC4CD7"/>
        </w:tc>
      </w:tr>
      <w:tr w:rsidR="00842CED" w:rsidRPr="00B5185C" w14:paraId="3E9BAF46" w14:textId="77777777" w:rsidTr="000E6F6C">
        <w:tc>
          <w:tcPr>
            <w:tcW w:w="512" w:type="pct"/>
          </w:tcPr>
          <w:p w14:paraId="6B536CAF" w14:textId="76B0918B" w:rsidR="001A0DE6" w:rsidRPr="00B5185C" w:rsidRDefault="001A0DE6" w:rsidP="00EC4CD7">
            <w:proofErr w:type="spellStart"/>
            <w:r>
              <w:t>DateCreated</w:t>
            </w:r>
            <w:proofErr w:type="spellEnd"/>
          </w:p>
        </w:tc>
        <w:tc>
          <w:tcPr>
            <w:tcW w:w="789" w:type="pct"/>
          </w:tcPr>
          <w:p w14:paraId="7A7D613F" w14:textId="48D553CB" w:rsidR="001A0DE6" w:rsidRPr="00B5185C" w:rsidRDefault="00842CED" w:rsidP="00EC4CD7">
            <w:r>
              <w:t>Date Application Created</w:t>
            </w:r>
          </w:p>
        </w:tc>
        <w:tc>
          <w:tcPr>
            <w:tcW w:w="448" w:type="pct"/>
          </w:tcPr>
          <w:p w14:paraId="37089F67" w14:textId="3AFC60D2" w:rsidR="001A0DE6" w:rsidRPr="00B5185C" w:rsidRDefault="00842CED" w:rsidP="00EC4CD7">
            <w:r>
              <w:t>timestamp</w:t>
            </w:r>
          </w:p>
        </w:tc>
        <w:tc>
          <w:tcPr>
            <w:tcW w:w="213" w:type="pct"/>
          </w:tcPr>
          <w:p w14:paraId="60D81373" w14:textId="77777777" w:rsidR="001A0DE6" w:rsidRPr="00B5185C" w:rsidRDefault="001A0DE6" w:rsidP="00EC4CD7"/>
        </w:tc>
        <w:tc>
          <w:tcPr>
            <w:tcW w:w="658" w:type="pct"/>
          </w:tcPr>
          <w:p w14:paraId="5C6F053B" w14:textId="40170A70" w:rsidR="001A0DE6" w:rsidRPr="00B5185C" w:rsidRDefault="00842CED" w:rsidP="00EC4CD7">
            <w:r>
              <w:t>2013-10-22 19:42:20</w:t>
            </w:r>
          </w:p>
        </w:tc>
        <w:tc>
          <w:tcPr>
            <w:tcW w:w="396" w:type="pct"/>
          </w:tcPr>
          <w:p w14:paraId="2A289C33" w14:textId="51B0C5E9" w:rsidR="001A0DE6" w:rsidRPr="00B5185C" w:rsidRDefault="00842CED" w:rsidP="00EC4CD7">
            <w:pPr>
              <w:rPr>
                <w:rFonts w:ascii="Meslo LG S DZ Regular" w:hAnsi="Meslo LG S DZ Regular" w:cs="Meslo LG S DZ Regular"/>
              </w:rPr>
            </w:pPr>
            <w:r w:rsidRPr="00B5185C">
              <w:rPr>
                <w:rFonts w:ascii="Meslo LG S DZ Regular" w:hAnsi="Meslo LG S DZ Regular" w:cs="Meslo LG S DZ Regular"/>
              </w:rPr>
              <w:t>✔</w:t>
            </w:r>
          </w:p>
        </w:tc>
        <w:tc>
          <w:tcPr>
            <w:tcW w:w="359" w:type="pct"/>
          </w:tcPr>
          <w:p w14:paraId="72FD1C5A" w14:textId="77777777" w:rsidR="001A0DE6" w:rsidRPr="00B5185C" w:rsidRDefault="001A0DE6" w:rsidP="00EC4CD7">
            <w:pPr>
              <w:rPr>
                <w:rFonts w:ascii="Meslo LG S DZ Regular" w:hAnsi="Meslo LG S DZ Regular" w:cs="Meslo LG S DZ Regular"/>
              </w:rPr>
            </w:pPr>
          </w:p>
        </w:tc>
        <w:tc>
          <w:tcPr>
            <w:tcW w:w="453" w:type="pct"/>
          </w:tcPr>
          <w:p w14:paraId="7335A200" w14:textId="77777777" w:rsidR="001A0DE6" w:rsidRPr="00B5185C" w:rsidRDefault="001A0DE6" w:rsidP="00EC4CD7">
            <w:pPr>
              <w:rPr>
                <w:rFonts w:ascii="Meslo LG S DZ Regular" w:hAnsi="Meslo LG S DZ Regular" w:cs="Meslo LG S DZ Regular"/>
              </w:rPr>
            </w:pPr>
          </w:p>
        </w:tc>
        <w:tc>
          <w:tcPr>
            <w:tcW w:w="439" w:type="pct"/>
          </w:tcPr>
          <w:p w14:paraId="6B94DD32" w14:textId="77777777" w:rsidR="001A0DE6" w:rsidRPr="00B5185C" w:rsidRDefault="001A0DE6" w:rsidP="00EC4CD7">
            <w:pPr>
              <w:rPr>
                <w:rFonts w:ascii="Meslo LG S DZ Regular" w:hAnsi="Meslo LG S DZ Regular" w:cs="Meslo LG S DZ Regular"/>
              </w:rPr>
            </w:pPr>
          </w:p>
        </w:tc>
        <w:tc>
          <w:tcPr>
            <w:tcW w:w="732" w:type="pct"/>
          </w:tcPr>
          <w:p w14:paraId="48F6C977" w14:textId="05A558C9" w:rsidR="001A0DE6" w:rsidRPr="00B5185C" w:rsidRDefault="00842CED" w:rsidP="00EC4CD7">
            <w:r>
              <w:t>CURRENT TIMESTAMP</w:t>
            </w:r>
          </w:p>
        </w:tc>
      </w:tr>
    </w:tbl>
    <w:p w14:paraId="5CEB5606" w14:textId="77777777" w:rsidR="00041B75" w:rsidRDefault="00041B75" w:rsidP="00FC056E">
      <w:pPr>
        <w:sectPr w:rsidR="00041B75" w:rsidSect="004E508E">
          <w:pgSz w:w="16840" w:h="11901" w:orient="landscape"/>
          <w:pgMar w:top="1797" w:right="1440" w:bottom="1797" w:left="1440" w:header="709" w:footer="709" w:gutter="0"/>
          <w:cols w:space="708"/>
          <w:docGrid w:linePitch="360"/>
        </w:sectPr>
      </w:pPr>
    </w:p>
    <w:p w14:paraId="4B8E2984" w14:textId="78EF99F3" w:rsidR="001852B3" w:rsidRDefault="001852B3" w:rsidP="00CA7388">
      <w:pPr>
        <w:pStyle w:val="Heading1"/>
      </w:pPr>
      <w:bookmarkStart w:id="23" w:name="_Toc370292963"/>
      <w:r>
        <w:lastRenderedPageBreak/>
        <w:t>Appendix</w:t>
      </w:r>
      <w:bookmarkEnd w:id="23"/>
    </w:p>
    <w:p w14:paraId="6E7CA082" w14:textId="1F423C2D" w:rsidR="00011DE3" w:rsidRDefault="00CA7388" w:rsidP="00011DE3">
      <w:pPr>
        <w:pStyle w:val="Heading2"/>
      </w:pPr>
      <w:bookmarkStart w:id="24" w:name="_Toc370292964"/>
      <w:r>
        <w:t>Communications</w:t>
      </w:r>
      <w:r w:rsidR="001852B3">
        <w:t xml:space="preserve"> with client</w:t>
      </w:r>
      <w:bookmarkEnd w:id="24"/>
    </w:p>
    <w:p w14:paraId="3E269C8E" w14:textId="6A50BAD7" w:rsidR="00011DE3" w:rsidRDefault="00011DE3" w:rsidP="00011DE3">
      <w:pPr>
        <w:pStyle w:val="Heading3"/>
      </w:pPr>
      <w:bookmarkStart w:id="25" w:name="_Toc370292965"/>
      <w:r>
        <w:t>Part 1</w:t>
      </w:r>
      <w:bookmarkEnd w:id="25"/>
    </w:p>
    <w:p w14:paraId="5C43AF57" w14:textId="052CB0B8" w:rsidR="00011DE3" w:rsidRPr="00011DE3" w:rsidRDefault="00011DE3" w:rsidP="00011DE3">
      <w:pPr>
        <w:pStyle w:val="ListParagraph"/>
        <w:numPr>
          <w:ilvl w:val="0"/>
          <w:numId w:val="12"/>
        </w:numPr>
      </w:pPr>
      <w:r w:rsidRPr="00011DE3">
        <w:t>How many entries do you expect to store in each of these tables?</w:t>
      </w:r>
    </w:p>
    <w:p w14:paraId="47CACB5A" w14:textId="3A3D7571" w:rsidR="00011DE3" w:rsidRPr="00011DE3" w:rsidRDefault="00011DE3" w:rsidP="00011DE3">
      <w:pPr>
        <w:pStyle w:val="ListParagraph"/>
        <w:numPr>
          <w:ilvl w:val="0"/>
          <w:numId w:val="13"/>
        </w:numPr>
      </w:pPr>
      <w:r w:rsidRPr="00011DE3">
        <w:t>Locations</w:t>
      </w:r>
      <w:r>
        <w:t xml:space="preserve">: </w:t>
      </w:r>
      <w:r w:rsidRPr="00011DE3">
        <w:rPr>
          <w:b/>
        </w:rPr>
        <w:t>40</w:t>
      </w:r>
    </w:p>
    <w:p w14:paraId="6552F42D" w14:textId="04E123EE" w:rsidR="00011DE3" w:rsidRPr="00011DE3" w:rsidRDefault="00011DE3" w:rsidP="00011DE3">
      <w:pPr>
        <w:pStyle w:val="ListParagraph"/>
        <w:numPr>
          <w:ilvl w:val="0"/>
          <w:numId w:val="13"/>
        </w:numPr>
      </w:pPr>
      <w:r w:rsidRPr="00011DE3">
        <w:t>Employers</w:t>
      </w:r>
      <w:r>
        <w:t xml:space="preserve">: </w:t>
      </w:r>
      <w:r w:rsidRPr="00011DE3">
        <w:rPr>
          <w:b/>
        </w:rPr>
        <w:t>400</w:t>
      </w:r>
    </w:p>
    <w:p w14:paraId="342156ED" w14:textId="0291C0B9" w:rsidR="00011DE3" w:rsidRPr="00011DE3" w:rsidRDefault="00011DE3" w:rsidP="00011DE3">
      <w:pPr>
        <w:pStyle w:val="ListParagraph"/>
        <w:numPr>
          <w:ilvl w:val="0"/>
          <w:numId w:val="13"/>
        </w:numPr>
      </w:pPr>
      <w:r w:rsidRPr="00011DE3">
        <w:t>Students</w:t>
      </w:r>
      <w:r>
        <w:t xml:space="preserve">: </w:t>
      </w:r>
      <w:r w:rsidRPr="00011DE3">
        <w:rPr>
          <w:b/>
        </w:rPr>
        <w:t>25000</w:t>
      </w:r>
    </w:p>
    <w:p w14:paraId="5DA87E74" w14:textId="13DE03B4" w:rsidR="00011DE3" w:rsidRPr="00011DE3" w:rsidRDefault="00011DE3" w:rsidP="00011DE3">
      <w:pPr>
        <w:pStyle w:val="ListParagraph"/>
        <w:numPr>
          <w:ilvl w:val="0"/>
          <w:numId w:val="13"/>
        </w:numPr>
      </w:pPr>
      <w:r w:rsidRPr="00011DE3">
        <w:t>Skills</w:t>
      </w:r>
      <w:r>
        <w:t xml:space="preserve">: </w:t>
      </w:r>
      <w:r w:rsidRPr="00011DE3">
        <w:rPr>
          <w:b/>
        </w:rPr>
        <w:t>50</w:t>
      </w:r>
    </w:p>
    <w:p w14:paraId="64F2ACD1" w14:textId="0030F501" w:rsidR="00011DE3" w:rsidRPr="00011DE3" w:rsidRDefault="00011DE3" w:rsidP="00011DE3">
      <w:pPr>
        <w:pStyle w:val="ListParagraph"/>
        <w:numPr>
          <w:ilvl w:val="0"/>
          <w:numId w:val="13"/>
        </w:numPr>
      </w:pPr>
      <w:r w:rsidRPr="00011DE3">
        <w:t>Applicants (for students who have applied for a vacancy)</w:t>
      </w:r>
      <w:r>
        <w:t xml:space="preserve">: </w:t>
      </w:r>
      <w:r w:rsidRPr="00011DE3">
        <w:rPr>
          <w:b/>
        </w:rPr>
        <w:t>Applicants are students (on average 2 applications per student)</w:t>
      </w:r>
    </w:p>
    <w:p w14:paraId="3F53D22D" w14:textId="08D20AA6" w:rsidR="00011DE3" w:rsidRPr="00011DE3" w:rsidRDefault="00011DE3" w:rsidP="00011DE3">
      <w:pPr>
        <w:pStyle w:val="ListParagraph"/>
        <w:numPr>
          <w:ilvl w:val="0"/>
          <w:numId w:val="13"/>
        </w:numPr>
      </w:pPr>
      <w:r w:rsidRPr="00011DE3">
        <w:t>Student Skills (for skills that students have)</w:t>
      </w:r>
      <w:r>
        <w:t xml:space="preserve">: </w:t>
      </w:r>
      <w:r w:rsidRPr="00011DE3">
        <w:rPr>
          <w:b/>
        </w:rPr>
        <w:t>On a</w:t>
      </w:r>
      <w:r w:rsidR="007778B5">
        <w:rPr>
          <w:b/>
        </w:rPr>
        <w:t xml:space="preserve">verage </w:t>
      </w:r>
      <w:r w:rsidRPr="00011DE3">
        <w:rPr>
          <w:b/>
        </w:rPr>
        <w:t>a student has 3 skills. You may calculate this.</w:t>
      </w:r>
    </w:p>
    <w:p w14:paraId="5666E98A" w14:textId="54D56C4D" w:rsidR="00011DE3" w:rsidRPr="00011DE3" w:rsidRDefault="00011DE3" w:rsidP="00011DE3">
      <w:pPr>
        <w:pStyle w:val="ListParagraph"/>
        <w:numPr>
          <w:ilvl w:val="0"/>
          <w:numId w:val="13"/>
        </w:numPr>
      </w:pPr>
      <w:r w:rsidRPr="00011DE3">
        <w:t>Vacancy Skills (for skills required by vacancy)</w:t>
      </w:r>
      <w:r>
        <w:t xml:space="preserve">: </w:t>
      </w:r>
      <w:r w:rsidRPr="00011DE3">
        <w:rPr>
          <w:b/>
        </w:rPr>
        <w:t>On average </w:t>
      </w:r>
      <w:r w:rsidR="00DE7740">
        <w:rPr>
          <w:b/>
        </w:rPr>
        <w:t>a vacancy requires 2 skills.</w:t>
      </w:r>
      <w:r w:rsidRPr="00011DE3">
        <w:rPr>
          <w:b/>
        </w:rPr>
        <w:t xml:space="preserve"> You may calculate this.</w:t>
      </w:r>
    </w:p>
    <w:p w14:paraId="1A4D0656" w14:textId="34756546" w:rsidR="00011DE3" w:rsidRPr="00011DE3" w:rsidRDefault="00011DE3" w:rsidP="00011DE3">
      <w:pPr>
        <w:pStyle w:val="ListParagraph"/>
        <w:numPr>
          <w:ilvl w:val="0"/>
          <w:numId w:val="12"/>
        </w:numPr>
      </w:pPr>
      <w:r w:rsidRPr="00011DE3">
        <w:t>How often will each of these tables be accessed (per hour)?</w:t>
      </w:r>
    </w:p>
    <w:p w14:paraId="361CC058" w14:textId="17F8CD43" w:rsidR="00011DE3" w:rsidRPr="00011DE3" w:rsidRDefault="00011DE3" w:rsidP="00011DE3">
      <w:pPr>
        <w:pStyle w:val="ListParagraph"/>
        <w:numPr>
          <w:ilvl w:val="0"/>
          <w:numId w:val="14"/>
        </w:numPr>
        <w:rPr>
          <w:b/>
        </w:rPr>
      </w:pPr>
      <w:r w:rsidRPr="00011DE3">
        <w:rPr>
          <w:b/>
        </w:rPr>
        <w:t>Limit this to the specified processes (two). The frequency of usage of such processes is mentioned in the assignment.</w:t>
      </w:r>
    </w:p>
    <w:p w14:paraId="080BBB93" w14:textId="4527B471" w:rsidR="00011DE3" w:rsidRDefault="00011DE3" w:rsidP="00011DE3">
      <w:pPr>
        <w:pStyle w:val="Heading3"/>
      </w:pPr>
      <w:bookmarkStart w:id="26" w:name="_Toc370292966"/>
      <w:r>
        <w:t>Part 2</w:t>
      </w:r>
      <w:bookmarkEnd w:id="26"/>
    </w:p>
    <w:p w14:paraId="3E1ADF7A" w14:textId="1576EB8E" w:rsidR="00011DE3" w:rsidRPr="00011DE3" w:rsidRDefault="00011DE3" w:rsidP="00011DE3">
      <w:pPr>
        <w:pStyle w:val="ListParagraph"/>
        <w:numPr>
          <w:ilvl w:val="0"/>
          <w:numId w:val="15"/>
        </w:numPr>
      </w:pPr>
      <w:r w:rsidRPr="00011DE3">
        <w:t>How many entries do you expect to store in each of these tables?</w:t>
      </w:r>
    </w:p>
    <w:p w14:paraId="30D36829" w14:textId="77777777" w:rsidR="00011DE3" w:rsidRPr="00011DE3" w:rsidRDefault="00011DE3" w:rsidP="00011DE3">
      <w:pPr>
        <w:pStyle w:val="ListParagraph"/>
        <w:numPr>
          <w:ilvl w:val="0"/>
          <w:numId w:val="16"/>
        </w:numPr>
      </w:pPr>
      <w:r>
        <w:t>V</w:t>
      </w:r>
      <w:r w:rsidRPr="00011DE3">
        <w:t>acancie</w:t>
      </w:r>
      <w:r>
        <w:t xml:space="preserve">s: </w:t>
      </w:r>
      <w:r>
        <w:rPr>
          <w:b/>
        </w:rPr>
        <w:t>200</w:t>
      </w:r>
    </w:p>
    <w:p w14:paraId="320AAB53" w14:textId="394FAA30" w:rsidR="00011DE3" w:rsidRDefault="00011DE3" w:rsidP="00011DE3">
      <w:pPr>
        <w:pStyle w:val="ListParagraph"/>
        <w:numPr>
          <w:ilvl w:val="0"/>
          <w:numId w:val="15"/>
        </w:numPr>
      </w:pPr>
      <w:r w:rsidRPr="00011DE3">
        <w:t>On average, how many applicants are there for each vacancy?</w:t>
      </w:r>
    </w:p>
    <w:p w14:paraId="7E065813" w14:textId="07138F6E" w:rsidR="00011DE3" w:rsidRPr="00011DE3" w:rsidRDefault="00011DE3" w:rsidP="00011DE3">
      <w:pPr>
        <w:pStyle w:val="ListParagraph"/>
        <w:numPr>
          <w:ilvl w:val="0"/>
          <w:numId w:val="18"/>
        </w:numPr>
      </w:pPr>
      <w:r>
        <w:rPr>
          <w:b/>
        </w:rPr>
        <w:t>30 applicants for one vacancy.</w:t>
      </w:r>
    </w:p>
    <w:sectPr w:rsidR="00011DE3" w:rsidRPr="00011DE3" w:rsidSect="004E508E">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6F824" w14:textId="77777777" w:rsidR="004F7F25" w:rsidRDefault="004F7F25" w:rsidP="00EC4CD7">
      <w:pPr>
        <w:spacing w:line="240" w:lineRule="auto"/>
      </w:pPr>
      <w:r>
        <w:separator/>
      </w:r>
    </w:p>
  </w:endnote>
  <w:endnote w:type="continuationSeparator" w:id="0">
    <w:p w14:paraId="67FE706E" w14:textId="77777777" w:rsidR="004F7F25" w:rsidRDefault="004F7F25" w:rsidP="00EC4C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ource Sans Pro">
    <w:charset w:val="00"/>
    <w:family w:val="auto"/>
    <w:pitch w:val="variable"/>
    <w:sig w:usb0="20000007" w:usb1="00000001" w:usb2="00000000" w:usb3="00000000" w:csb0="00000193"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Meslo LG S DZ Regular">
    <w:altName w:val="Arial"/>
    <w:charset w:val="00"/>
    <w:family w:val="auto"/>
    <w:pitch w:val="variable"/>
    <w:sig w:usb0="00000000" w:usb1="D200F9FB" w:usb2="02000028" w:usb3="00000000" w:csb0="000001DF" w:csb1="00000000"/>
  </w:font>
  <w:font w:name="Meslo LG M DZ">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DC4F2F" w14:textId="77777777" w:rsidR="004F7F25" w:rsidRDefault="004F7F25" w:rsidP="00EC4C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0D5E02" w14:textId="77777777" w:rsidR="004F7F25" w:rsidRDefault="004F7F25" w:rsidP="00EC4CD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40D979" w14:textId="77777777" w:rsidR="004F7F25" w:rsidRDefault="004F7F25" w:rsidP="00EC4C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E3291">
      <w:rPr>
        <w:rStyle w:val="PageNumber"/>
        <w:noProof/>
      </w:rPr>
      <w:t>10</w:t>
    </w:r>
    <w:r>
      <w:rPr>
        <w:rStyle w:val="PageNumber"/>
      </w:rPr>
      <w:fldChar w:fldCharType="end"/>
    </w:r>
  </w:p>
  <w:p w14:paraId="572331F8" w14:textId="77777777" w:rsidR="004F7F25" w:rsidRDefault="004F7F25" w:rsidP="00EC4CD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A0DAF2" w14:textId="77777777" w:rsidR="004F7F25" w:rsidRDefault="004F7F25" w:rsidP="00EC4CD7">
      <w:pPr>
        <w:spacing w:line="240" w:lineRule="auto"/>
      </w:pPr>
      <w:r>
        <w:separator/>
      </w:r>
    </w:p>
  </w:footnote>
  <w:footnote w:type="continuationSeparator" w:id="0">
    <w:p w14:paraId="5BB0F1E4" w14:textId="77777777" w:rsidR="004F7F25" w:rsidRDefault="004F7F25" w:rsidP="00EC4CD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0ABA5" w14:textId="77777777" w:rsidR="004F7F25" w:rsidRDefault="009E3291">
    <w:pPr>
      <w:pStyle w:val="Header"/>
    </w:pPr>
    <w:sdt>
      <w:sdtPr>
        <w:id w:val="498922420"/>
        <w:placeholder>
          <w:docPart w:val="8CC88FDB6D5F3141A9761C4062647464"/>
        </w:placeholder>
        <w:temporary/>
        <w:showingPlcHdr/>
      </w:sdtPr>
      <w:sdtEndPr/>
      <w:sdtContent>
        <w:r w:rsidR="004F7F25">
          <w:t>[Type text]</w:t>
        </w:r>
      </w:sdtContent>
    </w:sdt>
    <w:r w:rsidR="004F7F25">
      <w:ptab w:relativeTo="margin" w:alignment="center" w:leader="none"/>
    </w:r>
    <w:sdt>
      <w:sdtPr>
        <w:id w:val="-1496096882"/>
        <w:placeholder>
          <w:docPart w:val="1E7CDBC19488684BB15816A893D160DA"/>
        </w:placeholder>
        <w:temporary/>
        <w:showingPlcHdr/>
      </w:sdtPr>
      <w:sdtEndPr/>
      <w:sdtContent>
        <w:r w:rsidR="004F7F25">
          <w:t>[Type text]</w:t>
        </w:r>
      </w:sdtContent>
    </w:sdt>
    <w:r w:rsidR="004F7F25">
      <w:ptab w:relativeTo="margin" w:alignment="right" w:leader="none"/>
    </w:r>
    <w:sdt>
      <w:sdtPr>
        <w:id w:val="655961799"/>
        <w:temporary/>
        <w:showingPlcHdr/>
      </w:sdtPr>
      <w:sdtEndPr/>
      <w:sdtContent>
        <w:r w:rsidR="004F7F25">
          <w:t>[Type text]</w:t>
        </w:r>
      </w:sdtContent>
    </w:sdt>
  </w:p>
  <w:p w14:paraId="60E14462" w14:textId="77777777" w:rsidR="004F7F25" w:rsidRDefault="004F7F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4BC934" w14:textId="3E104C17" w:rsidR="004F7F25" w:rsidRDefault="004F7F25">
    <w:pPr>
      <w:pStyle w:val="Header"/>
    </w:pPr>
    <w:r>
      <w:t xml:space="preserve">George </w:t>
    </w:r>
    <w:proofErr w:type="spellStart"/>
    <w:r>
      <w:t>Czabania</w:t>
    </w:r>
    <w:proofErr w:type="spellEnd"/>
    <w:r>
      <w:ptab w:relativeTo="margin" w:alignment="center" w:leader="none"/>
    </w:r>
    <w:r>
      <w:t xml:space="preserve"> </w:t>
    </w:r>
    <w:r>
      <w:ptab w:relativeTo="margin" w:alignment="right" w:leader="none"/>
    </w:r>
    <w:r>
      <w:t>27002246</w:t>
    </w:r>
  </w:p>
  <w:p w14:paraId="26FFA44B" w14:textId="77777777" w:rsidR="004F7F25" w:rsidRDefault="004F7F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6781"/>
    <w:multiLevelType w:val="hybridMultilevel"/>
    <w:tmpl w:val="38322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782F57"/>
    <w:multiLevelType w:val="hybridMultilevel"/>
    <w:tmpl w:val="9DF66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0D0F8A"/>
    <w:multiLevelType w:val="hybridMultilevel"/>
    <w:tmpl w:val="9E5EE1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6336A95"/>
    <w:multiLevelType w:val="hybridMultilevel"/>
    <w:tmpl w:val="3CCA81E6"/>
    <w:lvl w:ilvl="0" w:tplc="169EE9E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A85DD7"/>
    <w:multiLevelType w:val="hybridMultilevel"/>
    <w:tmpl w:val="BB54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845357"/>
    <w:multiLevelType w:val="hybridMultilevel"/>
    <w:tmpl w:val="1C6EF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AE3A5F"/>
    <w:multiLevelType w:val="hybridMultilevel"/>
    <w:tmpl w:val="34CC0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CB228B"/>
    <w:multiLevelType w:val="hybridMultilevel"/>
    <w:tmpl w:val="D44843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10673E3"/>
    <w:multiLevelType w:val="hybridMultilevel"/>
    <w:tmpl w:val="44EED386"/>
    <w:lvl w:ilvl="0" w:tplc="169EE9E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BD1241"/>
    <w:multiLevelType w:val="hybridMultilevel"/>
    <w:tmpl w:val="E5FCB6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33765F8"/>
    <w:multiLevelType w:val="hybridMultilevel"/>
    <w:tmpl w:val="465461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056C8A"/>
    <w:multiLevelType w:val="hybridMultilevel"/>
    <w:tmpl w:val="85CA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056315"/>
    <w:multiLevelType w:val="hybridMultilevel"/>
    <w:tmpl w:val="F1B8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104856"/>
    <w:multiLevelType w:val="hybridMultilevel"/>
    <w:tmpl w:val="8DD821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4D34FAE"/>
    <w:multiLevelType w:val="hybridMultilevel"/>
    <w:tmpl w:val="8DE651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6A17E77"/>
    <w:multiLevelType w:val="hybridMultilevel"/>
    <w:tmpl w:val="01042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9C74EE"/>
    <w:multiLevelType w:val="hybridMultilevel"/>
    <w:tmpl w:val="2AF0C006"/>
    <w:lvl w:ilvl="0" w:tplc="169EE9E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176831"/>
    <w:multiLevelType w:val="hybridMultilevel"/>
    <w:tmpl w:val="C32E5C7A"/>
    <w:lvl w:ilvl="0" w:tplc="169EE9E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D56722"/>
    <w:multiLevelType w:val="hybridMultilevel"/>
    <w:tmpl w:val="BF3E5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8"/>
  </w:num>
  <w:num w:numId="4">
    <w:abstractNumId w:val="3"/>
  </w:num>
  <w:num w:numId="5">
    <w:abstractNumId w:val="17"/>
  </w:num>
  <w:num w:numId="6">
    <w:abstractNumId w:val="1"/>
  </w:num>
  <w:num w:numId="7">
    <w:abstractNumId w:val="6"/>
  </w:num>
  <w:num w:numId="8">
    <w:abstractNumId w:val="0"/>
  </w:num>
  <w:num w:numId="9">
    <w:abstractNumId w:val="4"/>
  </w:num>
  <w:num w:numId="10">
    <w:abstractNumId w:val="12"/>
  </w:num>
  <w:num w:numId="11">
    <w:abstractNumId w:val="11"/>
  </w:num>
  <w:num w:numId="12">
    <w:abstractNumId w:val="5"/>
  </w:num>
  <w:num w:numId="13">
    <w:abstractNumId w:val="14"/>
  </w:num>
  <w:num w:numId="14">
    <w:abstractNumId w:val="7"/>
  </w:num>
  <w:num w:numId="15">
    <w:abstractNumId w:val="10"/>
  </w:num>
  <w:num w:numId="16">
    <w:abstractNumId w:val="9"/>
  </w:num>
  <w:num w:numId="17">
    <w:abstractNumId w:val="13"/>
  </w:num>
  <w:num w:numId="18">
    <w:abstractNumId w:val="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56E"/>
    <w:rsid w:val="00011DE3"/>
    <w:rsid w:val="00022DA0"/>
    <w:rsid w:val="00041B75"/>
    <w:rsid w:val="000D4BB8"/>
    <w:rsid w:val="000E1ECE"/>
    <w:rsid w:val="000E6F6C"/>
    <w:rsid w:val="001216D2"/>
    <w:rsid w:val="001852B3"/>
    <w:rsid w:val="001A0DE6"/>
    <w:rsid w:val="001B1F58"/>
    <w:rsid w:val="001B2416"/>
    <w:rsid w:val="001F461C"/>
    <w:rsid w:val="0029348B"/>
    <w:rsid w:val="0029714C"/>
    <w:rsid w:val="002A5B37"/>
    <w:rsid w:val="002A717B"/>
    <w:rsid w:val="002E45F4"/>
    <w:rsid w:val="00324C62"/>
    <w:rsid w:val="003350C4"/>
    <w:rsid w:val="00350110"/>
    <w:rsid w:val="00376954"/>
    <w:rsid w:val="003B1350"/>
    <w:rsid w:val="003F088C"/>
    <w:rsid w:val="00434B5B"/>
    <w:rsid w:val="0044135D"/>
    <w:rsid w:val="00470CDB"/>
    <w:rsid w:val="004944CB"/>
    <w:rsid w:val="004D45AC"/>
    <w:rsid w:val="004E508E"/>
    <w:rsid w:val="004F29E2"/>
    <w:rsid w:val="004F6279"/>
    <w:rsid w:val="004F7F25"/>
    <w:rsid w:val="00536779"/>
    <w:rsid w:val="005367DB"/>
    <w:rsid w:val="00547525"/>
    <w:rsid w:val="00552059"/>
    <w:rsid w:val="00572FAB"/>
    <w:rsid w:val="00581ABB"/>
    <w:rsid w:val="0059028E"/>
    <w:rsid w:val="005C62D1"/>
    <w:rsid w:val="005F70A6"/>
    <w:rsid w:val="00626096"/>
    <w:rsid w:val="006966F5"/>
    <w:rsid w:val="006C11DA"/>
    <w:rsid w:val="006E590B"/>
    <w:rsid w:val="007109FD"/>
    <w:rsid w:val="0072161F"/>
    <w:rsid w:val="007778B5"/>
    <w:rsid w:val="00786725"/>
    <w:rsid w:val="00786916"/>
    <w:rsid w:val="00790244"/>
    <w:rsid w:val="007A66F9"/>
    <w:rsid w:val="007E1F53"/>
    <w:rsid w:val="008013D7"/>
    <w:rsid w:val="00842CED"/>
    <w:rsid w:val="008625F7"/>
    <w:rsid w:val="008A6D18"/>
    <w:rsid w:val="00935DDA"/>
    <w:rsid w:val="009C18FF"/>
    <w:rsid w:val="009C62DD"/>
    <w:rsid w:val="009D3ADD"/>
    <w:rsid w:val="009E3291"/>
    <w:rsid w:val="009F01CD"/>
    <w:rsid w:val="009F3AD3"/>
    <w:rsid w:val="009F6C2B"/>
    <w:rsid w:val="00A30AA8"/>
    <w:rsid w:val="00A63EEC"/>
    <w:rsid w:val="00A75423"/>
    <w:rsid w:val="00A77FC4"/>
    <w:rsid w:val="00B468FE"/>
    <w:rsid w:val="00B5185C"/>
    <w:rsid w:val="00B51EDD"/>
    <w:rsid w:val="00B74EB1"/>
    <w:rsid w:val="00B826AD"/>
    <w:rsid w:val="00BB11E7"/>
    <w:rsid w:val="00BC1A3F"/>
    <w:rsid w:val="00C27DB5"/>
    <w:rsid w:val="00C81F46"/>
    <w:rsid w:val="00CA6637"/>
    <w:rsid w:val="00CA7388"/>
    <w:rsid w:val="00CB3B12"/>
    <w:rsid w:val="00D32019"/>
    <w:rsid w:val="00D3309E"/>
    <w:rsid w:val="00D53B9E"/>
    <w:rsid w:val="00DE239E"/>
    <w:rsid w:val="00DE4DB4"/>
    <w:rsid w:val="00DE6EBD"/>
    <w:rsid w:val="00DE7740"/>
    <w:rsid w:val="00DF2395"/>
    <w:rsid w:val="00E3086C"/>
    <w:rsid w:val="00E354E6"/>
    <w:rsid w:val="00E41EE2"/>
    <w:rsid w:val="00E52CFD"/>
    <w:rsid w:val="00E74B20"/>
    <w:rsid w:val="00E8349F"/>
    <w:rsid w:val="00EA0FBC"/>
    <w:rsid w:val="00EC4CD7"/>
    <w:rsid w:val="00EF45D7"/>
    <w:rsid w:val="00F1182D"/>
    <w:rsid w:val="00F70B52"/>
    <w:rsid w:val="00F94D3B"/>
    <w:rsid w:val="00FC05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8AA9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EBD"/>
    <w:pPr>
      <w:spacing w:line="312" w:lineRule="auto"/>
    </w:pPr>
    <w:rPr>
      <w:rFonts w:asciiTheme="majorHAnsi" w:hAnsiTheme="majorHAnsi"/>
    </w:rPr>
  </w:style>
  <w:style w:type="paragraph" w:styleId="Heading1">
    <w:name w:val="heading 1"/>
    <w:basedOn w:val="Normal"/>
    <w:next w:val="Normal"/>
    <w:link w:val="Heading1Char"/>
    <w:uiPriority w:val="9"/>
    <w:qFormat/>
    <w:rsid w:val="00A75423"/>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5423"/>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A75423"/>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423"/>
    <w:rPr>
      <w:rFonts w:ascii="Source Sans Pro" w:eastAsiaTheme="majorEastAsia" w:hAnsi="Source Sans Pro" w:cstheme="majorBidi"/>
      <w:b/>
      <w:bCs/>
      <w:color w:val="345A8A" w:themeColor="accent1" w:themeShade="B5"/>
      <w:sz w:val="32"/>
      <w:szCs w:val="32"/>
    </w:rPr>
  </w:style>
  <w:style w:type="paragraph" w:styleId="TOCHeading">
    <w:name w:val="TOC Heading"/>
    <w:basedOn w:val="Heading1"/>
    <w:next w:val="Normal"/>
    <w:uiPriority w:val="39"/>
    <w:unhideWhenUsed/>
    <w:qFormat/>
    <w:rsid w:val="00FC056E"/>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FC056E"/>
    <w:rPr>
      <w:rFonts w:ascii="Lucida Grande" w:hAnsi="Lucida Grande"/>
      <w:sz w:val="18"/>
      <w:szCs w:val="18"/>
    </w:rPr>
  </w:style>
  <w:style w:type="character" w:customStyle="1" w:styleId="BalloonTextChar">
    <w:name w:val="Balloon Text Char"/>
    <w:basedOn w:val="DefaultParagraphFont"/>
    <w:link w:val="BalloonText"/>
    <w:uiPriority w:val="99"/>
    <w:semiHidden/>
    <w:rsid w:val="00FC056E"/>
    <w:rPr>
      <w:rFonts w:ascii="Lucida Grande" w:hAnsi="Lucida Grande"/>
      <w:sz w:val="18"/>
      <w:szCs w:val="18"/>
    </w:rPr>
  </w:style>
  <w:style w:type="paragraph" w:styleId="TOC1">
    <w:name w:val="toc 1"/>
    <w:basedOn w:val="Normal"/>
    <w:next w:val="Normal"/>
    <w:autoRedefine/>
    <w:uiPriority w:val="39"/>
    <w:unhideWhenUsed/>
    <w:rsid w:val="00FC056E"/>
    <w:pPr>
      <w:spacing w:before="120"/>
    </w:pPr>
    <w:rPr>
      <w:b/>
    </w:rPr>
  </w:style>
  <w:style w:type="paragraph" w:styleId="TOC2">
    <w:name w:val="toc 2"/>
    <w:basedOn w:val="Normal"/>
    <w:next w:val="Normal"/>
    <w:autoRedefine/>
    <w:uiPriority w:val="39"/>
    <w:unhideWhenUsed/>
    <w:rsid w:val="00FC056E"/>
    <w:pPr>
      <w:ind w:left="240"/>
    </w:pPr>
    <w:rPr>
      <w:b/>
      <w:sz w:val="22"/>
      <w:szCs w:val="22"/>
    </w:rPr>
  </w:style>
  <w:style w:type="paragraph" w:styleId="TOC3">
    <w:name w:val="toc 3"/>
    <w:basedOn w:val="Normal"/>
    <w:next w:val="Normal"/>
    <w:autoRedefine/>
    <w:uiPriority w:val="39"/>
    <w:unhideWhenUsed/>
    <w:rsid w:val="00FC056E"/>
    <w:pPr>
      <w:ind w:left="480"/>
    </w:pPr>
    <w:rPr>
      <w:sz w:val="22"/>
      <w:szCs w:val="22"/>
    </w:rPr>
  </w:style>
  <w:style w:type="paragraph" w:styleId="TOC4">
    <w:name w:val="toc 4"/>
    <w:basedOn w:val="Normal"/>
    <w:next w:val="Normal"/>
    <w:autoRedefine/>
    <w:uiPriority w:val="39"/>
    <w:semiHidden/>
    <w:unhideWhenUsed/>
    <w:rsid w:val="00FC056E"/>
    <w:pPr>
      <w:ind w:left="720"/>
    </w:pPr>
    <w:rPr>
      <w:sz w:val="20"/>
      <w:szCs w:val="20"/>
    </w:rPr>
  </w:style>
  <w:style w:type="paragraph" w:styleId="TOC5">
    <w:name w:val="toc 5"/>
    <w:basedOn w:val="Normal"/>
    <w:next w:val="Normal"/>
    <w:autoRedefine/>
    <w:uiPriority w:val="39"/>
    <w:semiHidden/>
    <w:unhideWhenUsed/>
    <w:rsid w:val="00FC056E"/>
    <w:pPr>
      <w:ind w:left="960"/>
    </w:pPr>
    <w:rPr>
      <w:sz w:val="20"/>
      <w:szCs w:val="20"/>
    </w:rPr>
  </w:style>
  <w:style w:type="paragraph" w:styleId="TOC6">
    <w:name w:val="toc 6"/>
    <w:basedOn w:val="Normal"/>
    <w:next w:val="Normal"/>
    <w:autoRedefine/>
    <w:uiPriority w:val="39"/>
    <w:semiHidden/>
    <w:unhideWhenUsed/>
    <w:rsid w:val="00FC056E"/>
    <w:pPr>
      <w:ind w:left="1200"/>
    </w:pPr>
    <w:rPr>
      <w:sz w:val="20"/>
      <w:szCs w:val="20"/>
    </w:rPr>
  </w:style>
  <w:style w:type="paragraph" w:styleId="TOC7">
    <w:name w:val="toc 7"/>
    <w:basedOn w:val="Normal"/>
    <w:next w:val="Normal"/>
    <w:autoRedefine/>
    <w:uiPriority w:val="39"/>
    <w:semiHidden/>
    <w:unhideWhenUsed/>
    <w:rsid w:val="00FC056E"/>
    <w:pPr>
      <w:ind w:left="1440"/>
    </w:pPr>
    <w:rPr>
      <w:sz w:val="20"/>
      <w:szCs w:val="20"/>
    </w:rPr>
  </w:style>
  <w:style w:type="paragraph" w:styleId="TOC8">
    <w:name w:val="toc 8"/>
    <w:basedOn w:val="Normal"/>
    <w:next w:val="Normal"/>
    <w:autoRedefine/>
    <w:uiPriority w:val="39"/>
    <w:semiHidden/>
    <w:unhideWhenUsed/>
    <w:rsid w:val="00FC056E"/>
    <w:pPr>
      <w:ind w:left="1680"/>
    </w:pPr>
    <w:rPr>
      <w:sz w:val="20"/>
      <w:szCs w:val="20"/>
    </w:rPr>
  </w:style>
  <w:style w:type="paragraph" w:styleId="TOC9">
    <w:name w:val="toc 9"/>
    <w:basedOn w:val="Normal"/>
    <w:next w:val="Normal"/>
    <w:autoRedefine/>
    <w:uiPriority w:val="39"/>
    <w:semiHidden/>
    <w:unhideWhenUsed/>
    <w:rsid w:val="00FC056E"/>
    <w:pPr>
      <w:ind w:left="1920"/>
    </w:pPr>
    <w:rPr>
      <w:sz w:val="20"/>
      <w:szCs w:val="20"/>
    </w:rPr>
  </w:style>
  <w:style w:type="character" w:customStyle="1" w:styleId="Heading2Char">
    <w:name w:val="Heading 2 Char"/>
    <w:basedOn w:val="DefaultParagraphFont"/>
    <w:link w:val="Heading2"/>
    <w:uiPriority w:val="9"/>
    <w:rsid w:val="00A75423"/>
    <w:rPr>
      <w:rFonts w:ascii="Source Sans Pro" w:eastAsiaTheme="majorEastAsia" w:hAnsi="Source Sans Pro" w:cstheme="majorBidi"/>
      <w:b/>
      <w:bCs/>
      <w:color w:val="4F81BD" w:themeColor="accent1"/>
      <w:sz w:val="26"/>
      <w:szCs w:val="26"/>
    </w:rPr>
  </w:style>
  <w:style w:type="character" w:customStyle="1" w:styleId="Heading3Char">
    <w:name w:val="Heading 3 Char"/>
    <w:basedOn w:val="DefaultParagraphFont"/>
    <w:link w:val="Heading3"/>
    <w:uiPriority w:val="9"/>
    <w:rsid w:val="00A75423"/>
    <w:rPr>
      <w:rFonts w:ascii="Source Sans Pro" w:eastAsiaTheme="majorEastAsia" w:hAnsi="Source Sans Pro" w:cstheme="majorBidi"/>
      <w:b/>
      <w:bCs/>
      <w:color w:val="4F81BD" w:themeColor="accent1"/>
    </w:rPr>
  </w:style>
  <w:style w:type="paragraph" w:styleId="ListParagraph">
    <w:name w:val="List Paragraph"/>
    <w:basedOn w:val="Normal"/>
    <w:uiPriority w:val="34"/>
    <w:qFormat/>
    <w:rsid w:val="00C27DB5"/>
    <w:pPr>
      <w:ind w:left="720"/>
      <w:contextualSpacing/>
    </w:pPr>
  </w:style>
  <w:style w:type="paragraph" w:styleId="Title">
    <w:name w:val="Title"/>
    <w:basedOn w:val="Normal"/>
    <w:next w:val="Normal"/>
    <w:link w:val="TitleChar"/>
    <w:uiPriority w:val="10"/>
    <w:qFormat/>
    <w:rsid w:val="00A75423"/>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5423"/>
    <w:rPr>
      <w:rFonts w:ascii="Source Sans Pro" w:eastAsiaTheme="majorEastAsia" w:hAnsi="Source Sans Pro" w:cstheme="majorBidi"/>
      <w:color w:val="17365D" w:themeColor="text2" w:themeShade="BF"/>
      <w:spacing w:val="5"/>
      <w:kern w:val="28"/>
      <w:sz w:val="52"/>
      <w:szCs w:val="52"/>
    </w:rPr>
  </w:style>
  <w:style w:type="table" w:styleId="TableGrid">
    <w:name w:val="Table Grid"/>
    <w:basedOn w:val="TableNormal"/>
    <w:uiPriority w:val="59"/>
    <w:rsid w:val="00DE6E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C4CD7"/>
    <w:pPr>
      <w:tabs>
        <w:tab w:val="center" w:pos="4320"/>
        <w:tab w:val="right" w:pos="8640"/>
      </w:tabs>
      <w:spacing w:line="240" w:lineRule="auto"/>
    </w:pPr>
  </w:style>
  <w:style w:type="character" w:customStyle="1" w:styleId="HeaderChar">
    <w:name w:val="Header Char"/>
    <w:basedOn w:val="DefaultParagraphFont"/>
    <w:link w:val="Header"/>
    <w:uiPriority w:val="99"/>
    <w:rsid w:val="00EC4CD7"/>
    <w:rPr>
      <w:rFonts w:asciiTheme="majorHAnsi" w:hAnsiTheme="majorHAnsi"/>
    </w:rPr>
  </w:style>
  <w:style w:type="paragraph" w:styleId="Footer">
    <w:name w:val="footer"/>
    <w:basedOn w:val="Normal"/>
    <w:link w:val="FooterChar"/>
    <w:uiPriority w:val="99"/>
    <w:unhideWhenUsed/>
    <w:rsid w:val="00EC4CD7"/>
    <w:pPr>
      <w:tabs>
        <w:tab w:val="center" w:pos="4320"/>
        <w:tab w:val="right" w:pos="8640"/>
      </w:tabs>
      <w:spacing w:line="240" w:lineRule="auto"/>
    </w:pPr>
  </w:style>
  <w:style w:type="character" w:customStyle="1" w:styleId="FooterChar">
    <w:name w:val="Footer Char"/>
    <w:basedOn w:val="DefaultParagraphFont"/>
    <w:link w:val="Footer"/>
    <w:uiPriority w:val="99"/>
    <w:rsid w:val="00EC4CD7"/>
    <w:rPr>
      <w:rFonts w:asciiTheme="majorHAnsi" w:hAnsiTheme="majorHAnsi"/>
    </w:rPr>
  </w:style>
  <w:style w:type="character" w:styleId="PageNumber">
    <w:name w:val="page number"/>
    <w:basedOn w:val="DefaultParagraphFont"/>
    <w:uiPriority w:val="99"/>
    <w:semiHidden/>
    <w:unhideWhenUsed/>
    <w:rsid w:val="00EC4CD7"/>
  </w:style>
  <w:style w:type="character" w:styleId="Hyperlink">
    <w:name w:val="Hyperlink"/>
    <w:basedOn w:val="DefaultParagraphFont"/>
    <w:uiPriority w:val="99"/>
    <w:unhideWhenUsed/>
    <w:rsid w:val="009E329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EBD"/>
    <w:pPr>
      <w:spacing w:line="312" w:lineRule="auto"/>
    </w:pPr>
    <w:rPr>
      <w:rFonts w:asciiTheme="majorHAnsi" w:hAnsiTheme="majorHAnsi"/>
    </w:rPr>
  </w:style>
  <w:style w:type="paragraph" w:styleId="Heading1">
    <w:name w:val="heading 1"/>
    <w:basedOn w:val="Normal"/>
    <w:next w:val="Normal"/>
    <w:link w:val="Heading1Char"/>
    <w:uiPriority w:val="9"/>
    <w:qFormat/>
    <w:rsid w:val="00A75423"/>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5423"/>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A75423"/>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423"/>
    <w:rPr>
      <w:rFonts w:ascii="Source Sans Pro" w:eastAsiaTheme="majorEastAsia" w:hAnsi="Source Sans Pro" w:cstheme="majorBidi"/>
      <w:b/>
      <w:bCs/>
      <w:color w:val="345A8A" w:themeColor="accent1" w:themeShade="B5"/>
      <w:sz w:val="32"/>
      <w:szCs w:val="32"/>
    </w:rPr>
  </w:style>
  <w:style w:type="paragraph" w:styleId="TOCHeading">
    <w:name w:val="TOC Heading"/>
    <w:basedOn w:val="Heading1"/>
    <w:next w:val="Normal"/>
    <w:uiPriority w:val="39"/>
    <w:unhideWhenUsed/>
    <w:qFormat/>
    <w:rsid w:val="00FC056E"/>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FC056E"/>
    <w:rPr>
      <w:rFonts w:ascii="Lucida Grande" w:hAnsi="Lucida Grande"/>
      <w:sz w:val="18"/>
      <w:szCs w:val="18"/>
    </w:rPr>
  </w:style>
  <w:style w:type="character" w:customStyle="1" w:styleId="BalloonTextChar">
    <w:name w:val="Balloon Text Char"/>
    <w:basedOn w:val="DefaultParagraphFont"/>
    <w:link w:val="BalloonText"/>
    <w:uiPriority w:val="99"/>
    <w:semiHidden/>
    <w:rsid w:val="00FC056E"/>
    <w:rPr>
      <w:rFonts w:ascii="Lucida Grande" w:hAnsi="Lucida Grande"/>
      <w:sz w:val="18"/>
      <w:szCs w:val="18"/>
    </w:rPr>
  </w:style>
  <w:style w:type="paragraph" w:styleId="TOC1">
    <w:name w:val="toc 1"/>
    <w:basedOn w:val="Normal"/>
    <w:next w:val="Normal"/>
    <w:autoRedefine/>
    <w:uiPriority w:val="39"/>
    <w:unhideWhenUsed/>
    <w:rsid w:val="00FC056E"/>
    <w:pPr>
      <w:spacing w:before="120"/>
    </w:pPr>
    <w:rPr>
      <w:b/>
    </w:rPr>
  </w:style>
  <w:style w:type="paragraph" w:styleId="TOC2">
    <w:name w:val="toc 2"/>
    <w:basedOn w:val="Normal"/>
    <w:next w:val="Normal"/>
    <w:autoRedefine/>
    <w:uiPriority w:val="39"/>
    <w:unhideWhenUsed/>
    <w:rsid w:val="00FC056E"/>
    <w:pPr>
      <w:ind w:left="240"/>
    </w:pPr>
    <w:rPr>
      <w:b/>
      <w:sz w:val="22"/>
      <w:szCs w:val="22"/>
    </w:rPr>
  </w:style>
  <w:style w:type="paragraph" w:styleId="TOC3">
    <w:name w:val="toc 3"/>
    <w:basedOn w:val="Normal"/>
    <w:next w:val="Normal"/>
    <w:autoRedefine/>
    <w:uiPriority w:val="39"/>
    <w:unhideWhenUsed/>
    <w:rsid w:val="00FC056E"/>
    <w:pPr>
      <w:ind w:left="480"/>
    </w:pPr>
    <w:rPr>
      <w:sz w:val="22"/>
      <w:szCs w:val="22"/>
    </w:rPr>
  </w:style>
  <w:style w:type="paragraph" w:styleId="TOC4">
    <w:name w:val="toc 4"/>
    <w:basedOn w:val="Normal"/>
    <w:next w:val="Normal"/>
    <w:autoRedefine/>
    <w:uiPriority w:val="39"/>
    <w:semiHidden/>
    <w:unhideWhenUsed/>
    <w:rsid w:val="00FC056E"/>
    <w:pPr>
      <w:ind w:left="720"/>
    </w:pPr>
    <w:rPr>
      <w:sz w:val="20"/>
      <w:szCs w:val="20"/>
    </w:rPr>
  </w:style>
  <w:style w:type="paragraph" w:styleId="TOC5">
    <w:name w:val="toc 5"/>
    <w:basedOn w:val="Normal"/>
    <w:next w:val="Normal"/>
    <w:autoRedefine/>
    <w:uiPriority w:val="39"/>
    <w:semiHidden/>
    <w:unhideWhenUsed/>
    <w:rsid w:val="00FC056E"/>
    <w:pPr>
      <w:ind w:left="960"/>
    </w:pPr>
    <w:rPr>
      <w:sz w:val="20"/>
      <w:szCs w:val="20"/>
    </w:rPr>
  </w:style>
  <w:style w:type="paragraph" w:styleId="TOC6">
    <w:name w:val="toc 6"/>
    <w:basedOn w:val="Normal"/>
    <w:next w:val="Normal"/>
    <w:autoRedefine/>
    <w:uiPriority w:val="39"/>
    <w:semiHidden/>
    <w:unhideWhenUsed/>
    <w:rsid w:val="00FC056E"/>
    <w:pPr>
      <w:ind w:left="1200"/>
    </w:pPr>
    <w:rPr>
      <w:sz w:val="20"/>
      <w:szCs w:val="20"/>
    </w:rPr>
  </w:style>
  <w:style w:type="paragraph" w:styleId="TOC7">
    <w:name w:val="toc 7"/>
    <w:basedOn w:val="Normal"/>
    <w:next w:val="Normal"/>
    <w:autoRedefine/>
    <w:uiPriority w:val="39"/>
    <w:semiHidden/>
    <w:unhideWhenUsed/>
    <w:rsid w:val="00FC056E"/>
    <w:pPr>
      <w:ind w:left="1440"/>
    </w:pPr>
    <w:rPr>
      <w:sz w:val="20"/>
      <w:szCs w:val="20"/>
    </w:rPr>
  </w:style>
  <w:style w:type="paragraph" w:styleId="TOC8">
    <w:name w:val="toc 8"/>
    <w:basedOn w:val="Normal"/>
    <w:next w:val="Normal"/>
    <w:autoRedefine/>
    <w:uiPriority w:val="39"/>
    <w:semiHidden/>
    <w:unhideWhenUsed/>
    <w:rsid w:val="00FC056E"/>
    <w:pPr>
      <w:ind w:left="1680"/>
    </w:pPr>
    <w:rPr>
      <w:sz w:val="20"/>
      <w:szCs w:val="20"/>
    </w:rPr>
  </w:style>
  <w:style w:type="paragraph" w:styleId="TOC9">
    <w:name w:val="toc 9"/>
    <w:basedOn w:val="Normal"/>
    <w:next w:val="Normal"/>
    <w:autoRedefine/>
    <w:uiPriority w:val="39"/>
    <w:semiHidden/>
    <w:unhideWhenUsed/>
    <w:rsid w:val="00FC056E"/>
    <w:pPr>
      <w:ind w:left="1920"/>
    </w:pPr>
    <w:rPr>
      <w:sz w:val="20"/>
      <w:szCs w:val="20"/>
    </w:rPr>
  </w:style>
  <w:style w:type="character" w:customStyle="1" w:styleId="Heading2Char">
    <w:name w:val="Heading 2 Char"/>
    <w:basedOn w:val="DefaultParagraphFont"/>
    <w:link w:val="Heading2"/>
    <w:uiPriority w:val="9"/>
    <w:rsid w:val="00A75423"/>
    <w:rPr>
      <w:rFonts w:ascii="Source Sans Pro" w:eastAsiaTheme="majorEastAsia" w:hAnsi="Source Sans Pro" w:cstheme="majorBidi"/>
      <w:b/>
      <w:bCs/>
      <w:color w:val="4F81BD" w:themeColor="accent1"/>
      <w:sz w:val="26"/>
      <w:szCs w:val="26"/>
    </w:rPr>
  </w:style>
  <w:style w:type="character" w:customStyle="1" w:styleId="Heading3Char">
    <w:name w:val="Heading 3 Char"/>
    <w:basedOn w:val="DefaultParagraphFont"/>
    <w:link w:val="Heading3"/>
    <w:uiPriority w:val="9"/>
    <w:rsid w:val="00A75423"/>
    <w:rPr>
      <w:rFonts w:ascii="Source Sans Pro" w:eastAsiaTheme="majorEastAsia" w:hAnsi="Source Sans Pro" w:cstheme="majorBidi"/>
      <w:b/>
      <w:bCs/>
      <w:color w:val="4F81BD" w:themeColor="accent1"/>
    </w:rPr>
  </w:style>
  <w:style w:type="paragraph" w:styleId="ListParagraph">
    <w:name w:val="List Paragraph"/>
    <w:basedOn w:val="Normal"/>
    <w:uiPriority w:val="34"/>
    <w:qFormat/>
    <w:rsid w:val="00C27DB5"/>
    <w:pPr>
      <w:ind w:left="720"/>
      <w:contextualSpacing/>
    </w:pPr>
  </w:style>
  <w:style w:type="paragraph" w:styleId="Title">
    <w:name w:val="Title"/>
    <w:basedOn w:val="Normal"/>
    <w:next w:val="Normal"/>
    <w:link w:val="TitleChar"/>
    <w:uiPriority w:val="10"/>
    <w:qFormat/>
    <w:rsid w:val="00A75423"/>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5423"/>
    <w:rPr>
      <w:rFonts w:ascii="Source Sans Pro" w:eastAsiaTheme="majorEastAsia" w:hAnsi="Source Sans Pro" w:cstheme="majorBidi"/>
      <w:color w:val="17365D" w:themeColor="text2" w:themeShade="BF"/>
      <w:spacing w:val="5"/>
      <w:kern w:val="28"/>
      <w:sz w:val="52"/>
      <w:szCs w:val="52"/>
    </w:rPr>
  </w:style>
  <w:style w:type="table" w:styleId="TableGrid">
    <w:name w:val="Table Grid"/>
    <w:basedOn w:val="TableNormal"/>
    <w:uiPriority w:val="59"/>
    <w:rsid w:val="00DE6E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C4CD7"/>
    <w:pPr>
      <w:tabs>
        <w:tab w:val="center" w:pos="4320"/>
        <w:tab w:val="right" w:pos="8640"/>
      </w:tabs>
      <w:spacing w:line="240" w:lineRule="auto"/>
    </w:pPr>
  </w:style>
  <w:style w:type="character" w:customStyle="1" w:styleId="HeaderChar">
    <w:name w:val="Header Char"/>
    <w:basedOn w:val="DefaultParagraphFont"/>
    <w:link w:val="Header"/>
    <w:uiPriority w:val="99"/>
    <w:rsid w:val="00EC4CD7"/>
    <w:rPr>
      <w:rFonts w:asciiTheme="majorHAnsi" w:hAnsiTheme="majorHAnsi"/>
    </w:rPr>
  </w:style>
  <w:style w:type="paragraph" w:styleId="Footer">
    <w:name w:val="footer"/>
    <w:basedOn w:val="Normal"/>
    <w:link w:val="FooterChar"/>
    <w:uiPriority w:val="99"/>
    <w:unhideWhenUsed/>
    <w:rsid w:val="00EC4CD7"/>
    <w:pPr>
      <w:tabs>
        <w:tab w:val="center" w:pos="4320"/>
        <w:tab w:val="right" w:pos="8640"/>
      </w:tabs>
      <w:spacing w:line="240" w:lineRule="auto"/>
    </w:pPr>
  </w:style>
  <w:style w:type="character" w:customStyle="1" w:styleId="FooterChar">
    <w:name w:val="Footer Char"/>
    <w:basedOn w:val="DefaultParagraphFont"/>
    <w:link w:val="Footer"/>
    <w:uiPriority w:val="99"/>
    <w:rsid w:val="00EC4CD7"/>
    <w:rPr>
      <w:rFonts w:asciiTheme="majorHAnsi" w:hAnsiTheme="majorHAnsi"/>
    </w:rPr>
  </w:style>
  <w:style w:type="character" w:styleId="PageNumber">
    <w:name w:val="page number"/>
    <w:basedOn w:val="DefaultParagraphFont"/>
    <w:uiPriority w:val="99"/>
    <w:semiHidden/>
    <w:unhideWhenUsed/>
    <w:rsid w:val="00EC4CD7"/>
  </w:style>
  <w:style w:type="character" w:styleId="Hyperlink">
    <w:name w:val="Hyperlink"/>
    <w:basedOn w:val="DefaultParagraphFont"/>
    <w:uiPriority w:val="99"/>
    <w:unhideWhenUsed/>
    <w:rsid w:val="009E32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CC88FDB6D5F3141A9761C4062647464"/>
        <w:category>
          <w:name w:val="General"/>
          <w:gallery w:val="placeholder"/>
        </w:category>
        <w:types>
          <w:type w:val="bbPlcHdr"/>
        </w:types>
        <w:behaviors>
          <w:behavior w:val="content"/>
        </w:behaviors>
        <w:guid w:val="{E541246D-94E8-EC4F-98A3-29FC5F423AD0}"/>
      </w:docPartPr>
      <w:docPartBody>
        <w:p w14:paraId="23AEF179" w14:textId="2E57F2C3" w:rsidR="00A569CA" w:rsidRDefault="00A569CA" w:rsidP="00A569CA">
          <w:pPr>
            <w:pStyle w:val="8CC88FDB6D5F3141A9761C4062647464"/>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ource Sans Pro">
    <w:charset w:val="00"/>
    <w:family w:val="auto"/>
    <w:pitch w:val="variable"/>
    <w:sig w:usb0="20000007" w:usb1="00000001" w:usb2="00000000" w:usb3="00000000" w:csb0="00000193"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Meslo LG S DZ Regular">
    <w:altName w:val="Arial"/>
    <w:charset w:val="00"/>
    <w:family w:val="auto"/>
    <w:pitch w:val="variable"/>
    <w:sig w:usb0="00000000" w:usb1="D200F9FB" w:usb2="02000028" w:usb3="00000000" w:csb0="000001DF" w:csb1="00000000"/>
  </w:font>
  <w:font w:name="Meslo LG M DZ">
    <w:charset w:val="00"/>
    <w:family w:val="auto"/>
    <w:pitch w:val="variable"/>
    <w:sig w:usb0="E60022FF" w:usb1="D200F9FB" w:usb2="02000028"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9CA"/>
    <w:rsid w:val="00A569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C88FDB6D5F3141A9761C4062647464">
    <w:name w:val="8CC88FDB6D5F3141A9761C4062647464"/>
    <w:rsid w:val="00A569CA"/>
  </w:style>
  <w:style w:type="paragraph" w:customStyle="1" w:styleId="1E7CDBC19488684BB15816A893D160DA">
    <w:name w:val="1E7CDBC19488684BB15816A893D160DA"/>
    <w:rsid w:val="00A569CA"/>
  </w:style>
  <w:style w:type="paragraph" w:customStyle="1" w:styleId="0E21AA6C04B3E14BB530D0F82CD38C6D">
    <w:name w:val="0E21AA6C04B3E14BB530D0F82CD38C6D"/>
    <w:rsid w:val="00A569CA"/>
  </w:style>
  <w:style w:type="paragraph" w:customStyle="1" w:styleId="1A590AC558F28246857C724206012D01">
    <w:name w:val="1A590AC558F28246857C724206012D01"/>
    <w:rsid w:val="00A569CA"/>
  </w:style>
  <w:style w:type="paragraph" w:customStyle="1" w:styleId="5E4698909AF50E4C84894B38EEFABF07">
    <w:name w:val="5E4698909AF50E4C84894B38EEFABF07"/>
    <w:rsid w:val="00A569CA"/>
  </w:style>
  <w:style w:type="paragraph" w:customStyle="1" w:styleId="CC2FE048A3AFB944BEFECA98671B609E">
    <w:name w:val="CC2FE048A3AFB944BEFECA98671B609E"/>
    <w:rsid w:val="00A569C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C88FDB6D5F3141A9761C4062647464">
    <w:name w:val="8CC88FDB6D5F3141A9761C4062647464"/>
    <w:rsid w:val="00A569CA"/>
  </w:style>
  <w:style w:type="paragraph" w:customStyle="1" w:styleId="1E7CDBC19488684BB15816A893D160DA">
    <w:name w:val="1E7CDBC19488684BB15816A893D160DA"/>
    <w:rsid w:val="00A569CA"/>
  </w:style>
  <w:style w:type="paragraph" w:customStyle="1" w:styleId="0E21AA6C04B3E14BB530D0F82CD38C6D">
    <w:name w:val="0E21AA6C04B3E14BB530D0F82CD38C6D"/>
    <w:rsid w:val="00A569CA"/>
  </w:style>
  <w:style w:type="paragraph" w:customStyle="1" w:styleId="1A590AC558F28246857C724206012D01">
    <w:name w:val="1A590AC558F28246857C724206012D01"/>
    <w:rsid w:val="00A569CA"/>
  </w:style>
  <w:style w:type="paragraph" w:customStyle="1" w:styleId="5E4698909AF50E4C84894B38EEFABF07">
    <w:name w:val="5E4698909AF50E4C84894B38EEFABF07"/>
    <w:rsid w:val="00A569CA"/>
  </w:style>
  <w:style w:type="paragraph" w:customStyle="1" w:styleId="CC2FE048A3AFB944BEFECA98671B609E">
    <w:name w:val="CC2FE048A3AFB944BEFECA98671B609E"/>
    <w:rsid w:val="00A56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46FC56-C9BA-441B-8DB3-B956B6D47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AAA2B640.dotm</Template>
  <TotalTime>168</TotalTime>
  <Pages>17</Pages>
  <Words>1749</Words>
  <Characters>9970</Characters>
  <Application>Microsoft Office Word</Application>
  <DocSecurity>0</DocSecurity>
  <Lines>83</Lines>
  <Paragraphs>23</Paragraphs>
  <ScaleCrop>false</ScaleCrop>
  <Company/>
  <LinksUpToDate>false</LinksUpToDate>
  <CharactersWithSpaces>11696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Czabania</dc:creator>
  <cp:keywords/>
  <dc:description/>
  <cp:lastModifiedBy>Windows User</cp:lastModifiedBy>
  <cp:revision>80</cp:revision>
  <cp:lastPrinted>2013-10-22T07:34:00Z</cp:lastPrinted>
  <dcterms:created xsi:type="dcterms:W3CDTF">2013-10-15T08:38:00Z</dcterms:created>
  <dcterms:modified xsi:type="dcterms:W3CDTF">2013-10-22T23:01:00Z</dcterms:modified>
</cp:coreProperties>
</file>