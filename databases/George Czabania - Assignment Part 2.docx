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FB67F" w14:textId="77777777" w:rsidR="00EF45D7" w:rsidRDefault="00FC056E" w:rsidP="00AE6E25">
      <w:pPr>
        <w:pStyle w:val="Title"/>
        <w:jc w:val="center"/>
      </w:pPr>
      <w:r>
        <w:t>COMP. 6108</w:t>
      </w:r>
    </w:p>
    <w:p w14:paraId="07D9000E" w14:textId="42A540B5" w:rsidR="00FC056E" w:rsidRDefault="00FC056E" w:rsidP="00AE6E25">
      <w:pPr>
        <w:pStyle w:val="Title"/>
        <w:jc w:val="center"/>
      </w:pPr>
      <w:r>
        <w:t xml:space="preserve">Assignment 1 </w:t>
      </w:r>
      <w:r w:rsidR="009D21FE">
        <w:t xml:space="preserve">- </w:t>
      </w:r>
      <w:r>
        <w:t>Part 2</w:t>
      </w:r>
    </w:p>
    <w:p w14:paraId="2AE3CB5D" w14:textId="77777777" w:rsidR="00FC056E" w:rsidRDefault="00FC056E" w:rsidP="00AE6E25">
      <w:pPr>
        <w:jc w:val="center"/>
      </w:pPr>
    </w:p>
    <w:p w14:paraId="66000AF7" w14:textId="77777777" w:rsidR="003B1350" w:rsidRDefault="003B1350" w:rsidP="00AE6E25">
      <w:pPr>
        <w:jc w:val="center"/>
      </w:pPr>
    </w:p>
    <w:p w14:paraId="2AB184AB" w14:textId="77777777" w:rsidR="003B1350" w:rsidRDefault="003B1350" w:rsidP="00AE6E25">
      <w:pPr>
        <w:jc w:val="center"/>
      </w:pPr>
    </w:p>
    <w:p w14:paraId="773B4CEA" w14:textId="77777777" w:rsidR="003B1350" w:rsidRDefault="003B1350" w:rsidP="00AE6E25">
      <w:pPr>
        <w:jc w:val="center"/>
      </w:pPr>
    </w:p>
    <w:p w14:paraId="6C60CCA4" w14:textId="77777777" w:rsidR="00E00AB5" w:rsidRDefault="00E00AB5" w:rsidP="00AE6E25">
      <w:pPr>
        <w:jc w:val="center"/>
      </w:pPr>
    </w:p>
    <w:p w14:paraId="5897A31E" w14:textId="77777777" w:rsidR="00E00AB5" w:rsidRDefault="00E00AB5" w:rsidP="00AE6E25">
      <w:pPr>
        <w:jc w:val="center"/>
      </w:pPr>
    </w:p>
    <w:p w14:paraId="4C599355" w14:textId="77777777" w:rsidR="00E00AB5" w:rsidRDefault="00E00AB5" w:rsidP="00AE6E25">
      <w:pPr>
        <w:jc w:val="center"/>
      </w:pPr>
    </w:p>
    <w:p w14:paraId="23761120" w14:textId="77777777" w:rsidR="00E00AB5" w:rsidRDefault="00E00AB5" w:rsidP="00AE6E25">
      <w:pPr>
        <w:jc w:val="center"/>
      </w:pPr>
    </w:p>
    <w:p w14:paraId="037BCC06" w14:textId="77777777" w:rsidR="00E00AB5" w:rsidRDefault="00E00AB5" w:rsidP="00AE6E25">
      <w:pPr>
        <w:jc w:val="center"/>
      </w:pPr>
    </w:p>
    <w:p w14:paraId="3F4EBC06" w14:textId="77777777" w:rsidR="00E00AB5" w:rsidRDefault="00E00AB5" w:rsidP="00AE6E25">
      <w:pPr>
        <w:jc w:val="center"/>
      </w:pPr>
    </w:p>
    <w:p w14:paraId="4A9014B6" w14:textId="77777777" w:rsidR="00E00AB5" w:rsidRDefault="00E00AB5" w:rsidP="00AE6E25">
      <w:pPr>
        <w:jc w:val="center"/>
      </w:pPr>
    </w:p>
    <w:p w14:paraId="14775E7D" w14:textId="77777777" w:rsidR="00E00AB5" w:rsidRDefault="00E00AB5" w:rsidP="00AE6E25">
      <w:pPr>
        <w:jc w:val="center"/>
      </w:pPr>
    </w:p>
    <w:p w14:paraId="4270A91E" w14:textId="77777777" w:rsidR="00E00AB5" w:rsidRDefault="00E00AB5" w:rsidP="00AE6E25">
      <w:pPr>
        <w:jc w:val="center"/>
      </w:pPr>
    </w:p>
    <w:p w14:paraId="7714B737" w14:textId="77777777" w:rsidR="00E00AB5" w:rsidRDefault="00E00AB5" w:rsidP="00AE6E25">
      <w:pPr>
        <w:jc w:val="center"/>
      </w:pPr>
    </w:p>
    <w:p w14:paraId="70C5B895" w14:textId="77777777" w:rsidR="00E00AB5" w:rsidRDefault="00E00AB5" w:rsidP="00AE6E25">
      <w:pPr>
        <w:jc w:val="center"/>
      </w:pPr>
    </w:p>
    <w:p w14:paraId="6C4712DA" w14:textId="77777777" w:rsidR="00E00AB5" w:rsidRDefault="00E00AB5" w:rsidP="00AE6E25">
      <w:pPr>
        <w:jc w:val="center"/>
      </w:pPr>
    </w:p>
    <w:p w14:paraId="7DAB3698" w14:textId="77777777" w:rsidR="00E00AB5" w:rsidRDefault="00E00AB5" w:rsidP="00AE6E25">
      <w:pPr>
        <w:jc w:val="center"/>
      </w:pPr>
    </w:p>
    <w:p w14:paraId="2C5A59BC" w14:textId="77777777" w:rsidR="00E00AB5" w:rsidRDefault="00E00AB5" w:rsidP="00AE6E25">
      <w:pPr>
        <w:jc w:val="center"/>
      </w:pPr>
    </w:p>
    <w:p w14:paraId="21314628" w14:textId="77777777" w:rsidR="00E00AB5" w:rsidRDefault="00E00AB5" w:rsidP="00AE6E25">
      <w:pPr>
        <w:jc w:val="center"/>
      </w:pPr>
    </w:p>
    <w:p w14:paraId="3902A113" w14:textId="77777777" w:rsidR="003B1350" w:rsidRDefault="003B1350" w:rsidP="00AE6E25">
      <w:pPr>
        <w:jc w:val="center"/>
      </w:pPr>
    </w:p>
    <w:p w14:paraId="34EA1751" w14:textId="77777777" w:rsidR="003B1350" w:rsidRDefault="003B1350" w:rsidP="00AE6E25">
      <w:pPr>
        <w:jc w:val="center"/>
      </w:pPr>
    </w:p>
    <w:p w14:paraId="138D47DC" w14:textId="77777777" w:rsidR="003B1350" w:rsidRPr="00E00AB5" w:rsidRDefault="003B1350" w:rsidP="00AE6E25">
      <w:pPr>
        <w:jc w:val="center"/>
        <w:rPr>
          <w:i/>
        </w:rPr>
      </w:pPr>
    </w:p>
    <w:p w14:paraId="7FFD840D" w14:textId="77777777" w:rsidR="00FC056E" w:rsidRPr="00E00AB5" w:rsidRDefault="00FC056E" w:rsidP="00AE6E25">
      <w:pPr>
        <w:jc w:val="center"/>
        <w:rPr>
          <w:b/>
        </w:rPr>
      </w:pPr>
      <w:r w:rsidRPr="00E00AB5">
        <w:rPr>
          <w:b/>
        </w:rPr>
        <w:t>George Czabania</w:t>
      </w:r>
    </w:p>
    <w:p w14:paraId="3BBFDBB0" w14:textId="77777777" w:rsidR="00FC056E" w:rsidRPr="00E00AB5" w:rsidRDefault="00FC056E" w:rsidP="00AE6E25">
      <w:pPr>
        <w:jc w:val="center"/>
        <w:rPr>
          <w:i/>
        </w:rPr>
      </w:pPr>
      <w:r w:rsidRPr="00E00AB5">
        <w:rPr>
          <w:i/>
        </w:rPr>
        <w:t>27002246</w:t>
      </w:r>
    </w:p>
    <w:p w14:paraId="4A5BB73E" w14:textId="77777777" w:rsidR="00FC056E" w:rsidRPr="00E00AB5" w:rsidRDefault="00FC056E" w:rsidP="00AE6E25">
      <w:pPr>
        <w:jc w:val="center"/>
        <w:rPr>
          <w:i/>
        </w:rPr>
      </w:pPr>
    </w:p>
    <w:p w14:paraId="2ABADC8F" w14:textId="77777777" w:rsidR="00EC0270" w:rsidRDefault="00E00AB5" w:rsidP="00AE6E25">
      <w:pPr>
        <w:jc w:val="center"/>
        <w:rPr>
          <w:i/>
        </w:rPr>
      </w:pPr>
      <w:r>
        <w:rPr>
          <w:i/>
        </w:rPr>
        <w:t>23</w:t>
      </w:r>
      <w:r>
        <w:rPr>
          <w:i/>
          <w:vertAlign w:val="superscript"/>
        </w:rPr>
        <w:t>rd</w:t>
      </w:r>
      <w:r w:rsidR="00FC056E" w:rsidRPr="00E00AB5">
        <w:rPr>
          <w:i/>
        </w:rPr>
        <w:t xml:space="preserve"> October 2013</w:t>
      </w:r>
    </w:p>
    <w:p w14:paraId="4B17500A" w14:textId="5DAC1106" w:rsidR="00FC056E" w:rsidRDefault="00FC056E" w:rsidP="00AE6E25">
      <w:pPr>
        <w:jc w:val="center"/>
      </w:pPr>
      <w:r>
        <w:br w:type="page"/>
      </w:r>
    </w:p>
    <w:sdt>
      <w:sdtPr>
        <w:rPr>
          <w:rFonts w:asciiTheme="minorHAnsi" w:eastAsiaTheme="minorEastAsia" w:hAnsiTheme="minorHAnsi" w:cstheme="minorBidi"/>
          <w:b w:val="0"/>
          <w:bCs w:val="0"/>
          <w:color w:val="auto"/>
          <w:sz w:val="24"/>
          <w:szCs w:val="24"/>
        </w:rPr>
        <w:id w:val="1214228744"/>
        <w:docPartObj>
          <w:docPartGallery w:val="Table of Contents"/>
          <w:docPartUnique/>
        </w:docPartObj>
      </w:sdtPr>
      <w:sdtEndPr>
        <w:rPr>
          <w:rFonts w:asciiTheme="majorHAnsi" w:hAnsiTheme="majorHAnsi"/>
          <w:noProof/>
        </w:rPr>
      </w:sdtEndPr>
      <w:sdtContent>
        <w:p w14:paraId="58666DD1" w14:textId="77777777" w:rsidR="00FC056E" w:rsidRDefault="00FC056E">
          <w:pPr>
            <w:pStyle w:val="TOCHeading"/>
          </w:pPr>
          <w:r>
            <w:t>Table of Contents</w:t>
          </w:r>
        </w:p>
        <w:p w14:paraId="5225744A" w14:textId="77777777" w:rsidR="00E00AB5" w:rsidRDefault="00F70B52">
          <w:pPr>
            <w:pStyle w:val="TOC1"/>
            <w:tabs>
              <w:tab w:val="right" w:leader="dot" w:pos="8290"/>
            </w:tabs>
            <w:rPr>
              <w:rFonts w:asciiTheme="minorHAnsi" w:hAnsiTheme="minorHAnsi"/>
              <w:b w:val="0"/>
              <w:noProof/>
              <w:sz w:val="22"/>
              <w:szCs w:val="22"/>
              <w:lang w:val="en-NZ" w:eastAsia="en-NZ"/>
            </w:rPr>
          </w:pPr>
          <w:r>
            <w:fldChar w:fldCharType="begin"/>
          </w:r>
          <w:r>
            <w:instrText xml:space="preserve"> TOC \o "1-3" \h \z \u </w:instrText>
          </w:r>
          <w:r>
            <w:fldChar w:fldCharType="separate"/>
          </w:r>
          <w:hyperlink w:anchor="_Toc370304786" w:history="1">
            <w:r w:rsidR="00E00AB5" w:rsidRPr="009A0746">
              <w:rPr>
                <w:rStyle w:val="Hyperlink"/>
                <w:noProof/>
              </w:rPr>
              <w:t>Introduction</w:t>
            </w:r>
            <w:r w:rsidR="00E00AB5">
              <w:rPr>
                <w:noProof/>
                <w:webHidden/>
              </w:rPr>
              <w:tab/>
            </w:r>
            <w:r w:rsidR="00E00AB5">
              <w:rPr>
                <w:noProof/>
                <w:webHidden/>
              </w:rPr>
              <w:fldChar w:fldCharType="begin"/>
            </w:r>
            <w:r w:rsidR="00E00AB5">
              <w:rPr>
                <w:noProof/>
                <w:webHidden/>
              </w:rPr>
              <w:instrText xml:space="preserve"> PAGEREF _Toc370304786 \h </w:instrText>
            </w:r>
            <w:r w:rsidR="00E00AB5">
              <w:rPr>
                <w:noProof/>
                <w:webHidden/>
              </w:rPr>
            </w:r>
            <w:r w:rsidR="00E00AB5">
              <w:rPr>
                <w:noProof/>
                <w:webHidden/>
              </w:rPr>
              <w:fldChar w:fldCharType="separate"/>
            </w:r>
            <w:r w:rsidR="00E00AB5">
              <w:rPr>
                <w:noProof/>
                <w:webHidden/>
              </w:rPr>
              <w:t>3</w:t>
            </w:r>
            <w:r w:rsidR="00E00AB5">
              <w:rPr>
                <w:noProof/>
                <w:webHidden/>
              </w:rPr>
              <w:fldChar w:fldCharType="end"/>
            </w:r>
          </w:hyperlink>
        </w:p>
        <w:p w14:paraId="01EB0A50" w14:textId="77777777" w:rsidR="00E00AB5" w:rsidRDefault="00E00AB5">
          <w:pPr>
            <w:pStyle w:val="TOC1"/>
            <w:tabs>
              <w:tab w:val="right" w:leader="dot" w:pos="8290"/>
            </w:tabs>
            <w:rPr>
              <w:rFonts w:asciiTheme="minorHAnsi" w:hAnsiTheme="minorHAnsi"/>
              <w:b w:val="0"/>
              <w:noProof/>
              <w:sz w:val="22"/>
              <w:szCs w:val="22"/>
              <w:lang w:val="en-NZ" w:eastAsia="en-NZ"/>
            </w:rPr>
          </w:pPr>
          <w:hyperlink w:anchor="_Toc370304787" w:history="1">
            <w:r w:rsidRPr="009A0746">
              <w:rPr>
                <w:rStyle w:val="Hyperlink"/>
                <w:noProof/>
              </w:rPr>
              <w:t>Logical Design</w:t>
            </w:r>
            <w:r>
              <w:rPr>
                <w:noProof/>
                <w:webHidden/>
              </w:rPr>
              <w:tab/>
            </w:r>
            <w:r>
              <w:rPr>
                <w:noProof/>
                <w:webHidden/>
              </w:rPr>
              <w:fldChar w:fldCharType="begin"/>
            </w:r>
            <w:r>
              <w:rPr>
                <w:noProof/>
                <w:webHidden/>
              </w:rPr>
              <w:instrText xml:space="preserve"> PAGEREF _Toc370304787 \h </w:instrText>
            </w:r>
            <w:r>
              <w:rPr>
                <w:noProof/>
                <w:webHidden/>
              </w:rPr>
            </w:r>
            <w:r>
              <w:rPr>
                <w:noProof/>
                <w:webHidden/>
              </w:rPr>
              <w:fldChar w:fldCharType="separate"/>
            </w:r>
            <w:r>
              <w:rPr>
                <w:noProof/>
                <w:webHidden/>
              </w:rPr>
              <w:t>4</w:t>
            </w:r>
            <w:r>
              <w:rPr>
                <w:noProof/>
                <w:webHidden/>
              </w:rPr>
              <w:fldChar w:fldCharType="end"/>
            </w:r>
          </w:hyperlink>
        </w:p>
        <w:p w14:paraId="30F740DB" w14:textId="77777777" w:rsidR="00E00AB5" w:rsidRDefault="00E00AB5">
          <w:pPr>
            <w:pStyle w:val="TOC2"/>
            <w:tabs>
              <w:tab w:val="right" w:leader="dot" w:pos="8290"/>
            </w:tabs>
            <w:rPr>
              <w:rFonts w:asciiTheme="minorHAnsi" w:hAnsiTheme="minorHAnsi"/>
              <w:b w:val="0"/>
              <w:noProof/>
              <w:lang w:val="en-NZ" w:eastAsia="en-NZ"/>
            </w:rPr>
          </w:pPr>
          <w:hyperlink w:anchor="_Toc370304788" w:history="1">
            <w:r w:rsidRPr="009A0746">
              <w:rPr>
                <w:rStyle w:val="Hyperlink"/>
                <w:noProof/>
              </w:rPr>
              <w:t>The Integrated Normalised Entity-Relationship Diagram</w:t>
            </w:r>
            <w:r>
              <w:rPr>
                <w:noProof/>
                <w:webHidden/>
              </w:rPr>
              <w:tab/>
            </w:r>
            <w:r>
              <w:rPr>
                <w:noProof/>
                <w:webHidden/>
              </w:rPr>
              <w:fldChar w:fldCharType="begin"/>
            </w:r>
            <w:r>
              <w:rPr>
                <w:noProof/>
                <w:webHidden/>
              </w:rPr>
              <w:instrText xml:space="preserve"> PAGEREF _Toc370304788 \h </w:instrText>
            </w:r>
            <w:r>
              <w:rPr>
                <w:noProof/>
                <w:webHidden/>
              </w:rPr>
            </w:r>
            <w:r>
              <w:rPr>
                <w:noProof/>
                <w:webHidden/>
              </w:rPr>
              <w:fldChar w:fldCharType="separate"/>
            </w:r>
            <w:r>
              <w:rPr>
                <w:noProof/>
                <w:webHidden/>
              </w:rPr>
              <w:t>4</w:t>
            </w:r>
            <w:r>
              <w:rPr>
                <w:noProof/>
                <w:webHidden/>
              </w:rPr>
              <w:fldChar w:fldCharType="end"/>
            </w:r>
          </w:hyperlink>
        </w:p>
        <w:p w14:paraId="187FE855" w14:textId="77777777" w:rsidR="00E00AB5" w:rsidRDefault="00E00AB5">
          <w:pPr>
            <w:pStyle w:val="TOC1"/>
            <w:tabs>
              <w:tab w:val="right" w:leader="dot" w:pos="8290"/>
            </w:tabs>
            <w:rPr>
              <w:rFonts w:asciiTheme="minorHAnsi" w:hAnsiTheme="minorHAnsi"/>
              <w:b w:val="0"/>
              <w:noProof/>
              <w:sz w:val="22"/>
              <w:szCs w:val="22"/>
              <w:lang w:val="en-NZ" w:eastAsia="en-NZ"/>
            </w:rPr>
          </w:pPr>
          <w:hyperlink w:anchor="_Toc370304789" w:history="1">
            <w:r w:rsidRPr="009A0746">
              <w:rPr>
                <w:rStyle w:val="Hyperlink"/>
                <w:noProof/>
              </w:rPr>
              <w:t>Physical Design</w:t>
            </w:r>
            <w:r>
              <w:rPr>
                <w:noProof/>
                <w:webHidden/>
              </w:rPr>
              <w:tab/>
            </w:r>
            <w:r>
              <w:rPr>
                <w:noProof/>
                <w:webHidden/>
              </w:rPr>
              <w:fldChar w:fldCharType="begin"/>
            </w:r>
            <w:r>
              <w:rPr>
                <w:noProof/>
                <w:webHidden/>
              </w:rPr>
              <w:instrText xml:space="preserve"> PAGEREF _Toc370304789 \h </w:instrText>
            </w:r>
            <w:r>
              <w:rPr>
                <w:noProof/>
                <w:webHidden/>
              </w:rPr>
            </w:r>
            <w:r>
              <w:rPr>
                <w:noProof/>
                <w:webHidden/>
              </w:rPr>
              <w:fldChar w:fldCharType="separate"/>
            </w:r>
            <w:r>
              <w:rPr>
                <w:noProof/>
                <w:webHidden/>
              </w:rPr>
              <w:t>5</w:t>
            </w:r>
            <w:r>
              <w:rPr>
                <w:noProof/>
                <w:webHidden/>
              </w:rPr>
              <w:fldChar w:fldCharType="end"/>
            </w:r>
          </w:hyperlink>
        </w:p>
        <w:p w14:paraId="7E00B607" w14:textId="77777777" w:rsidR="00E00AB5" w:rsidRDefault="00E00AB5">
          <w:pPr>
            <w:pStyle w:val="TOC2"/>
            <w:tabs>
              <w:tab w:val="right" w:leader="dot" w:pos="8290"/>
            </w:tabs>
            <w:rPr>
              <w:rFonts w:asciiTheme="minorHAnsi" w:hAnsiTheme="minorHAnsi"/>
              <w:b w:val="0"/>
              <w:noProof/>
              <w:lang w:val="en-NZ" w:eastAsia="en-NZ"/>
            </w:rPr>
          </w:pPr>
          <w:hyperlink w:anchor="_Toc370304790" w:history="1">
            <w:r w:rsidRPr="009A0746">
              <w:rPr>
                <w:rStyle w:val="Hyperlink"/>
                <w:noProof/>
              </w:rPr>
              <w:t>Relations</w:t>
            </w:r>
            <w:r>
              <w:rPr>
                <w:noProof/>
                <w:webHidden/>
              </w:rPr>
              <w:tab/>
            </w:r>
            <w:r>
              <w:rPr>
                <w:noProof/>
                <w:webHidden/>
              </w:rPr>
              <w:fldChar w:fldCharType="begin"/>
            </w:r>
            <w:r>
              <w:rPr>
                <w:noProof/>
                <w:webHidden/>
              </w:rPr>
              <w:instrText xml:space="preserve"> PAGEREF _Toc370304790 \h </w:instrText>
            </w:r>
            <w:r>
              <w:rPr>
                <w:noProof/>
                <w:webHidden/>
              </w:rPr>
            </w:r>
            <w:r>
              <w:rPr>
                <w:noProof/>
                <w:webHidden/>
              </w:rPr>
              <w:fldChar w:fldCharType="separate"/>
            </w:r>
            <w:r>
              <w:rPr>
                <w:noProof/>
                <w:webHidden/>
              </w:rPr>
              <w:t>5</w:t>
            </w:r>
            <w:r>
              <w:rPr>
                <w:noProof/>
                <w:webHidden/>
              </w:rPr>
              <w:fldChar w:fldCharType="end"/>
            </w:r>
          </w:hyperlink>
        </w:p>
        <w:p w14:paraId="7C5430BC" w14:textId="77777777" w:rsidR="00E00AB5" w:rsidRDefault="00E00AB5">
          <w:pPr>
            <w:pStyle w:val="TOC2"/>
            <w:tabs>
              <w:tab w:val="right" w:leader="dot" w:pos="8290"/>
            </w:tabs>
            <w:rPr>
              <w:rFonts w:asciiTheme="minorHAnsi" w:hAnsiTheme="minorHAnsi"/>
              <w:b w:val="0"/>
              <w:noProof/>
              <w:lang w:val="en-NZ" w:eastAsia="en-NZ"/>
            </w:rPr>
          </w:pPr>
          <w:hyperlink w:anchor="_Toc370304791" w:history="1">
            <w:r w:rsidRPr="009A0746">
              <w:rPr>
                <w:rStyle w:val="Hyperlink"/>
                <w:noProof/>
              </w:rPr>
              <w:t>Data Volume Map</w:t>
            </w:r>
            <w:r>
              <w:rPr>
                <w:noProof/>
                <w:webHidden/>
              </w:rPr>
              <w:tab/>
            </w:r>
            <w:r>
              <w:rPr>
                <w:noProof/>
                <w:webHidden/>
              </w:rPr>
              <w:fldChar w:fldCharType="begin"/>
            </w:r>
            <w:r>
              <w:rPr>
                <w:noProof/>
                <w:webHidden/>
              </w:rPr>
              <w:instrText xml:space="preserve"> PAGEREF _Toc370304791 \h </w:instrText>
            </w:r>
            <w:r>
              <w:rPr>
                <w:noProof/>
                <w:webHidden/>
              </w:rPr>
            </w:r>
            <w:r>
              <w:rPr>
                <w:noProof/>
                <w:webHidden/>
              </w:rPr>
              <w:fldChar w:fldCharType="separate"/>
            </w:r>
            <w:r>
              <w:rPr>
                <w:noProof/>
                <w:webHidden/>
              </w:rPr>
              <w:t>6</w:t>
            </w:r>
            <w:r>
              <w:rPr>
                <w:noProof/>
                <w:webHidden/>
              </w:rPr>
              <w:fldChar w:fldCharType="end"/>
            </w:r>
          </w:hyperlink>
        </w:p>
        <w:p w14:paraId="44DEA8CA" w14:textId="77777777" w:rsidR="00E00AB5" w:rsidRDefault="00E00AB5">
          <w:pPr>
            <w:pStyle w:val="TOC2"/>
            <w:tabs>
              <w:tab w:val="right" w:leader="dot" w:pos="8290"/>
            </w:tabs>
            <w:rPr>
              <w:rFonts w:asciiTheme="minorHAnsi" w:hAnsiTheme="minorHAnsi"/>
              <w:b w:val="0"/>
              <w:noProof/>
              <w:lang w:val="en-NZ" w:eastAsia="en-NZ"/>
            </w:rPr>
          </w:pPr>
          <w:hyperlink w:anchor="_Toc370304792" w:history="1">
            <w:r w:rsidRPr="009A0746">
              <w:rPr>
                <w:rStyle w:val="Hyperlink"/>
                <w:noProof/>
              </w:rPr>
              <w:t>Data Usage Maps</w:t>
            </w:r>
            <w:r>
              <w:rPr>
                <w:noProof/>
                <w:webHidden/>
              </w:rPr>
              <w:tab/>
            </w:r>
            <w:r>
              <w:rPr>
                <w:noProof/>
                <w:webHidden/>
              </w:rPr>
              <w:fldChar w:fldCharType="begin"/>
            </w:r>
            <w:r>
              <w:rPr>
                <w:noProof/>
                <w:webHidden/>
              </w:rPr>
              <w:instrText xml:space="preserve"> PAGEREF _Toc370304792 \h </w:instrText>
            </w:r>
            <w:r>
              <w:rPr>
                <w:noProof/>
                <w:webHidden/>
              </w:rPr>
            </w:r>
            <w:r>
              <w:rPr>
                <w:noProof/>
                <w:webHidden/>
              </w:rPr>
              <w:fldChar w:fldCharType="separate"/>
            </w:r>
            <w:r>
              <w:rPr>
                <w:noProof/>
                <w:webHidden/>
              </w:rPr>
              <w:t>7</w:t>
            </w:r>
            <w:r>
              <w:rPr>
                <w:noProof/>
                <w:webHidden/>
              </w:rPr>
              <w:fldChar w:fldCharType="end"/>
            </w:r>
          </w:hyperlink>
        </w:p>
        <w:p w14:paraId="2CFE170A" w14:textId="77777777" w:rsidR="00E00AB5" w:rsidRDefault="00E00AB5">
          <w:pPr>
            <w:pStyle w:val="TOC3"/>
            <w:tabs>
              <w:tab w:val="right" w:leader="dot" w:pos="8290"/>
            </w:tabs>
            <w:rPr>
              <w:rFonts w:asciiTheme="minorHAnsi" w:hAnsiTheme="minorHAnsi"/>
              <w:noProof/>
              <w:lang w:val="en-NZ" w:eastAsia="en-NZ"/>
            </w:rPr>
          </w:pPr>
          <w:hyperlink w:anchor="_Toc370304793" w:history="1">
            <w:r w:rsidRPr="009A0746">
              <w:rPr>
                <w:rStyle w:val="Hyperlink"/>
                <w:noProof/>
              </w:rPr>
              <w:t>All Students and Matching Vacancies</w:t>
            </w:r>
            <w:r>
              <w:rPr>
                <w:noProof/>
                <w:webHidden/>
              </w:rPr>
              <w:tab/>
            </w:r>
            <w:r>
              <w:rPr>
                <w:noProof/>
                <w:webHidden/>
              </w:rPr>
              <w:fldChar w:fldCharType="begin"/>
            </w:r>
            <w:r>
              <w:rPr>
                <w:noProof/>
                <w:webHidden/>
              </w:rPr>
              <w:instrText xml:space="preserve"> PAGEREF _Toc370304793 \h </w:instrText>
            </w:r>
            <w:r>
              <w:rPr>
                <w:noProof/>
                <w:webHidden/>
              </w:rPr>
            </w:r>
            <w:r>
              <w:rPr>
                <w:noProof/>
                <w:webHidden/>
              </w:rPr>
              <w:fldChar w:fldCharType="separate"/>
            </w:r>
            <w:r>
              <w:rPr>
                <w:noProof/>
                <w:webHidden/>
              </w:rPr>
              <w:t>7</w:t>
            </w:r>
            <w:r>
              <w:rPr>
                <w:noProof/>
                <w:webHidden/>
              </w:rPr>
              <w:fldChar w:fldCharType="end"/>
            </w:r>
          </w:hyperlink>
        </w:p>
        <w:p w14:paraId="2AC6A351" w14:textId="77777777" w:rsidR="00E00AB5" w:rsidRDefault="00E00AB5">
          <w:pPr>
            <w:pStyle w:val="TOC3"/>
            <w:tabs>
              <w:tab w:val="right" w:leader="dot" w:pos="8290"/>
            </w:tabs>
            <w:rPr>
              <w:rFonts w:asciiTheme="minorHAnsi" w:hAnsiTheme="minorHAnsi"/>
              <w:noProof/>
              <w:lang w:val="en-NZ" w:eastAsia="en-NZ"/>
            </w:rPr>
          </w:pPr>
          <w:hyperlink w:anchor="_Toc370304794" w:history="1">
            <w:r w:rsidRPr="009A0746">
              <w:rPr>
                <w:rStyle w:val="Hyperlink"/>
                <w:noProof/>
              </w:rPr>
              <w:t>All Students Interested in One Vacancy</w:t>
            </w:r>
            <w:r>
              <w:rPr>
                <w:noProof/>
                <w:webHidden/>
              </w:rPr>
              <w:tab/>
            </w:r>
            <w:r>
              <w:rPr>
                <w:noProof/>
                <w:webHidden/>
              </w:rPr>
              <w:fldChar w:fldCharType="begin"/>
            </w:r>
            <w:r>
              <w:rPr>
                <w:noProof/>
                <w:webHidden/>
              </w:rPr>
              <w:instrText xml:space="preserve"> PAGEREF _Toc370304794 \h </w:instrText>
            </w:r>
            <w:r>
              <w:rPr>
                <w:noProof/>
                <w:webHidden/>
              </w:rPr>
            </w:r>
            <w:r>
              <w:rPr>
                <w:noProof/>
                <w:webHidden/>
              </w:rPr>
              <w:fldChar w:fldCharType="separate"/>
            </w:r>
            <w:r>
              <w:rPr>
                <w:noProof/>
                <w:webHidden/>
              </w:rPr>
              <w:t>8</w:t>
            </w:r>
            <w:r>
              <w:rPr>
                <w:noProof/>
                <w:webHidden/>
              </w:rPr>
              <w:fldChar w:fldCharType="end"/>
            </w:r>
          </w:hyperlink>
        </w:p>
        <w:p w14:paraId="2174153F" w14:textId="77777777" w:rsidR="00E00AB5" w:rsidRDefault="00E00AB5">
          <w:pPr>
            <w:pStyle w:val="TOC2"/>
            <w:tabs>
              <w:tab w:val="right" w:leader="dot" w:pos="8290"/>
            </w:tabs>
            <w:rPr>
              <w:rFonts w:asciiTheme="minorHAnsi" w:hAnsiTheme="minorHAnsi"/>
              <w:b w:val="0"/>
              <w:noProof/>
              <w:lang w:val="en-NZ" w:eastAsia="en-NZ"/>
            </w:rPr>
          </w:pPr>
          <w:hyperlink w:anchor="_Toc370304795" w:history="1">
            <w:r w:rsidRPr="009A0746">
              <w:rPr>
                <w:rStyle w:val="Hyperlink"/>
                <w:noProof/>
              </w:rPr>
              <w:t>Considerations for De-normalisation</w:t>
            </w:r>
            <w:r>
              <w:rPr>
                <w:noProof/>
                <w:webHidden/>
              </w:rPr>
              <w:tab/>
            </w:r>
            <w:r>
              <w:rPr>
                <w:noProof/>
                <w:webHidden/>
              </w:rPr>
              <w:fldChar w:fldCharType="begin"/>
            </w:r>
            <w:r>
              <w:rPr>
                <w:noProof/>
                <w:webHidden/>
              </w:rPr>
              <w:instrText xml:space="preserve"> PAGEREF _Toc370304795 \h </w:instrText>
            </w:r>
            <w:r>
              <w:rPr>
                <w:noProof/>
                <w:webHidden/>
              </w:rPr>
            </w:r>
            <w:r>
              <w:rPr>
                <w:noProof/>
                <w:webHidden/>
              </w:rPr>
              <w:fldChar w:fldCharType="separate"/>
            </w:r>
            <w:r>
              <w:rPr>
                <w:noProof/>
                <w:webHidden/>
              </w:rPr>
              <w:t>9</w:t>
            </w:r>
            <w:r>
              <w:rPr>
                <w:noProof/>
                <w:webHidden/>
              </w:rPr>
              <w:fldChar w:fldCharType="end"/>
            </w:r>
          </w:hyperlink>
        </w:p>
        <w:p w14:paraId="7D5FDBEA" w14:textId="77777777" w:rsidR="00E00AB5" w:rsidRDefault="00E00AB5">
          <w:pPr>
            <w:pStyle w:val="TOC3"/>
            <w:tabs>
              <w:tab w:val="right" w:leader="dot" w:pos="8290"/>
            </w:tabs>
            <w:rPr>
              <w:rFonts w:asciiTheme="minorHAnsi" w:hAnsiTheme="minorHAnsi"/>
              <w:noProof/>
              <w:lang w:val="en-NZ" w:eastAsia="en-NZ"/>
            </w:rPr>
          </w:pPr>
          <w:hyperlink w:anchor="_Toc370304796" w:history="1">
            <w:r w:rsidRPr="009A0746">
              <w:rPr>
                <w:rStyle w:val="Hyperlink"/>
                <w:noProof/>
              </w:rPr>
              <w:t>Joining Tables to create a One-To-One  relationship</w:t>
            </w:r>
            <w:r>
              <w:rPr>
                <w:noProof/>
                <w:webHidden/>
              </w:rPr>
              <w:tab/>
            </w:r>
            <w:r>
              <w:rPr>
                <w:noProof/>
                <w:webHidden/>
              </w:rPr>
              <w:fldChar w:fldCharType="begin"/>
            </w:r>
            <w:r>
              <w:rPr>
                <w:noProof/>
                <w:webHidden/>
              </w:rPr>
              <w:instrText xml:space="preserve"> PAGEREF _Toc370304796 \h </w:instrText>
            </w:r>
            <w:r>
              <w:rPr>
                <w:noProof/>
                <w:webHidden/>
              </w:rPr>
            </w:r>
            <w:r>
              <w:rPr>
                <w:noProof/>
                <w:webHidden/>
              </w:rPr>
              <w:fldChar w:fldCharType="separate"/>
            </w:r>
            <w:r>
              <w:rPr>
                <w:noProof/>
                <w:webHidden/>
              </w:rPr>
              <w:t>9</w:t>
            </w:r>
            <w:r>
              <w:rPr>
                <w:noProof/>
                <w:webHidden/>
              </w:rPr>
              <w:fldChar w:fldCharType="end"/>
            </w:r>
          </w:hyperlink>
        </w:p>
        <w:p w14:paraId="61848B87" w14:textId="77777777" w:rsidR="00E00AB5" w:rsidRDefault="00E00AB5">
          <w:pPr>
            <w:pStyle w:val="TOC3"/>
            <w:tabs>
              <w:tab w:val="right" w:leader="dot" w:pos="8290"/>
            </w:tabs>
            <w:rPr>
              <w:rFonts w:asciiTheme="minorHAnsi" w:hAnsiTheme="minorHAnsi"/>
              <w:noProof/>
              <w:lang w:val="en-NZ" w:eastAsia="en-NZ"/>
            </w:rPr>
          </w:pPr>
          <w:hyperlink w:anchor="_Toc370304797" w:history="1">
            <w:r w:rsidRPr="009A0746">
              <w:rPr>
                <w:rStyle w:val="Hyperlink"/>
                <w:noProof/>
              </w:rPr>
              <w:t>Horizontal partitioning</w:t>
            </w:r>
            <w:r>
              <w:rPr>
                <w:noProof/>
                <w:webHidden/>
              </w:rPr>
              <w:tab/>
            </w:r>
            <w:r>
              <w:rPr>
                <w:noProof/>
                <w:webHidden/>
              </w:rPr>
              <w:fldChar w:fldCharType="begin"/>
            </w:r>
            <w:r>
              <w:rPr>
                <w:noProof/>
                <w:webHidden/>
              </w:rPr>
              <w:instrText xml:space="preserve"> PAGEREF _Toc370304797 \h </w:instrText>
            </w:r>
            <w:r>
              <w:rPr>
                <w:noProof/>
                <w:webHidden/>
              </w:rPr>
            </w:r>
            <w:r>
              <w:rPr>
                <w:noProof/>
                <w:webHidden/>
              </w:rPr>
              <w:fldChar w:fldCharType="separate"/>
            </w:r>
            <w:r>
              <w:rPr>
                <w:noProof/>
                <w:webHidden/>
              </w:rPr>
              <w:t>10</w:t>
            </w:r>
            <w:r>
              <w:rPr>
                <w:noProof/>
                <w:webHidden/>
              </w:rPr>
              <w:fldChar w:fldCharType="end"/>
            </w:r>
          </w:hyperlink>
        </w:p>
        <w:p w14:paraId="34E9AD0F" w14:textId="77777777" w:rsidR="00E00AB5" w:rsidRDefault="00E00AB5">
          <w:pPr>
            <w:pStyle w:val="TOC3"/>
            <w:tabs>
              <w:tab w:val="right" w:leader="dot" w:pos="8290"/>
            </w:tabs>
            <w:rPr>
              <w:rFonts w:asciiTheme="minorHAnsi" w:hAnsiTheme="minorHAnsi"/>
              <w:noProof/>
              <w:lang w:val="en-NZ" w:eastAsia="en-NZ"/>
            </w:rPr>
          </w:pPr>
          <w:hyperlink w:anchor="_Toc370304798" w:history="1">
            <w:r w:rsidRPr="009A0746">
              <w:rPr>
                <w:rStyle w:val="Hyperlink"/>
                <w:noProof/>
              </w:rPr>
              <w:t>Vertical Partitioning</w:t>
            </w:r>
            <w:r>
              <w:rPr>
                <w:noProof/>
                <w:webHidden/>
              </w:rPr>
              <w:tab/>
            </w:r>
            <w:r>
              <w:rPr>
                <w:noProof/>
                <w:webHidden/>
              </w:rPr>
              <w:fldChar w:fldCharType="begin"/>
            </w:r>
            <w:r>
              <w:rPr>
                <w:noProof/>
                <w:webHidden/>
              </w:rPr>
              <w:instrText xml:space="preserve"> PAGEREF _Toc370304798 \h </w:instrText>
            </w:r>
            <w:r>
              <w:rPr>
                <w:noProof/>
                <w:webHidden/>
              </w:rPr>
            </w:r>
            <w:r>
              <w:rPr>
                <w:noProof/>
                <w:webHidden/>
              </w:rPr>
              <w:fldChar w:fldCharType="separate"/>
            </w:r>
            <w:r>
              <w:rPr>
                <w:noProof/>
                <w:webHidden/>
              </w:rPr>
              <w:t>11</w:t>
            </w:r>
            <w:r>
              <w:rPr>
                <w:noProof/>
                <w:webHidden/>
              </w:rPr>
              <w:fldChar w:fldCharType="end"/>
            </w:r>
          </w:hyperlink>
        </w:p>
        <w:p w14:paraId="03A0EB53" w14:textId="77777777" w:rsidR="00E00AB5" w:rsidRDefault="00E00AB5">
          <w:pPr>
            <w:pStyle w:val="TOC3"/>
            <w:tabs>
              <w:tab w:val="right" w:leader="dot" w:pos="8290"/>
            </w:tabs>
            <w:rPr>
              <w:rFonts w:asciiTheme="minorHAnsi" w:hAnsiTheme="minorHAnsi"/>
              <w:noProof/>
              <w:lang w:val="en-NZ" w:eastAsia="en-NZ"/>
            </w:rPr>
          </w:pPr>
          <w:hyperlink w:anchor="_Toc370304799" w:history="1">
            <w:r w:rsidRPr="009A0746">
              <w:rPr>
                <w:rStyle w:val="Hyperlink"/>
                <w:noProof/>
              </w:rPr>
              <w:t>Indexing</w:t>
            </w:r>
            <w:r>
              <w:rPr>
                <w:noProof/>
                <w:webHidden/>
              </w:rPr>
              <w:tab/>
            </w:r>
            <w:r>
              <w:rPr>
                <w:noProof/>
                <w:webHidden/>
              </w:rPr>
              <w:fldChar w:fldCharType="begin"/>
            </w:r>
            <w:r>
              <w:rPr>
                <w:noProof/>
                <w:webHidden/>
              </w:rPr>
              <w:instrText xml:space="preserve"> PAGEREF _Toc370304799 \h </w:instrText>
            </w:r>
            <w:r>
              <w:rPr>
                <w:noProof/>
                <w:webHidden/>
              </w:rPr>
            </w:r>
            <w:r>
              <w:rPr>
                <w:noProof/>
                <w:webHidden/>
              </w:rPr>
              <w:fldChar w:fldCharType="separate"/>
            </w:r>
            <w:r>
              <w:rPr>
                <w:noProof/>
                <w:webHidden/>
              </w:rPr>
              <w:t>11</w:t>
            </w:r>
            <w:r>
              <w:rPr>
                <w:noProof/>
                <w:webHidden/>
              </w:rPr>
              <w:fldChar w:fldCharType="end"/>
            </w:r>
          </w:hyperlink>
        </w:p>
        <w:p w14:paraId="4F707E95" w14:textId="77777777" w:rsidR="00E00AB5" w:rsidRDefault="00E00AB5">
          <w:pPr>
            <w:pStyle w:val="TOC2"/>
            <w:tabs>
              <w:tab w:val="right" w:leader="dot" w:pos="8290"/>
            </w:tabs>
            <w:rPr>
              <w:rFonts w:asciiTheme="minorHAnsi" w:hAnsiTheme="minorHAnsi"/>
              <w:b w:val="0"/>
              <w:noProof/>
              <w:lang w:val="en-NZ" w:eastAsia="en-NZ"/>
            </w:rPr>
          </w:pPr>
          <w:hyperlink w:anchor="_Toc370304800" w:history="1">
            <w:r w:rsidRPr="009A0746">
              <w:rPr>
                <w:rStyle w:val="Hyperlink"/>
                <w:noProof/>
              </w:rPr>
              <w:t>Final Entity Relationship Diagram</w:t>
            </w:r>
            <w:r>
              <w:rPr>
                <w:noProof/>
                <w:webHidden/>
              </w:rPr>
              <w:tab/>
            </w:r>
            <w:r>
              <w:rPr>
                <w:noProof/>
                <w:webHidden/>
              </w:rPr>
              <w:fldChar w:fldCharType="begin"/>
            </w:r>
            <w:r>
              <w:rPr>
                <w:noProof/>
                <w:webHidden/>
              </w:rPr>
              <w:instrText xml:space="preserve"> PAGEREF _Toc370304800 \h </w:instrText>
            </w:r>
            <w:r>
              <w:rPr>
                <w:noProof/>
                <w:webHidden/>
              </w:rPr>
            </w:r>
            <w:r>
              <w:rPr>
                <w:noProof/>
                <w:webHidden/>
              </w:rPr>
              <w:fldChar w:fldCharType="separate"/>
            </w:r>
            <w:r>
              <w:rPr>
                <w:noProof/>
                <w:webHidden/>
              </w:rPr>
              <w:t>12</w:t>
            </w:r>
            <w:r>
              <w:rPr>
                <w:noProof/>
                <w:webHidden/>
              </w:rPr>
              <w:fldChar w:fldCharType="end"/>
            </w:r>
          </w:hyperlink>
        </w:p>
        <w:p w14:paraId="29B4F325" w14:textId="77777777" w:rsidR="00E00AB5" w:rsidRDefault="00E00AB5">
          <w:pPr>
            <w:pStyle w:val="TOC2"/>
            <w:tabs>
              <w:tab w:val="right" w:leader="dot" w:pos="8290"/>
            </w:tabs>
            <w:rPr>
              <w:rFonts w:asciiTheme="minorHAnsi" w:hAnsiTheme="minorHAnsi"/>
              <w:b w:val="0"/>
              <w:noProof/>
              <w:lang w:val="en-NZ" w:eastAsia="en-NZ"/>
            </w:rPr>
          </w:pPr>
          <w:hyperlink w:anchor="_Toc370304801" w:history="1">
            <w:r w:rsidRPr="009A0746">
              <w:rPr>
                <w:rStyle w:val="Hyperlink"/>
                <w:noProof/>
              </w:rPr>
              <w:t>Data Dictionary</w:t>
            </w:r>
            <w:r>
              <w:rPr>
                <w:noProof/>
                <w:webHidden/>
              </w:rPr>
              <w:tab/>
            </w:r>
            <w:r>
              <w:rPr>
                <w:noProof/>
                <w:webHidden/>
              </w:rPr>
              <w:fldChar w:fldCharType="begin"/>
            </w:r>
            <w:r>
              <w:rPr>
                <w:noProof/>
                <w:webHidden/>
              </w:rPr>
              <w:instrText xml:space="preserve"> PAGEREF _Toc370304801 \h </w:instrText>
            </w:r>
            <w:r>
              <w:rPr>
                <w:noProof/>
                <w:webHidden/>
              </w:rPr>
            </w:r>
            <w:r>
              <w:rPr>
                <w:noProof/>
                <w:webHidden/>
              </w:rPr>
              <w:fldChar w:fldCharType="separate"/>
            </w:r>
            <w:r>
              <w:rPr>
                <w:noProof/>
                <w:webHidden/>
              </w:rPr>
              <w:t>13</w:t>
            </w:r>
            <w:r>
              <w:rPr>
                <w:noProof/>
                <w:webHidden/>
              </w:rPr>
              <w:fldChar w:fldCharType="end"/>
            </w:r>
          </w:hyperlink>
        </w:p>
        <w:p w14:paraId="1DE0A431" w14:textId="77777777" w:rsidR="00E00AB5" w:rsidRDefault="00E00AB5">
          <w:pPr>
            <w:pStyle w:val="TOC3"/>
            <w:tabs>
              <w:tab w:val="right" w:leader="dot" w:pos="8290"/>
            </w:tabs>
            <w:rPr>
              <w:rFonts w:asciiTheme="minorHAnsi" w:hAnsiTheme="minorHAnsi"/>
              <w:noProof/>
              <w:lang w:val="en-NZ" w:eastAsia="en-NZ"/>
            </w:rPr>
          </w:pPr>
          <w:hyperlink w:anchor="_Toc370304802" w:history="1">
            <w:r w:rsidRPr="009A0746">
              <w:rPr>
                <w:rStyle w:val="Hyperlink"/>
                <w:noProof/>
              </w:rPr>
              <w:t>Location</w:t>
            </w:r>
            <w:r>
              <w:rPr>
                <w:noProof/>
                <w:webHidden/>
              </w:rPr>
              <w:tab/>
            </w:r>
            <w:r>
              <w:rPr>
                <w:noProof/>
                <w:webHidden/>
              </w:rPr>
              <w:fldChar w:fldCharType="begin"/>
            </w:r>
            <w:r>
              <w:rPr>
                <w:noProof/>
                <w:webHidden/>
              </w:rPr>
              <w:instrText xml:space="preserve"> PAGEREF _Toc370304802 \h </w:instrText>
            </w:r>
            <w:r>
              <w:rPr>
                <w:noProof/>
                <w:webHidden/>
              </w:rPr>
            </w:r>
            <w:r>
              <w:rPr>
                <w:noProof/>
                <w:webHidden/>
              </w:rPr>
              <w:fldChar w:fldCharType="separate"/>
            </w:r>
            <w:r>
              <w:rPr>
                <w:noProof/>
                <w:webHidden/>
              </w:rPr>
              <w:t>13</w:t>
            </w:r>
            <w:r>
              <w:rPr>
                <w:noProof/>
                <w:webHidden/>
              </w:rPr>
              <w:fldChar w:fldCharType="end"/>
            </w:r>
          </w:hyperlink>
        </w:p>
        <w:p w14:paraId="4E07A5CB" w14:textId="77777777" w:rsidR="00E00AB5" w:rsidRDefault="00E00AB5">
          <w:pPr>
            <w:pStyle w:val="TOC3"/>
            <w:tabs>
              <w:tab w:val="right" w:leader="dot" w:pos="8290"/>
            </w:tabs>
            <w:rPr>
              <w:rFonts w:asciiTheme="minorHAnsi" w:hAnsiTheme="minorHAnsi"/>
              <w:noProof/>
              <w:lang w:val="en-NZ" w:eastAsia="en-NZ"/>
            </w:rPr>
          </w:pPr>
          <w:hyperlink w:anchor="_Toc370304803" w:history="1">
            <w:r w:rsidRPr="009A0746">
              <w:rPr>
                <w:rStyle w:val="Hyperlink"/>
                <w:noProof/>
              </w:rPr>
              <w:t>Employer</w:t>
            </w:r>
            <w:r>
              <w:rPr>
                <w:noProof/>
                <w:webHidden/>
              </w:rPr>
              <w:tab/>
            </w:r>
            <w:r>
              <w:rPr>
                <w:noProof/>
                <w:webHidden/>
              </w:rPr>
              <w:fldChar w:fldCharType="begin"/>
            </w:r>
            <w:r>
              <w:rPr>
                <w:noProof/>
                <w:webHidden/>
              </w:rPr>
              <w:instrText xml:space="preserve"> PAGEREF _Toc370304803 \h </w:instrText>
            </w:r>
            <w:r>
              <w:rPr>
                <w:noProof/>
                <w:webHidden/>
              </w:rPr>
            </w:r>
            <w:r>
              <w:rPr>
                <w:noProof/>
                <w:webHidden/>
              </w:rPr>
              <w:fldChar w:fldCharType="separate"/>
            </w:r>
            <w:r>
              <w:rPr>
                <w:noProof/>
                <w:webHidden/>
              </w:rPr>
              <w:t>13</w:t>
            </w:r>
            <w:r>
              <w:rPr>
                <w:noProof/>
                <w:webHidden/>
              </w:rPr>
              <w:fldChar w:fldCharType="end"/>
            </w:r>
          </w:hyperlink>
        </w:p>
        <w:p w14:paraId="16704D37" w14:textId="77777777" w:rsidR="00E00AB5" w:rsidRDefault="00E00AB5">
          <w:pPr>
            <w:pStyle w:val="TOC3"/>
            <w:tabs>
              <w:tab w:val="right" w:leader="dot" w:pos="8290"/>
            </w:tabs>
            <w:rPr>
              <w:rFonts w:asciiTheme="minorHAnsi" w:hAnsiTheme="minorHAnsi"/>
              <w:noProof/>
              <w:lang w:val="en-NZ" w:eastAsia="en-NZ"/>
            </w:rPr>
          </w:pPr>
          <w:hyperlink w:anchor="_Toc370304804" w:history="1">
            <w:r w:rsidRPr="009A0746">
              <w:rPr>
                <w:rStyle w:val="Hyperlink"/>
                <w:noProof/>
              </w:rPr>
              <w:t>Vacancy</w:t>
            </w:r>
            <w:r>
              <w:rPr>
                <w:noProof/>
                <w:webHidden/>
              </w:rPr>
              <w:tab/>
            </w:r>
            <w:r>
              <w:rPr>
                <w:noProof/>
                <w:webHidden/>
              </w:rPr>
              <w:fldChar w:fldCharType="begin"/>
            </w:r>
            <w:r>
              <w:rPr>
                <w:noProof/>
                <w:webHidden/>
              </w:rPr>
              <w:instrText xml:space="preserve"> PAGEREF _Toc370304804 \h </w:instrText>
            </w:r>
            <w:r>
              <w:rPr>
                <w:noProof/>
                <w:webHidden/>
              </w:rPr>
            </w:r>
            <w:r>
              <w:rPr>
                <w:noProof/>
                <w:webHidden/>
              </w:rPr>
              <w:fldChar w:fldCharType="separate"/>
            </w:r>
            <w:r>
              <w:rPr>
                <w:noProof/>
                <w:webHidden/>
              </w:rPr>
              <w:t>13</w:t>
            </w:r>
            <w:r>
              <w:rPr>
                <w:noProof/>
                <w:webHidden/>
              </w:rPr>
              <w:fldChar w:fldCharType="end"/>
            </w:r>
          </w:hyperlink>
        </w:p>
        <w:p w14:paraId="6D4F031B" w14:textId="77777777" w:rsidR="00E00AB5" w:rsidRDefault="00E00AB5">
          <w:pPr>
            <w:pStyle w:val="TOC3"/>
            <w:tabs>
              <w:tab w:val="right" w:leader="dot" w:pos="8290"/>
            </w:tabs>
            <w:rPr>
              <w:rFonts w:asciiTheme="minorHAnsi" w:hAnsiTheme="minorHAnsi"/>
              <w:noProof/>
              <w:lang w:val="en-NZ" w:eastAsia="en-NZ"/>
            </w:rPr>
          </w:pPr>
          <w:hyperlink w:anchor="_Toc370304805" w:history="1">
            <w:r w:rsidRPr="009A0746">
              <w:rPr>
                <w:rStyle w:val="Hyperlink"/>
                <w:noProof/>
              </w:rPr>
              <w:t>Student</w:t>
            </w:r>
            <w:r>
              <w:rPr>
                <w:noProof/>
                <w:webHidden/>
              </w:rPr>
              <w:tab/>
            </w:r>
            <w:r>
              <w:rPr>
                <w:noProof/>
                <w:webHidden/>
              </w:rPr>
              <w:fldChar w:fldCharType="begin"/>
            </w:r>
            <w:r>
              <w:rPr>
                <w:noProof/>
                <w:webHidden/>
              </w:rPr>
              <w:instrText xml:space="preserve"> PAGEREF _Toc370304805 \h </w:instrText>
            </w:r>
            <w:r>
              <w:rPr>
                <w:noProof/>
                <w:webHidden/>
              </w:rPr>
            </w:r>
            <w:r>
              <w:rPr>
                <w:noProof/>
                <w:webHidden/>
              </w:rPr>
              <w:fldChar w:fldCharType="separate"/>
            </w:r>
            <w:r>
              <w:rPr>
                <w:noProof/>
                <w:webHidden/>
              </w:rPr>
              <w:t>14</w:t>
            </w:r>
            <w:r>
              <w:rPr>
                <w:noProof/>
                <w:webHidden/>
              </w:rPr>
              <w:fldChar w:fldCharType="end"/>
            </w:r>
          </w:hyperlink>
        </w:p>
        <w:p w14:paraId="0B3711A2" w14:textId="77777777" w:rsidR="00E00AB5" w:rsidRDefault="00E00AB5">
          <w:pPr>
            <w:pStyle w:val="TOC3"/>
            <w:tabs>
              <w:tab w:val="right" w:leader="dot" w:pos="8290"/>
            </w:tabs>
            <w:rPr>
              <w:rFonts w:asciiTheme="minorHAnsi" w:hAnsiTheme="minorHAnsi"/>
              <w:noProof/>
              <w:lang w:val="en-NZ" w:eastAsia="en-NZ"/>
            </w:rPr>
          </w:pPr>
          <w:hyperlink w:anchor="_Toc370304806" w:history="1">
            <w:r w:rsidRPr="009A0746">
              <w:rPr>
                <w:rStyle w:val="Hyperlink"/>
                <w:noProof/>
              </w:rPr>
              <w:t>StudentEmployed</w:t>
            </w:r>
            <w:r>
              <w:rPr>
                <w:noProof/>
                <w:webHidden/>
              </w:rPr>
              <w:tab/>
            </w:r>
            <w:r>
              <w:rPr>
                <w:noProof/>
                <w:webHidden/>
              </w:rPr>
              <w:fldChar w:fldCharType="begin"/>
            </w:r>
            <w:r>
              <w:rPr>
                <w:noProof/>
                <w:webHidden/>
              </w:rPr>
              <w:instrText xml:space="preserve"> PAGEREF _Toc370304806 \h </w:instrText>
            </w:r>
            <w:r>
              <w:rPr>
                <w:noProof/>
                <w:webHidden/>
              </w:rPr>
            </w:r>
            <w:r>
              <w:rPr>
                <w:noProof/>
                <w:webHidden/>
              </w:rPr>
              <w:fldChar w:fldCharType="separate"/>
            </w:r>
            <w:r>
              <w:rPr>
                <w:noProof/>
                <w:webHidden/>
              </w:rPr>
              <w:t>14</w:t>
            </w:r>
            <w:r>
              <w:rPr>
                <w:noProof/>
                <w:webHidden/>
              </w:rPr>
              <w:fldChar w:fldCharType="end"/>
            </w:r>
          </w:hyperlink>
        </w:p>
        <w:p w14:paraId="5AAC19D7" w14:textId="77777777" w:rsidR="00E00AB5" w:rsidRDefault="00E00AB5">
          <w:pPr>
            <w:pStyle w:val="TOC3"/>
            <w:tabs>
              <w:tab w:val="right" w:leader="dot" w:pos="8290"/>
            </w:tabs>
            <w:rPr>
              <w:rFonts w:asciiTheme="minorHAnsi" w:hAnsiTheme="minorHAnsi"/>
              <w:noProof/>
              <w:lang w:val="en-NZ" w:eastAsia="en-NZ"/>
            </w:rPr>
          </w:pPr>
          <w:hyperlink w:anchor="_Toc370304807" w:history="1">
            <w:r w:rsidRPr="009A0746">
              <w:rPr>
                <w:rStyle w:val="Hyperlink"/>
                <w:noProof/>
              </w:rPr>
              <w:t>Skill</w:t>
            </w:r>
            <w:r>
              <w:rPr>
                <w:noProof/>
                <w:webHidden/>
              </w:rPr>
              <w:tab/>
            </w:r>
            <w:r>
              <w:rPr>
                <w:noProof/>
                <w:webHidden/>
              </w:rPr>
              <w:fldChar w:fldCharType="begin"/>
            </w:r>
            <w:r>
              <w:rPr>
                <w:noProof/>
                <w:webHidden/>
              </w:rPr>
              <w:instrText xml:space="preserve"> PAGEREF _Toc370304807 \h </w:instrText>
            </w:r>
            <w:r>
              <w:rPr>
                <w:noProof/>
                <w:webHidden/>
              </w:rPr>
            </w:r>
            <w:r>
              <w:rPr>
                <w:noProof/>
                <w:webHidden/>
              </w:rPr>
              <w:fldChar w:fldCharType="separate"/>
            </w:r>
            <w:r>
              <w:rPr>
                <w:noProof/>
                <w:webHidden/>
              </w:rPr>
              <w:t>15</w:t>
            </w:r>
            <w:r>
              <w:rPr>
                <w:noProof/>
                <w:webHidden/>
              </w:rPr>
              <w:fldChar w:fldCharType="end"/>
            </w:r>
          </w:hyperlink>
        </w:p>
        <w:p w14:paraId="17682A78" w14:textId="77777777" w:rsidR="00E00AB5" w:rsidRDefault="00E00AB5">
          <w:pPr>
            <w:pStyle w:val="TOC3"/>
            <w:tabs>
              <w:tab w:val="right" w:leader="dot" w:pos="8290"/>
            </w:tabs>
            <w:rPr>
              <w:rFonts w:asciiTheme="minorHAnsi" w:hAnsiTheme="minorHAnsi"/>
              <w:noProof/>
              <w:lang w:val="en-NZ" w:eastAsia="en-NZ"/>
            </w:rPr>
          </w:pPr>
          <w:hyperlink w:anchor="_Toc370304808" w:history="1">
            <w:r w:rsidRPr="009A0746">
              <w:rPr>
                <w:rStyle w:val="Hyperlink"/>
                <w:noProof/>
              </w:rPr>
              <w:t>StudentSkill</w:t>
            </w:r>
            <w:r>
              <w:rPr>
                <w:noProof/>
                <w:webHidden/>
              </w:rPr>
              <w:tab/>
            </w:r>
            <w:r>
              <w:rPr>
                <w:noProof/>
                <w:webHidden/>
              </w:rPr>
              <w:fldChar w:fldCharType="begin"/>
            </w:r>
            <w:r>
              <w:rPr>
                <w:noProof/>
                <w:webHidden/>
              </w:rPr>
              <w:instrText xml:space="preserve"> PAGEREF _Toc370304808 \h </w:instrText>
            </w:r>
            <w:r>
              <w:rPr>
                <w:noProof/>
                <w:webHidden/>
              </w:rPr>
            </w:r>
            <w:r>
              <w:rPr>
                <w:noProof/>
                <w:webHidden/>
              </w:rPr>
              <w:fldChar w:fldCharType="separate"/>
            </w:r>
            <w:r>
              <w:rPr>
                <w:noProof/>
                <w:webHidden/>
              </w:rPr>
              <w:t>15</w:t>
            </w:r>
            <w:r>
              <w:rPr>
                <w:noProof/>
                <w:webHidden/>
              </w:rPr>
              <w:fldChar w:fldCharType="end"/>
            </w:r>
          </w:hyperlink>
        </w:p>
        <w:p w14:paraId="1231FD83" w14:textId="77777777" w:rsidR="00E00AB5" w:rsidRDefault="00E00AB5">
          <w:pPr>
            <w:pStyle w:val="TOC3"/>
            <w:tabs>
              <w:tab w:val="right" w:leader="dot" w:pos="8290"/>
            </w:tabs>
            <w:rPr>
              <w:rFonts w:asciiTheme="minorHAnsi" w:hAnsiTheme="minorHAnsi"/>
              <w:noProof/>
              <w:lang w:val="en-NZ" w:eastAsia="en-NZ"/>
            </w:rPr>
          </w:pPr>
          <w:hyperlink w:anchor="_Toc370304809" w:history="1">
            <w:r w:rsidRPr="009A0746">
              <w:rPr>
                <w:rStyle w:val="Hyperlink"/>
                <w:noProof/>
              </w:rPr>
              <w:t>VacancySkill</w:t>
            </w:r>
            <w:r>
              <w:rPr>
                <w:noProof/>
                <w:webHidden/>
              </w:rPr>
              <w:tab/>
            </w:r>
            <w:r>
              <w:rPr>
                <w:noProof/>
                <w:webHidden/>
              </w:rPr>
              <w:fldChar w:fldCharType="begin"/>
            </w:r>
            <w:r>
              <w:rPr>
                <w:noProof/>
                <w:webHidden/>
              </w:rPr>
              <w:instrText xml:space="preserve"> PAGEREF _Toc370304809 \h </w:instrText>
            </w:r>
            <w:r>
              <w:rPr>
                <w:noProof/>
                <w:webHidden/>
              </w:rPr>
            </w:r>
            <w:r>
              <w:rPr>
                <w:noProof/>
                <w:webHidden/>
              </w:rPr>
              <w:fldChar w:fldCharType="separate"/>
            </w:r>
            <w:r>
              <w:rPr>
                <w:noProof/>
                <w:webHidden/>
              </w:rPr>
              <w:t>16</w:t>
            </w:r>
            <w:r>
              <w:rPr>
                <w:noProof/>
                <w:webHidden/>
              </w:rPr>
              <w:fldChar w:fldCharType="end"/>
            </w:r>
          </w:hyperlink>
        </w:p>
        <w:p w14:paraId="22D73BBF" w14:textId="77777777" w:rsidR="00E00AB5" w:rsidRDefault="00E00AB5">
          <w:pPr>
            <w:pStyle w:val="TOC3"/>
            <w:tabs>
              <w:tab w:val="right" w:leader="dot" w:pos="8290"/>
            </w:tabs>
            <w:rPr>
              <w:rFonts w:asciiTheme="minorHAnsi" w:hAnsiTheme="minorHAnsi"/>
              <w:noProof/>
              <w:lang w:val="en-NZ" w:eastAsia="en-NZ"/>
            </w:rPr>
          </w:pPr>
          <w:hyperlink w:anchor="_Toc370304810" w:history="1">
            <w:r w:rsidRPr="009A0746">
              <w:rPr>
                <w:rStyle w:val="Hyperlink"/>
                <w:noProof/>
              </w:rPr>
              <w:t>Applicant</w:t>
            </w:r>
            <w:r>
              <w:rPr>
                <w:noProof/>
                <w:webHidden/>
              </w:rPr>
              <w:tab/>
            </w:r>
            <w:r>
              <w:rPr>
                <w:noProof/>
                <w:webHidden/>
              </w:rPr>
              <w:fldChar w:fldCharType="begin"/>
            </w:r>
            <w:r>
              <w:rPr>
                <w:noProof/>
                <w:webHidden/>
              </w:rPr>
              <w:instrText xml:space="preserve"> PAGEREF _Toc370304810 \h </w:instrText>
            </w:r>
            <w:r>
              <w:rPr>
                <w:noProof/>
                <w:webHidden/>
              </w:rPr>
            </w:r>
            <w:r>
              <w:rPr>
                <w:noProof/>
                <w:webHidden/>
              </w:rPr>
              <w:fldChar w:fldCharType="separate"/>
            </w:r>
            <w:r>
              <w:rPr>
                <w:noProof/>
                <w:webHidden/>
              </w:rPr>
              <w:t>16</w:t>
            </w:r>
            <w:r>
              <w:rPr>
                <w:noProof/>
                <w:webHidden/>
              </w:rPr>
              <w:fldChar w:fldCharType="end"/>
            </w:r>
          </w:hyperlink>
        </w:p>
        <w:p w14:paraId="361BC7DC" w14:textId="77777777" w:rsidR="00E00AB5" w:rsidRDefault="00E00AB5">
          <w:pPr>
            <w:pStyle w:val="TOC1"/>
            <w:tabs>
              <w:tab w:val="right" w:leader="dot" w:pos="8290"/>
            </w:tabs>
            <w:rPr>
              <w:rFonts w:asciiTheme="minorHAnsi" w:hAnsiTheme="minorHAnsi"/>
              <w:b w:val="0"/>
              <w:noProof/>
              <w:sz w:val="22"/>
              <w:szCs w:val="22"/>
              <w:lang w:val="en-NZ" w:eastAsia="en-NZ"/>
            </w:rPr>
          </w:pPr>
          <w:hyperlink w:anchor="_Toc370304811" w:history="1">
            <w:r w:rsidRPr="009A0746">
              <w:rPr>
                <w:rStyle w:val="Hyperlink"/>
                <w:noProof/>
              </w:rPr>
              <w:t>Appendix</w:t>
            </w:r>
            <w:r>
              <w:rPr>
                <w:noProof/>
                <w:webHidden/>
              </w:rPr>
              <w:tab/>
            </w:r>
            <w:r>
              <w:rPr>
                <w:noProof/>
                <w:webHidden/>
              </w:rPr>
              <w:fldChar w:fldCharType="begin"/>
            </w:r>
            <w:r>
              <w:rPr>
                <w:noProof/>
                <w:webHidden/>
              </w:rPr>
              <w:instrText xml:space="preserve"> PAGEREF _Toc370304811 \h </w:instrText>
            </w:r>
            <w:r>
              <w:rPr>
                <w:noProof/>
                <w:webHidden/>
              </w:rPr>
            </w:r>
            <w:r>
              <w:rPr>
                <w:noProof/>
                <w:webHidden/>
              </w:rPr>
              <w:fldChar w:fldCharType="separate"/>
            </w:r>
            <w:r>
              <w:rPr>
                <w:noProof/>
                <w:webHidden/>
              </w:rPr>
              <w:t>17</w:t>
            </w:r>
            <w:r>
              <w:rPr>
                <w:noProof/>
                <w:webHidden/>
              </w:rPr>
              <w:fldChar w:fldCharType="end"/>
            </w:r>
          </w:hyperlink>
        </w:p>
        <w:p w14:paraId="62CF029C" w14:textId="77777777" w:rsidR="00E00AB5" w:rsidRDefault="00E00AB5">
          <w:pPr>
            <w:pStyle w:val="TOC2"/>
            <w:tabs>
              <w:tab w:val="right" w:leader="dot" w:pos="8290"/>
            </w:tabs>
            <w:rPr>
              <w:rFonts w:asciiTheme="minorHAnsi" w:hAnsiTheme="minorHAnsi"/>
              <w:b w:val="0"/>
              <w:noProof/>
              <w:lang w:val="en-NZ" w:eastAsia="en-NZ"/>
            </w:rPr>
          </w:pPr>
          <w:hyperlink w:anchor="_Toc370304812" w:history="1">
            <w:r w:rsidRPr="009A0746">
              <w:rPr>
                <w:rStyle w:val="Hyperlink"/>
                <w:noProof/>
              </w:rPr>
              <w:t>Communications with client</w:t>
            </w:r>
            <w:r>
              <w:rPr>
                <w:noProof/>
                <w:webHidden/>
              </w:rPr>
              <w:tab/>
            </w:r>
            <w:r>
              <w:rPr>
                <w:noProof/>
                <w:webHidden/>
              </w:rPr>
              <w:fldChar w:fldCharType="begin"/>
            </w:r>
            <w:r>
              <w:rPr>
                <w:noProof/>
                <w:webHidden/>
              </w:rPr>
              <w:instrText xml:space="preserve"> PAGEREF _Toc370304812 \h </w:instrText>
            </w:r>
            <w:r>
              <w:rPr>
                <w:noProof/>
                <w:webHidden/>
              </w:rPr>
            </w:r>
            <w:r>
              <w:rPr>
                <w:noProof/>
                <w:webHidden/>
              </w:rPr>
              <w:fldChar w:fldCharType="separate"/>
            </w:r>
            <w:r>
              <w:rPr>
                <w:noProof/>
                <w:webHidden/>
              </w:rPr>
              <w:t>17</w:t>
            </w:r>
            <w:r>
              <w:rPr>
                <w:noProof/>
                <w:webHidden/>
              </w:rPr>
              <w:fldChar w:fldCharType="end"/>
            </w:r>
          </w:hyperlink>
        </w:p>
        <w:p w14:paraId="3AA403A6" w14:textId="77777777" w:rsidR="00E00AB5" w:rsidRDefault="00E00AB5">
          <w:pPr>
            <w:pStyle w:val="TOC3"/>
            <w:tabs>
              <w:tab w:val="right" w:leader="dot" w:pos="8290"/>
            </w:tabs>
            <w:rPr>
              <w:rFonts w:asciiTheme="minorHAnsi" w:hAnsiTheme="minorHAnsi"/>
              <w:noProof/>
              <w:lang w:val="en-NZ" w:eastAsia="en-NZ"/>
            </w:rPr>
          </w:pPr>
          <w:hyperlink w:anchor="_Toc370304813" w:history="1">
            <w:r w:rsidRPr="009A0746">
              <w:rPr>
                <w:rStyle w:val="Hyperlink"/>
                <w:noProof/>
              </w:rPr>
              <w:t>Part 1</w:t>
            </w:r>
            <w:r>
              <w:rPr>
                <w:noProof/>
                <w:webHidden/>
              </w:rPr>
              <w:tab/>
            </w:r>
            <w:r>
              <w:rPr>
                <w:noProof/>
                <w:webHidden/>
              </w:rPr>
              <w:fldChar w:fldCharType="begin"/>
            </w:r>
            <w:r>
              <w:rPr>
                <w:noProof/>
                <w:webHidden/>
              </w:rPr>
              <w:instrText xml:space="preserve"> PAGEREF _Toc370304813 \h </w:instrText>
            </w:r>
            <w:r>
              <w:rPr>
                <w:noProof/>
                <w:webHidden/>
              </w:rPr>
            </w:r>
            <w:r>
              <w:rPr>
                <w:noProof/>
                <w:webHidden/>
              </w:rPr>
              <w:fldChar w:fldCharType="separate"/>
            </w:r>
            <w:r>
              <w:rPr>
                <w:noProof/>
                <w:webHidden/>
              </w:rPr>
              <w:t>17</w:t>
            </w:r>
            <w:r>
              <w:rPr>
                <w:noProof/>
                <w:webHidden/>
              </w:rPr>
              <w:fldChar w:fldCharType="end"/>
            </w:r>
          </w:hyperlink>
        </w:p>
        <w:p w14:paraId="412CBD23" w14:textId="77777777" w:rsidR="00E00AB5" w:rsidRDefault="00E00AB5">
          <w:pPr>
            <w:pStyle w:val="TOC3"/>
            <w:tabs>
              <w:tab w:val="right" w:leader="dot" w:pos="8290"/>
            </w:tabs>
            <w:rPr>
              <w:rFonts w:asciiTheme="minorHAnsi" w:hAnsiTheme="minorHAnsi"/>
              <w:noProof/>
              <w:lang w:val="en-NZ" w:eastAsia="en-NZ"/>
            </w:rPr>
          </w:pPr>
          <w:hyperlink w:anchor="_Toc370304814" w:history="1">
            <w:r w:rsidRPr="009A0746">
              <w:rPr>
                <w:rStyle w:val="Hyperlink"/>
                <w:noProof/>
              </w:rPr>
              <w:t>Part 2</w:t>
            </w:r>
            <w:r>
              <w:rPr>
                <w:noProof/>
                <w:webHidden/>
              </w:rPr>
              <w:tab/>
            </w:r>
            <w:r>
              <w:rPr>
                <w:noProof/>
                <w:webHidden/>
              </w:rPr>
              <w:fldChar w:fldCharType="begin"/>
            </w:r>
            <w:r>
              <w:rPr>
                <w:noProof/>
                <w:webHidden/>
              </w:rPr>
              <w:instrText xml:space="preserve"> PAGEREF _Toc370304814 \h </w:instrText>
            </w:r>
            <w:r>
              <w:rPr>
                <w:noProof/>
                <w:webHidden/>
              </w:rPr>
            </w:r>
            <w:r>
              <w:rPr>
                <w:noProof/>
                <w:webHidden/>
              </w:rPr>
              <w:fldChar w:fldCharType="separate"/>
            </w:r>
            <w:r>
              <w:rPr>
                <w:noProof/>
                <w:webHidden/>
              </w:rPr>
              <w:t>17</w:t>
            </w:r>
            <w:r>
              <w:rPr>
                <w:noProof/>
                <w:webHidden/>
              </w:rPr>
              <w:fldChar w:fldCharType="end"/>
            </w:r>
          </w:hyperlink>
        </w:p>
        <w:p w14:paraId="5C30C740" w14:textId="77777777" w:rsidR="00FC056E" w:rsidRDefault="00F70B52">
          <w:r>
            <w:rPr>
              <w:noProof/>
            </w:rPr>
            <w:fldChar w:fldCharType="end"/>
          </w:r>
        </w:p>
      </w:sdtContent>
    </w:sdt>
    <w:p w14:paraId="5658CDFF" w14:textId="77777777" w:rsidR="00FC056E" w:rsidRDefault="00FC056E"/>
    <w:p w14:paraId="27E3911F" w14:textId="77777777" w:rsidR="00FC056E" w:rsidRDefault="00FC056E">
      <w:r>
        <w:br w:type="page"/>
      </w:r>
    </w:p>
    <w:p w14:paraId="604311CD" w14:textId="77777777" w:rsidR="00FC056E" w:rsidRDefault="00FC056E" w:rsidP="00FC056E">
      <w:pPr>
        <w:pStyle w:val="Heading1"/>
      </w:pPr>
      <w:bookmarkStart w:id="0" w:name="_Toc370304786"/>
      <w:r>
        <w:lastRenderedPageBreak/>
        <w:t>Introduction</w:t>
      </w:r>
      <w:bookmarkEnd w:id="0"/>
    </w:p>
    <w:p w14:paraId="6BDD0ADB" w14:textId="77777777" w:rsidR="005B5141" w:rsidRDefault="005B5141" w:rsidP="005B5141"/>
    <w:p w14:paraId="19F66813" w14:textId="5BEC60AB" w:rsidR="005B5141" w:rsidRDefault="005B5141" w:rsidP="005B5141">
      <w:r>
        <w:t>In this report, I will take the logical design of the database from Part 1 of the Assignment and convert it into a physical design and implementation.</w:t>
      </w:r>
    </w:p>
    <w:p w14:paraId="1645588A" w14:textId="77777777" w:rsidR="005B5141" w:rsidRDefault="005B5141" w:rsidP="005B5141"/>
    <w:p w14:paraId="080EC084" w14:textId="58F5D656" w:rsidR="00FC056E" w:rsidRDefault="005B5141" w:rsidP="00FC056E">
      <w:r>
        <w:t>This process will include modeling the data volume and access frequency for the two most important processes as well as considering possible de-normalisation methods to improve performance.</w:t>
      </w:r>
    </w:p>
    <w:p w14:paraId="5D030C25" w14:textId="77777777" w:rsidR="005B5141" w:rsidRDefault="005B5141" w:rsidP="00FC056E"/>
    <w:p w14:paraId="2DBF6DF5" w14:textId="5F164AFB" w:rsidR="0072161F" w:rsidRDefault="005B5141" w:rsidP="005B5141">
      <w:r>
        <w:t>This will result in an SQL script file that can be used to generate the tables and populate them with example data.</w:t>
      </w:r>
    </w:p>
    <w:p w14:paraId="3DBD70F0" w14:textId="77777777" w:rsidR="00FC056E" w:rsidRDefault="00FC056E">
      <w:r>
        <w:br w:type="page"/>
      </w:r>
    </w:p>
    <w:p w14:paraId="27A27B69" w14:textId="77777777" w:rsidR="00FC056E" w:rsidRDefault="00FC056E" w:rsidP="00FC056E">
      <w:pPr>
        <w:pStyle w:val="Heading1"/>
      </w:pPr>
      <w:bookmarkStart w:id="1" w:name="_Toc370304787"/>
      <w:r>
        <w:lastRenderedPageBreak/>
        <w:t>Logical Design</w:t>
      </w:r>
      <w:bookmarkEnd w:id="1"/>
    </w:p>
    <w:p w14:paraId="1F0966A1" w14:textId="77777777" w:rsidR="000E1ECE" w:rsidRDefault="000E1ECE" w:rsidP="000E1ECE"/>
    <w:p w14:paraId="46B2ECD4" w14:textId="59345FA6" w:rsidR="000E1ECE" w:rsidRDefault="000E1ECE" w:rsidP="000E1ECE">
      <w:pPr>
        <w:pStyle w:val="Heading2"/>
      </w:pPr>
      <w:bookmarkStart w:id="2" w:name="_Toc370304788"/>
      <w:r>
        <w:t xml:space="preserve">The Integrated </w:t>
      </w:r>
      <w:proofErr w:type="spellStart"/>
      <w:r>
        <w:t>Normalised</w:t>
      </w:r>
      <w:proofErr w:type="spellEnd"/>
      <w:r>
        <w:t xml:space="preserve"> Entity-Relationship Diagram</w:t>
      </w:r>
      <w:bookmarkEnd w:id="2"/>
    </w:p>
    <w:p w14:paraId="0D213078" w14:textId="77777777" w:rsidR="004F1D27" w:rsidRPr="004F1D27" w:rsidRDefault="004F1D27" w:rsidP="004F1D27"/>
    <w:p w14:paraId="4531473E" w14:textId="6C4F2E63" w:rsidR="00F4348D" w:rsidRDefault="00F4348D" w:rsidP="00F4348D">
      <w:r>
        <w:t>This is the integrated normalized entity-relationship diagram from Part 1 of the Assignment.</w:t>
      </w:r>
    </w:p>
    <w:p w14:paraId="5AF79FD6" w14:textId="40BC41DD" w:rsidR="00C27DB5" w:rsidRDefault="00E124A4" w:rsidP="00C27DB5">
      <w:r>
        <w:rPr>
          <w:noProof/>
          <w:lang w:val="en-NZ" w:eastAsia="en-NZ"/>
        </w:rPr>
        <w:drawing>
          <wp:inline distT="0" distB="0" distL="0" distR="0" wp14:anchorId="2B5859B4" wp14:editId="60EB5F84">
            <wp:extent cx="5269230" cy="4707890"/>
            <wp:effectExtent l="0" t="0" r="0" b="0"/>
            <wp:docPr id="2" name="Picture 2" descr="Mountain Lion:Users:Admin:Downloads:6108_assignment_1-assets:start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untain Lion:Users:Admin:Downloads:6108_assignment_1-assets:start_e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230" cy="4707890"/>
                    </a:xfrm>
                    <a:prstGeom prst="rect">
                      <a:avLst/>
                    </a:prstGeom>
                    <a:noFill/>
                    <a:ln>
                      <a:noFill/>
                    </a:ln>
                  </pic:spPr>
                </pic:pic>
              </a:graphicData>
            </a:graphic>
          </wp:inline>
        </w:drawing>
      </w:r>
    </w:p>
    <w:p w14:paraId="1F6524EB" w14:textId="77777777" w:rsidR="00FC056E" w:rsidRDefault="00FC056E" w:rsidP="00FC056E"/>
    <w:p w14:paraId="06460093" w14:textId="77777777" w:rsidR="00FC056E" w:rsidRDefault="00FC056E">
      <w:r>
        <w:br w:type="page"/>
      </w:r>
    </w:p>
    <w:p w14:paraId="4690B988" w14:textId="77777777" w:rsidR="00FC056E" w:rsidRDefault="00FC056E" w:rsidP="00FC056E">
      <w:pPr>
        <w:pStyle w:val="Heading1"/>
      </w:pPr>
      <w:bookmarkStart w:id="3" w:name="_Toc370304789"/>
      <w:r>
        <w:lastRenderedPageBreak/>
        <w:t>Physical Design</w:t>
      </w:r>
      <w:bookmarkEnd w:id="3"/>
    </w:p>
    <w:p w14:paraId="392A5DBD" w14:textId="77777777" w:rsidR="00FC056E" w:rsidRDefault="00FC056E" w:rsidP="00FC056E"/>
    <w:p w14:paraId="295AF281" w14:textId="77777777" w:rsidR="00FC056E" w:rsidRDefault="00FC056E" w:rsidP="00FC056E">
      <w:pPr>
        <w:pStyle w:val="Heading2"/>
      </w:pPr>
      <w:bookmarkStart w:id="4" w:name="_Toc370304790"/>
      <w:r>
        <w:t>Relations</w:t>
      </w:r>
      <w:bookmarkEnd w:id="4"/>
    </w:p>
    <w:p w14:paraId="708F85F1" w14:textId="77777777" w:rsidR="004F7F25" w:rsidRDefault="004F7F25" w:rsidP="004F7F25"/>
    <w:p w14:paraId="588FDD4F" w14:textId="3AE3DA69" w:rsidR="00C27DB5" w:rsidRPr="004F7F25" w:rsidRDefault="004F7F25" w:rsidP="00C27DB5">
      <w:pPr>
        <w:rPr>
          <w:b/>
        </w:rPr>
      </w:pPr>
      <w:r w:rsidRPr="004F7F25">
        <w:rPr>
          <w:b/>
        </w:rPr>
        <w:t>Tables</w:t>
      </w:r>
    </w:p>
    <w:p w14:paraId="21160659" w14:textId="388CE6BD" w:rsidR="00FC056E" w:rsidRPr="005F5DF4" w:rsidRDefault="00B51EDD" w:rsidP="005F5DF4">
      <w:pPr>
        <w:pStyle w:val="ListParagraph"/>
        <w:numPr>
          <w:ilvl w:val="0"/>
          <w:numId w:val="20"/>
        </w:numPr>
        <w:rPr>
          <w:rFonts w:ascii="Consolas" w:hAnsi="Consolas"/>
        </w:rPr>
      </w:pPr>
      <w:r w:rsidRPr="005F5DF4">
        <w:rPr>
          <w:rFonts w:ascii="Consolas" w:hAnsi="Consolas"/>
        </w:rPr>
        <w:t>Location</w:t>
      </w:r>
      <w:r w:rsidR="005F5DF4" w:rsidRPr="005F5DF4">
        <w:rPr>
          <w:rFonts w:ascii="Consolas" w:hAnsi="Consolas"/>
        </w:rPr>
        <w:t xml:space="preserve"> </w:t>
      </w:r>
      <w:r w:rsidR="00A75423" w:rsidRPr="005F5DF4">
        <w:rPr>
          <w:rFonts w:ascii="Consolas" w:hAnsi="Consolas"/>
        </w:rPr>
        <w:t>(</w:t>
      </w:r>
      <w:r w:rsidR="005F5DF4" w:rsidRPr="005F5DF4">
        <w:rPr>
          <w:rFonts w:ascii="Consolas" w:hAnsi="Consolas"/>
        </w:rPr>
        <w:t xml:space="preserve"> </w:t>
      </w:r>
      <w:r w:rsidR="00A75423" w:rsidRPr="005F5DF4">
        <w:rPr>
          <w:rFonts w:ascii="Consolas" w:hAnsi="Consolas"/>
        </w:rPr>
        <w:t>ID, Name</w:t>
      </w:r>
      <w:r w:rsidR="005F5DF4" w:rsidRPr="005F5DF4">
        <w:rPr>
          <w:rFonts w:ascii="Consolas" w:hAnsi="Consolas"/>
        </w:rPr>
        <w:t xml:space="preserve"> </w:t>
      </w:r>
      <w:r w:rsidR="00A75423" w:rsidRPr="005F5DF4">
        <w:rPr>
          <w:rFonts w:ascii="Consolas" w:hAnsi="Consolas"/>
        </w:rPr>
        <w:t>)</w:t>
      </w:r>
    </w:p>
    <w:p w14:paraId="3D7970DC" w14:textId="107CA0E0" w:rsidR="00B51EDD" w:rsidRPr="005F5DF4" w:rsidRDefault="00A75423" w:rsidP="005F5DF4">
      <w:pPr>
        <w:pStyle w:val="ListParagraph"/>
        <w:numPr>
          <w:ilvl w:val="0"/>
          <w:numId w:val="20"/>
        </w:numPr>
        <w:rPr>
          <w:rFonts w:ascii="Consolas" w:hAnsi="Consolas"/>
        </w:rPr>
      </w:pPr>
      <w:r w:rsidRPr="005F5DF4">
        <w:rPr>
          <w:rFonts w:ascii="Consolas" w:hAnsi="Consolas"/>
        </w:rPr>
        <w:t>Vacancy</w:t>
      </w:r>
      <w:r w:rsidR="005F5DF4" w:rsidRPr="005F5DF4">
        <w:rPr>
          <w:rFonts w:ascii="Consolas" w:hAnsi="Consolas"/>
        </w:rPr>
        <w:t xml:space="preserve"> </w:t>
      </w:r>
      <w:r w:rsidRPr="005F5DF4">
        <w:rPr>
          <w:rFonts w:ascii="Consolas" w:hAnsi="Consolas"/>
        </w:rPr>
        <w:t>(</w:t>
      </w:r>
      <w:r w:rsidR="005F5DF4" w:rsidRPr="005F5DF4">
        <w:rPr>
          <w:rFonts w:ascii="Consolas" w:hAnsi="Consolas"/>
        </w:rPr>
        <w:t xml:space="preserve"> </w:t>
      </w:r>
      <w:r w:rsidRPr="005F5DF4">
        <w:rPr>
          <w:rFonts w:ascii="Consolas" w:hAnsi="Consolas"/>
        </w:rPr>
        <w:t xml:space="preserve">ID, Description, </w:t>
      </w:r>
      <w:proofErr w:type="spellStart"/>
      <w:r w:rsidRPr="005F5DF4">
        <w:rPr>
          <w:rFonts w:ascii="Consolas" w:hAnsi="Consolas"/>
        </w:rPr>
        <w:t>EmployerID</w:t>
      </w:r>
      <w:proofErr w:type="spellEnd"/>
      <w:r w:rsidRPr="005F5DF4">
        <w:rPr>
          <w:rFonts w:ascii="Consolas" w:hAnsi="Consolas"/>
        </w:rPr>
        <w:t xml:space="preserve">, </w:t>
      </w:r>
      <w:proofErr w:type="spellStart"/>
      <w:r w:rsidRPr="005F5DF4">
        <w:rPr>
          <w:rFonts w:ascii="Consolas" w:hAnsi="Consolas"/>
        </w:rPr>
        <w:t>LocationID</w:t>
      </w:r>
      <w:proofErr w:type="spellEnd"/>
      <w:r w:rsidRPr="005F5DF4">
        <w:rPr>
          <w:rFonts w:ascii="Consolas" w:hAnsi="Consolas"/>
        </w:rPr>
        <w:t xml:space="preserve">, </w:t>
      </w:r>
      <w:proofErr w:type="spellStart"/>
      <w:r w:rsidRPr="005F5DF4">
        <w:rPr>
          <w:rFonts w:ascii="Consolas" w:hAnsi="Consolas"/>
        </w:rPr>
        <w:t>DateCreated</w:t>
      </w:r>
      <w:proofErr w:type="spellEnd"/>
      <w:r w:rsidRPr="005F5DF4">
        <w:rPr>
          <w:rFonts w:ascii="Consolas" w:hAnsi="Consolas"/>
        </w:rPr>
        <w:t>, Type</w:t>
      </w:r>
      <w:r w:rsidR="00640568" w:rsidRPr="005F5DF4">
        <w:rPr>
          <w:rFonts w:ascii="Consolas" w:hAnsi="Consolas"/>
        </w:rPr>
        <w:t xml:space="preserve">, </w:t>
      </w:r>
      <w:proofErr w:type="spellStart"/>
      <w:r w:rsidR="00640568" w:rsidRPr="005F5DF4">
        <w:rPr>
          <w:rFonts w:ascii="Consolas" w:hAnsi="Consolas"/>
        </w:rPr>
        <w:t>StudentID</w:t>
      </w:r>
      <w:proofErr w:type="spellEnd"/>
      <w:r w:rsidR="005F5DF4" w:rsidRPr="005F5DF4">
        <w:rPr>
          <w:rFonts w:ascii="Consolas" w:hAnsi="Consolas"/>
        </w:rPr>
        <w:t xml:space="preserve"> </w:t>
      </w:r>
      <w:r w:rsidRPr="005F5DF4">
        <w:rPr>
          <w:rFonts w:ascii="Consolas" w:hAnsi="Consolas"/>
        </w:rPr>
        <w:t>)</w:t>
      </w:r>
    </w:p>
    <w:p w14:paraId="44C99CE8" w14:textId="69DDBAC0" w:rsidR="00B51EDD" w:rsidRPr="005F5DF4" w:rsidRDefault="00A75423" w:rsidP="005F5DF4">
      <w:pPr>
        <w:pStyle w:val="ListParagraph"/>
        <w:numPr>
          <w:ilvl w:val="0"/>
          <w:numId w:val="20"/>
        </w:numPr>
        <w:rPr>
          <w:rFonts w:ascii="Consolas" w:hAnsi="Consolas"/>
        </w:rPr>
      </w:pPr>
      <w:r w:rsidRPr="005F5DF4">
        <w:rPr>
          <w:rFonts w:ascii="Consolas" w:hAnsi="Consolas"/>
        </w:rPr>
        <w:t>Employer</w:t>
      </w:r>
      <w:r w:rsidR="005F5DF4" w:rsidRPr="005F5DF4">
        <w:rPr>
          <w:rFonts w:ascii="Consolas" w:hAnsi="Consolas"/>
        </w:rPr>
        <w:t xml:space="preserve"> </w:t>
      </w:r>
      <w:r w:rsidRPr="005F5DF4">
        <w:rPr>
          <w:rFonts w:ascii="Consolas" w:hAnsi="Consolas"/>
        </w:rPr>
        <w:t>(</w:t>
      </w:r>
      <w:r w:rsidR="005F5DF4" w:rsidRPr="005F5DF4">
        <w:rPr>
          <w:rFonts w:ascii="Consolas" w:hAnsi="Consolas"/>
        </w:rPr>
        <w:t xml:space="preserve"> </w:t>
      </w:r>
      <w:r w:rsidRPr="005F5DF4">
        <w:rPr>
          <w:rFonts w:ascii="Consolas" w:hAnsi="Consolas"/>
        </w:rPr>
        <w:t>ID, Name</w:t>
      </w:r>
      <w:r w:rsidR="0044135D" w:rsidRPr="005F5DF4">
        <w:rPr>
          <w:rFonts w:ascii="Consolas" w:hAnsi="Consolas"/>
        </w:rPr>
        <w:t xml:space="preserve">, </w:t>
      </w:r>
      <w:proofErr w:type="spellStart"/>
      <w:r w:rsidR="0044135D" w:rsidRPr="005F5DF4">
        <w:rPr>
          <w:rFonts w:ascii="Consolas" w:hAnsi="Consolas"/>
        </w:rPr>
        <w:t>LocationID</w:t>
      </w:r>
      <w:proofErr w:type="spellEnd"/>
      <w:r w:rsidR="005F5DF4" w:rsidRPr="005F5DF4">
        <w:rPr>
          <w:rFonts w:ascii="Consolas" w:hAnsi="Consolas"/>
        </w:rPr>
        <w:t xml:space="preserve"> </w:t>
      </w:r>
      <w:r w:rsidRPr="005F5DF4">
        <w:rPr>
          <w:rFonts w:ascii="Consolas" w:hAnsi="Consolas"/>
        </w:rPr>
        <w:t>)</w:t>
      </w:r>
    </w:p>
    <w:p w14:paraId="4C51CD09" w14:textId="165089ED" w:rsidR="00B51EDD" w:rsidRPr="005F5DF4" w:rsidRDefault="00A75423" w:rsidP="005F5DF4">
      <w:pPr>
        <w:pStyle w:val="ListParagraph"/>
        <w:numPr>
          <w:ilvl w:val="0"/>
          <w:numId w:val="20"/>
        </w:numPr>
        <w:rPr>
          <w:rFonts w:ascii="Consolas" w:hAnsi="Consolas"/>
        </w:rPr>
      </w:pPr>
      <w:proofErr w:type="spellStart"/>
      <w:r w:rsidRPr="005F5DF4">
        <w:rPr>
          <w:rFonts w:ascii="Consolas" w:hAnsi="Consolas"/>
        </w:rPr>
        <w:t>VacancySkill</w:t>
      </w:r>
      <w:proofErr w:type="spellEnd"/>
      <w:r w:rsidR="005F5DF4" w:rsidRPr="005F5DF4">
        <w:rPr>
          <w:rFonts w:ascii="Consolas" w:hAnsi="Consolas"/>
        </w:rPr>
        <w:t xml:space="preserve"> </w:t>
      </w:r>
      <w:r w:rsidRPr="005F5DF4">
        <w:rPr>
          <w:rFonts w:ascii="Consolas" w:hAnsi="Consolas"/>
        </w:rPr>
        <w:t>(</w:t>
      </w:r>
      <w:r w:rsidR="005F5DF4" w:rsidRPr="005F5DF4">
        <w:rPr>
          <w:rFonts w:ascii="Consolas" w:hAnsi="Consolas"/>
        </w:rPr>
        <w:t xml:space="preserve"> </w:t>
      </w:r>
      <w:proofErr w:type="spellStart"/>
      <w:r w:rsidRPr="005F5DF4">
        <w:rPr>
          <w:rFonts w:ascii="Consolas" w:hAnsi="Consolas"/>
        </w:rPr>
        <w:t>VacancyID</w:t>
      </w:r>
      <w:proofErr w:type="spellEnd"/>
      <w:r w:rsidRPr="005F5DF4">
        <w:rPr>
          <w:rFonts w:ascii="Consolas" w:hAnsi="Consolas"/>
        </w:rPr>
        <w:t xml:space="preserve">, </w:t>
      </w:r>
      <w:proofErr w:type="spellStart"/>
      <w:r w:rsidRPr="005F5DF4">
        <w:rPr>
          <w:rFonts w:ascii="Consolas" w:hAnsi="Consolas"/>
        </w:rPr>
        <w:t>SkillID</w:t>
      </w:r>
      <w:proofErr w:type="spellEnd"/>
      <w:r w:rsidR="005F5DF4" w:rsidRPr="005F5DF4">
        <w:rPr>
          <w:rFonts w:ascii="Consolas" w:hAnsi="Consolas"/>
        </w:rPr>
        <w:t xml:space="preserve"> </w:t>
      </w:r>
      <w:r w:rsidRPr="005F5DF4">
        <w:rPr>
          <w:rFonts w:ascii="Consolas" w:hAnsi="Consolas"/>
        </w:rPr>
        <w:t>)</w:t>
      </w:r>
    </w:p>
    <w:p w14:paraId="4EF9B8DC" w14:textId="459E3A96" w:rsidR="00B51EDD" w:rsidRPr="005F5DF4" w:rsidRDefault="00B51EDD" w:rsidP="005F5DF4">
      <w:pPr>
        <w:pStyle w:val="ListParagraph"/>
        <w:numPr>
          <w:ilvl w:val="0"/>
          <w:numId w:val="20"/>
        </w:numPr>
        <w:rPr>
          <w:rFonts w:ascii="Consolas" w:hAnsi="Consolas"/>
        </w:rPr>
      </w:pPr>
      <w:r w:rsidRPr="005F5DF4">
        <w:rPr>
          <w:rFonts w:ascii="Consolas" w:hAnsi="Consolas"/>
        </w:rPr>
        <w:t>Skill</w:t>
      </w:r>
      <w:r w:rsidR="005F5DF4" w:rsidRPr="005F5DF4">
        <w:rPr>
          <w:rFonts w:ascii="Consolas" w:hAnsi="Consolas"/>
        </w:rPr>
        <w:t xml:space="preserve"> </w:t>
      </w:r>
      <w:r w:rsidR="00A75423" w:rsidRPr="005F5DF4">
        <w:rPr>
          <w:rFonts w:ascii="Consolas" w:hAnsi="Consolas"/>
        </w:rPr>
        <w:t>(</w:t>
      </w:r>
      <w:r w:rsidR="005F5DF4" w:rsidRPr="005F5DF4">
        <w:rPr>
          <w:rFonts w:ascii="Consolas" w:hAnsi="Consolas"/>
        </w:rPr>
        <w:t xml:space="preserve"> </w:t>
      </w:r>
      <w:r w:rsidR="00A75423" w:rsidRPr="005F5DF4">
        <w:rPr>
          <w:rFonts w:ascii="Consolas" w:hAnsi="Consolas"/>
        </w:rPr>
        <w:t>ID, Name</w:t>
      </w:r>
      <w:r w:rsidR="005F5DF4" w:rsidRPr="005F5DF4">
        <w:rPr>
          <w:rFonts w:ascii="Consolas" w:hAnsi="Consolas"/>
        </w:rPr>
        <w:t xml:space="preserve"> </w:t>
      </w:r>
      <w:r w:rsidR="00A75423" w:rsidRPr="005F5DF4">
        <w:rPr>
          <w:rFonts w:ascii="Consolas" w:hAnsi="Consolas"/>
        </w:rPr>
        <w:t>)</w:t>
      </w:r>
    </w:p>
    <w:p w14:paraId="6FD26318" w14:textId="4AF2860C" w:rsidR="00B51EDD" w:rsidRPr="005F5DF4" w:rsidRDefault="00A75423" w:rsidP="005F5DF4">
      <w:pPr>
        <w:pStyle w:val="ListParagraph"/>
        <w:numPr>
          <w:ilvl w:val="0"/>
          <w:numId w:val="20"/>
        </w:numPr>
        <w:rPr>
          <w:rFonts w:ascii="Consolas" w:hAnsi="Consolas"/>
        </w:rPr>
      </w:pPr>
      <w:proofErr w:type="spellStart"/>
      <w:r w:rsidRPr="005F5DF4">
        <w:rPr>
          <w:rFonts w:ascii="Consolas" w:hAnsi="Consolas"/>
        </w:rPr>
        <w:t>StudentSkill</w:t>
      </w:r>
      <w:proofErr w:type="spellEnd"/>
      <w:r w:rsidR="005F5DF4" w:rsidRPr="005F5DF4">
        <w:rPr>
          <w:rFonts w:ascii="Consolas" w:hAnsi="Consolas"/>
        </w:rPr>
        <w:t xml:space="preserve"> </w:t>
      </w:r>
      <w:r w:rsidRPr="005F5DF4">
        <w:rPr>
          <w:rFonts w:ascii="Consolas" w:hAnsi="Consolas"/>
        </w:rPr>
        <w:t>(</w:t>
      </w:r>
      <w:r w:rsidR="005F5DF4" w:rsidRPr="005F5DF4">
        <w:rPr>
          <w:rFonts w:ascii="Consolas" w:hAnsi="Consolas"/>
        </w:rPr>
        <w:t xml:space="preserve"> </w:t>
      </w:r>
      <w:proofErr w:type="spellStart"/>
      <w:r w:rsidRPr="005F5DF4">
        <w:rPr>
          <w:rFonts w:ascii="Consolas" w:hAnsi="Consolas"/>
        </w:rPr>
        <w:t>StudentID</w:t>
      </w:r>
      <w:proofErr w:type="spellEnd"/>
      <w:r w:rsidRPr="005F5DF4">
        <w:rPr>
          <w:rFonts w:ascii="Consolas" w:hAnsi="Consolas"/>
        </w:rPr>
        <w:t xml:space="preserve">, </w:t>
      </w:r>
      <w:proofErr w:type="spellStart"/>
      <w:r w:rsidRPr="005F5DF4">
        <w:rPr>
          <w:rFonts w:ascii="Consolas" w:hAnsi="Consolas"/>
        </w:rPr>
        <w:t>SkillID</w:t>
      </w:r>
      <w:proofErr w:type="spellEnd"/>
      <w:r w:rsidR="005F5DF4" w:rsidRPr="005F5DF4">
        <w:rPr>
          <w:rFonts w:ascii="Consolas" w:hAnsi="Consolas"/>
        </w:rPr>
        <w:t xml:space="preserve"> </w:t>
      </w:r>
      <w:r w:rsidRPr="005F5DF4">
        <w:rPr>
          <w:rFonts w:ascii="Consolas" w:hAnsi="Consolas"/>
        </w:rPr>
        <w:t>)</w:t>
      </w:r>
    </w:p>
    <w:p w14:paraId="6130F7F3" w14:textId="6E9E5C52" w:rsidR="00B51EDD" w:rsidRPr="005F5DF4" w:rsidRDefault="00B51EDD" w:rsidP="005F5DF4">
      <w:pPr>
        <w:pStyle w:val="ListParagraph"/>
        <w:numPr>
          <w:ilvl w:val="0"/>
          <w:numId w:val="20"/>
        </w:numPr>
        <w:rPr>
          <w:rFonts w:ascii="Consolas" w:hAnsi="Consolas"/>
        </w:rPr>
      </w:pPr>
      <w:r w:rsidRPr="005F5DF4">
        <w:rPr>
          <w:rFonts w:ascii="Consolas" w:hAnsi="Consolas"/>
        </w:rPr>
        <w:t>Student</w:t>
      </w:r>
      <w:r w:rsidR="005F5DF4" w:rsidRPr="005F5DF4">
        <w:rPr>
          <w:rFonts w:ascii="Consolas" w:hAnsi="Consolas"/>
        </w:rPr>
        <w:t xml:space="preserve"> ( </w:t>
      </w:r>
      <w:r w:rsidR="00A75423" w:rsidRPr="005F5DF4">
        <w:rPr>
          <w:rFonts w:ascii="Consolas" w:hAnsi="Consolas"/>
        </w:rPr>
        <w:t xml:space="preserve">ID, </w:t>
      </w:r>
      <w:proofErr w:type="spellStart"/>
      <w:r w:rsidR="00A75423" w:rsidRPr="005F5DF4">
        <w:rPr>
          <w:rFonts w:ascii="Consolas" w:hAnsi="Consolas"/>
        </w:rPr>
        <w:t>FirstName</w:t>
      </w:r>
      <w:proofErr w:type="spellEnd"/>
      <w:r w:rsidR="00A75423" w:rsidRPr="005F5DF4">
        <w:rPr>
          <w:rFonts w:ascii="Consolas" w:hAnsi="Consolas"/>
        </w:rPr>
        <w:t xml:space="preserve">, </w:t>
      </w:r>
      <w:proofErr w:type="spellStart"/>
      <w:r w:rsidR="00A75423" w:rsidRPr="005F5DF4">
        <w:rPr>
          <w:rFonts w:ascii="Consolas" w:hAnsi="Consolas"/>
        </w:rPr>
        <w:t>LastName</w:t>
      </w:r>
      <w:proofErr w:type="spellEnd"/>
      <w:r w:rsidR="00A75423" w:rsidRPr="005F5DF4">
        <w:rPr>
          <w:rFonts w:ascii="Consolas" w:hAnsi="Consolas"/>
        </w:rPr>
        <w:t>, Address, Phone</w:t>
      </w:r>
      <w:r w:rsidR="005F5DF4" w:rsidRPr="005F5DF4">
        <w:rPr>
          <w:rFonts w:ascii="Consolas" w:hAnsi="Consolas"/>
        </w:rPr>
        <w:t xml:space="preserve"> </w:t>
      </w:r>
      <w:r w:rsidR="00A75423" w:rsidRPr="005F5DF4">
        <w:rPr>
          <w:rFonts w:ascii="Consolas" w:hAnsi="Consolas"/>
        </w:rPr>
        <w:t>)</w:t>
      </w:r>
    </w:p>
    <w:p w14:paraId="0AE1B351" w14:textId="5BD043F3" w:rsidR="00B51EDD" w:rsidRPr="005F5DF4" w:rsidRDefault="00A75423" w:rsidP="005F5DF4">
      <w:pPr>
        <w:pStyle w:val="ListParagraph"/>
        <w:numPr>
          <w:ilvl w:val="0"/>
          <w:numId w:val="20"/>
        </w:numPr>
        <w:rPr>
          <w:rFonts w:ascii="Consolas" w:hAnsi="Consolas"/>
        </w:rPr>
      </w:pPr>
      <w:r w:rsidRPr="005F5DF4">
        <w:rPr>
          <w:rFonts w:ascii="Consolas" w:hAnsi="Consolas"/>
        </w:rPr>
        <w:t>Applicant</w:t>
      </w:r>
      <w:r w:rsidR="005F5DF4" w:rsidRPr="005F5DF4">
        <w:rPr>
          <w:rFonts w:ascii="Consolas" w:hAnsi="Consolas"/>
        </w:rPr>
        <w:t xml:space="preserve"> </w:t>
      </w:r>
      <w:r w:rsidRPr="005F5DF4">
        <w:rPr>
          <w:rFonts w:ascii="Consolas" w:hAnsi="Consolas"/>
        </w:rPr>
        <w:t>(</w:t>
      </w:r>
      <w:r w:rsidR="005F5DF4" w:rsidRPr="005F5DF4">
        <w:rPr>
          <w:rFonts w:ascii="Consolas" w:hAnsi="Consolas"/>
        </w:rPr>
        <w:t xml:space="preserve"> </w:t>
      </w:r>
      <w:proofErr w:type="spellStart"/>
      <w:r w:rsidRPr="005F5DF4">
        <w:rPr>
          <w:rFonts w:ascii="Consolas" w:hAnsi="Consolas"/>
        </w:rPr>
        <w:t>StudentID</w:t>
      </w:r>
      <w:proofErr w:type="spellEnd"/>
      <w:r w:rsidRPr="005F5DF4">
        <w:rPr>
          <w:rFonts w:ascii="Consolas" w:hAnsi="Consolas"/>
        </w:rPr>
        <w:t xml:space="preserve">, </w:t>
      </w:r>
      <w:proofErr w:type="spellStart"/>
      <w:r w:rsidRPr="005F5DF4">
        <w:rPr>
          <w:rFonts w:ascii="Consolas" w:hAnsi="Consolas"/>
        </w:rPr>
        <w:t>VacancyID</w:t>
      </w:r>
      <w:proofErr w:type="spellEnd"/>
      <w:r w:rsidRPr="005F5DF4">
        <w:rPr>
          <w:rFonts w:ascii="Consolas" w:hAnsi="Consolas"/>
        </w:rPr>
        <w:t xml:space="preserve">, </w:t>
      </w:r>
      <w:proofErr w:type="spellStart"/>
      <w:r w:rsidRPr="005F5DF4">
        <w:rPr>
          <w:rFonts w:ascii="Consolas" w:hAnsi="Consolas"/>
        </w:rPr>
        <w:t>DateSubmitted</w:t>
      </w:r>
      <w:proofErr w:type="spellEnd"/>
      <w:r w:rsidR="005F5DF4" w:rsidRPr="005F5DF4">
        <w:rPr>
          <w:rFonts w:ascii="Consolas" w:hAnsi="Consolas"/>
        </w:rPr>
        <w:t xml:space="preserve"> </w:t>
      </w:r>
      <w:r w:rsidRPr="005F5DF4">
        <w:rPr>
          <w:rFonts w:ascii="Consolas" w:hAnsi="Consolas"/>
        </w:rPr>
        <w:t>)</w:t>
      </w:r>
    </w:p>
    <w:p w14:paraId="4C649276" w14:textId="77777777" w:rsidR="008013D7" w:rsidRDefault="008013D7" w:rsidP="008013D7"/>
    <w:p w14:paraId="604E6130" w14:textId="39F36799" w:rsidR="008013D7" w:rsidRDefault="008013D7" w:rsidP="008013D7">
      <w:pPr>
        <w:rPr>
          <w:b/>
        </w:rPr>
      </w:pPr>
      <w:r w:rsidRPr="008013D7">
        <w:rPr>
          <w:b/>
        </w:rPr>
        <w:t>Foreign Keys</w:t>
      </w:r>
    </w:p>
    <w:p w14:paraId="49DA2768" w14:textId="518511BE" w:rsidR="008013D7" w:rsidRDefault="008013D7" w:rsidP="008013D7">
      <w:pPr>
        <w:pStyle w:val="ListParagraph"/>
        <w:numPr>
          <w:ilvl w:val="0"/>
          <w:numId w:val="19"/>
        </w:numPr>
      </w:pPr>
      <w:r w:rsidRPr="008013D7">
        <w:t>Vacancy</w:t>
      </w:r>
    </w:p>
    <w:p w14:paraId="2F3E9AF9" w14:textId="77777777" w:rsidR="008013D7" w:rsidRDefault="008013D7" w:rsidP="008013D7">
      <w:pPr>
        <w:pStyle w:val="ListParagraph"/>
        <w:numPr>
          <w:ilvl w:val="1"/>
          <w:numId w:val="19"/>
        </w:numPr>
      </w:pPr>
      <w:proofErr w:type="spellStart"/>
      <w:r>
        <w:t>EmployerID</w:t>
      </w:r>
      <w:proofErr w:type="spellEnd"/>
      <w:r>
        <w:t xml:space="preserve">: </w:t>
      </w:r>
      <w:r w:rsidRPr="00640568">
        <w:rPr>
          <w:rFonts w:ascii="Consolas" w:hAnsi="Consolas"/>
        </w:rPr>
        <w:t>ON DELETE NO ACTION</w:t>
      </w:r>
    </w:p>
    <w:p w14:paraId="7E4EC73E" w14:textId="779E870D" w:rsidR="008013D7" w:rsidRPr="00640568" w:rsidRDefault="008013D7" w:rsidP="008013D7">
      <w:pPr>
        <w:pStyle w:val="ListParagraph"/>
        <w:numPr>
          <w:ilvl w:val="1"/>
          <w:numId w:val="19"/>
        </w:numPr>
      </w:pPr>
      <w:proofErr w:type="spellStart"/>
      <w:r>
        <w:t>LocationID</w:t>
      </w:r>
      <w:proofErr w:type="spellEnd"/>
      <w:r>
        <w:t xml:space="preserve">: </w:t>
      </w:r>
      <w:r w:rsidRPr="00640568">
        <w:rPr>
          <w:rFonts w:ascii="Consolas" w:hAnsi="Consolas"/>
        </w:rPr>
        <w:t>ON DELETE NO ACTION</w:t>
      </w:r>
    </w:p>
    <w:p w14:paraId="0923AFE1" w14:textId="44E7D8C4" w:rsidR="00640568" w:rsidRPr="008013D7" w:rsidRDefault="00640568" w:rsidP="00640568">
      <w:pPr>
        <w:pStyle w:val="ListParagraph"/>
        <w:numPr>
          <w:ilvl w:val="1"/>
          <w:numId w:val="19"/>
        </w:numPr>
      </w:pPr>
      <w:proofErr w:type="spellStart"/>
      <w:r>
        <w:t>StudentID</w:t>
      </w:r>
      <w:proofErr w:type="spellEnd"/>
      <w:r>
        <w:t>: ON DELETE SET NULL</w:t>
      </w:r>
    </w:p>
    <w:p w14:paraId="51269DEB" w14:textId="0AE541A2" w:rsidR="008013D7" w:rsidRDefault="008013D7" w:rsidP="008013D7">
      <w:pPr>
        <w:pStyle w:val="ListParagraph"/>
        <w:numPr>
          <w:ilvl w:val="0"/>
          <w:numId w:val="19"/>
        </w:numPr>
      </w:pPr>
      <w:r w:rsidRPr="008013D7">
        <w:t>Employer</w:t>
      </w:r>
    </w:p>
    <w:p w14:paraId="17B0068B" w14:textId="1598F6CA" w:rsidR="008013D7" w:rsidRPr="008013D7" w:rsidRDefault="008013D7" w:rsidP="008013D7">
      <w:pPr>
        <w:pStyle w:val="ListParagraph"/>
        <w:numPr>
          <w:ilvl w:val="1"/>
          <w:numId w:val="19"/>
        </w:numPr>
      </w:pPr>
      <w:proofErr w:type="spellStart"/>
      <w:r>
        <w:t>LocationID</w:t>
      </w:r>
      <w:proofErr w:type="spellEnd"/>
      <w:r>
        <w:t xml:space="preserve">: </w:t>
      </w:r>
      <w:r w:rsidRPr="00640568">
        <w:rPr>
          <w:rFonts w:ascii="Consolas" w:hAnsi="Consolas"/>
        </w:rPr>
        <w:t>ON DELETE NO ACTION</w:t>
      </w:r>
    </w:p>
    <w:p w14:paraId="790689E6" w14:textId="404B5E16" w:rsidR="008013D7" w:rsidRDefault="008013D7" w:rsidP="008013D7">
      <w:pPr>
        <w:pStyle w:val="ListParagraph"/>
        <w:numPr>
          <w:ilvl w:val="0"/>
          <w:numId w:val="19"/>
        </w:numPr>
      </w:pPr>
      <w:proofErr w:type="spellStart"/>
      <w:r w:rsidRPr="008013D7">
        <w:t>VacancySkill</w:t>
      </w:r>
      <w:proofErr w:type="spellEnd"/>
    </w:p>
    <w:p w14:paraId="0BD9A5DC" w14:textId="77777777" w:rsidR="008013D7" w:rsidRDefault="008013D7" w:rsidP="008013D7">
      <w:pPr>
        <w:pStyle w:val="ListParagraph"/>
        <w:numPr>
          <w:ilvl w:val="1"/>
          <w:numId w:val="19"/>
        </w:numPr>
      </w:pPr>
      <w:proofErr w:type="spellStart"/>
      <w:r>
        <w:t>SkillID</w:t>
      </w:r>
      <w:proofErr w:type="spellEnd"/>
      <w:r>
        <w:t xml:space="preserve">: </w:t>
      </w:r>
      <w:r w:rsidRPr="00640568">
        <w:rPr>
          <w:rFonts w:ascii="Consolas" w:hAnsi="Consolas"/>
        </w:rPr>
        <w:t>ON DELETE CASCADE</w:t>
      </w:r>
    </w:p>
    <w:p w14:paraId="610EB243" w14:textId="5A070988" w:rsidR="008013D7" w:rsidRDefault="008013D7" w:rsidP="008013D7">
      <w:pPr>
        <w:pStyle w:val="ListParagraph"/>
        <w:numPr>
          <w:ilvl w:val="1"/>
          <w:numId w:val="19"/>
        </w:numPr>
      </w:pPr>
      <w:proofErr w:type="spellStart"/>
      <w:r>
        <w:t>VacancyID</w:t>
      </w:r>
      <w:proofErr w:type="spellEnd"/>
      <w:r>
        <w:t xml:space="preserve">: </w:t>
      </w:r>
      <w:r w:rsidRPr="00640568">
        <w:rPr>
          <w:rFonts w:ascii="Consolas" w:hAnsi="Consolas"/>
        </w:rPr>
        <w:t>ON DELETE CASCADE</w:t>
      </w:r>
    </w:p>
    <w:p w14:paraId="181387BF" w14:textId="1903A611" w:rsidR="008013D7" w:rsidRDefault="008013D7" w:rsidP="008013D7">
      <w:pPr>
        <w:pStyle w:val="ListParagraph"/>
        <w:numPr>
          <w:ilvl w:val="0"/>
          <w:numId w:val="19"/>
        </w:numPr>
      </w:pPr>
      <w:proofErr w:type="spellStart"/>
      <w:r w:rsidRPr="008013D7">
        <w:t>StudentSkill</w:t>
      </w:r>
      <w:proofErr w:type="spellEnd"/>
    </w:p>
    <w:p w14:paraId="114E9592" w14:textId="77777777" w:rsidR="008013D7" w:rsidRDefault="008013D7" w:rsidP="008013D7">
      <w:pPr>
        <w:pStyle w:val="ListParagraph"/>
        <w:numPr>
          <w:ilvl w:val="1"/>
          <w:numId w:val="19"/>
        </w:numPr>
      </w:pPr>
      <w:proofErr w:type="spellStart"/>
      <w:r>
        <w:t>SkillID</w:t>
      </w:r>
      <w:proofErr w:type="spellEnd"/>
      <w:r>
        <w:t xml:space="preserve">: </w:t>
      </w:r>
      <w:r w:rsidRPr="00640568">
        <w:rPr>
          <w:rFonts w:ascii="Consolas" w:hAnsi="Consolas"/>
        </w:rPr>
        <w:t>ON DELETE CASCADE</w:t>
      </w:r>
    </w:p>
    <w:p w14:paraId="33EC74EE" w14:textId="375FA770" w:rsidR="008013D7" w:rsidRPr="008013D7" w:rsidRDefault="008013D7" w:rsidP="008013D7">
      <w:pPr>
        <w:pStyle w:val="ListParagraph"/>
        <w:numPr>
          <w:ilvl w:val="1"/>
          <w:numId w:val="19"/>
        </w:numPr>
      </w:pPr>
      <w:proofErr w:type="spellStart"/>
      <w:r>
        <w:t>StudentID</w:t>
      </w:r>
      <w:proofErr w:type="spellEnd"/>
      <w:r>
        <w:t xml:space="preserve">: </w:t>
      </w:r>
      <w:r w:rsidRPr="00640568">
        <w:rPr>
          <w:rFonts w:ascii="Consolas" w:hAnsi="Consolas"/>
        </w:rPr>
        <w:t>ON DELETE CASCADE</w:t>
      </w:r>
    </w:p>
    <w:p w14:paraId="26655892" w14:textId="3C06A987" w:rsidR="008013D7" w:rsidRDefault="008013D7" w:rsidP="008013D7">
      <w:pPr>
        <w:pStyle w:val="ListParagraph"/>
        <w:numPr>
          <w:ilvl w:val="0"/>
          <w:numId w:val="19"/>
        </w:numPr>
      </w:pPr>
      <w:r w:rsidRPr="008013D7">
        <w:t>Applicant</w:t>
      </w:r>
    </w:p>
    <w:p w14:paraId="7299D0D1" w14:textId="77777777" w:rsidR="008013D7" w:rsidRDefault="008013D7" w:rsidP="008013D7">
      <w:pPr>
        <w:pStyle w:val="ListParagraph"/>
        <w:numPr>
          <w:ilvl w:val="1"/>
          <w:numId w:val="19"/>
        </w:numPr>
      </w:pPr>
      <w:proofErr w:type="spellStart"/>
      <w:r>
        <w:t>StudentID</w:t>
      </w:r>
      <w:proofErr w:type="spellEnd"/>
      <w:r>
        <w:t xml:space="preserve">: </w:t>
      </w:r>
      <w:r w:rsidRPr="00640568">
        <w:rPr>
          <w:rFonts w:ascii="Consolas" w:hAnsi="Consolas"/>
        </w:rPr>
        <w:t>ON DELETE CASCADE</w:t>
      </w:r>
    </w:p>
    <w:p w14:paraId="56DCE068" w14:textId="613ABB4D" w:rsidR="008013D7" w:rsidRPr="008013D7" w:rsidRDefault="008013D7" w:rsidP="008013D7">
      <w:pPr>
        <w:pStyle w:val="ListParagraph"/>
        <w:numPr>
          <w:ilvl w:val="1"/>
          <w:numId w:val="19"/>
        </w:numPr>
      </w:pPr>
      <w:proofErr w:type="spellStart"/>
      <w:r>
        <w:t>VacancyID</w:t>
      </w:r>
      <w:proofErr w:type="spellEnd"/>
      <w:r>
        <w:t xml:space="preserve">: </w:t>
      </w:r>
      <w:r w:rsidRPr="00640568">
        <w:rPr>
          <w:rFonts w:ascii="Consolas" w:hAnsi="Consolas"/>
        </w:rPr>
        <w:t>ON DELETE CASCADE</w:t>
      </w:r>
    </w:p>
    <w:p w14:paraId="2373716C" w14:textId="77777777" w:rsidR="00C27DB5" w:rsidRDefault="00C27DB5" w:rsidP="00C27DB5"/>
    <w:p w14:paraId="624223B6" w14:textId="77777777" w:rsidR="00D32019" w:rsidRDefault="00D32019">
      <w:pPr>
        <w:spacing w:line="240" w:lineRule="auto"/>
        <w:rPr>
          <w:rFonts w:eastAsiaTheme="majorEastAsia" w:cstheme="majorBidi"/>
          <w:b/>
          <w:bCs/>
          <w:color w:val="4F81BD" w:themeColor="accent1"/>
          <w:sz w:val="26"/>
          <w:szCs w:val="26"/>
        </w:rPr>
      </w:pPr>
      <w:r>
        <w:br w:type="page"/>
      </w:r>
    </w:p>
    <w:p w14:paraId="04CEF1EC" w14:textId="0D2B889D" w:rsidR="00C81F46" w:rsidRDefault="00FC056E" w:rsidP="0029348B">
      <w:pPr>
        <w:pStyle w:val="Heading2"/>
      </w:pPr>
      <w:bookmarkStart w:id="5" w:name="_Toc370304791"/>
      <w:r>
        <w:lastRenderedPageBreak/>
        <w:t>Data Volume Map</w:t>
      </w:r>
      <w:bookmarkEnd w:id="5"/>
    </w:p>
    <w:p w14:paraId="4C3CDF04" w14:textId="77777777" w:rsidR="0029348B" w:rsidRPr="0029348B" w:rsidRDefault="0029348B" w:rsidP="0029348B"/>
    <w:p w14:paraId="23F5B14D" w14:textId="3E81BF98" w:rsidR="00D32019" w:rsidRDefault="001216D2" w:rsidP="00FC056E">
      <w:r>
        <w:rPr>
          <w:noProof/>
          <w:lang w:val="en-NZ" w:eastAsia="en-NZ"/>
        </w:rPr>
        <w:drawing>
          <wp:inline distT="0" distB="0" distL="0" distR="0" wp14:anchorId="23E91DA2" wp14:editId="475261E1">
            <wp:extent cx="5269230" cy="3141345"/>
            <wp:effectExtent l="0" t="0" r="0" b="8255"/>
            <wp:docPr id="7" name="Picture 7" descr="Mountain Lion:Users:Admin:Desktop:volum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untain Lion:Users:Admin:Desktop:volume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3141345"/>
                    </a:xfrm>
                    <a:prstGeom prst="rect">
                      <a:avLst/>
                    </a:prstGeom>
                    <a:noFill/>
                    <a:ln>
                      <a:noFill/>
                    </a:ln>
                  </pic:spPr>
                </pic:pic>
              </a:graphicData>
            </a:graphic>
          </wp:inline>
        </w:drawing>
      </w:r>
    </w:p>
    <w:p w14:paraId="1C7DACBF" w14:textId="77777777" w:rsidR="0029348B" w:rsidRDefault="0029348B" w:rsidP="00FC056E"/>
    <w:p w14:paraId="06121E02" w14:textId="3C0FD2B0" w:rsidR="0029348B" w:rsidRDefault="0029348B" w:rsidP="00FC056E">
      <w:r>
        <w:t>The</w:t>
      </w:r>
      <w:r w:rsidR="005F5DF4">
        <w:t>se</w:t>
      </w:r>
      <w:r>
        <w:t xml:space="preserve"> estimated volumes were gathered from the client:</w:t>
      </w:r>
    </w:p>
    <w:p w14:paraId="0015F352" w14:textId="77777777" w:rsidR="0029348B" w:rsidRDefault="0029348B" w:rsidP="00FC056E"/>
    <w:p w14:paraId="1C58D323" w14:textId="7C22EE5B" w:rsidR="0029348B" w:rsidRDefault="0029348B" w:rsidP="0029348B">
      <w:pPr>
        <w:pStyle w:val="ListParagraph"/>
        <w:numPr>
          <w:ilvl w:val="0"/>
          <w:numId w:val="9"/>
        </w:numPr>
      </w:pPr>
      <w:r>
        <w:t>Location: 40</w:t>
      </w:r>
    </w:p>
    <w:p w14:paraId="58B39333" w14:textId="38B4ACB5" w:rsidR="0029348B" w:rsidRDefault="0029348B" w:rsidP="0029348B">
      <w:pPr>
        <w:pStyle w:val="ListParagraph"/>
        <w:numPr>
          <w:ilvl w:val="0"/>
          <w:numId w:val="9"/>
        </w:numPr>
      </w:pPr>
      <w:r>
        <w:t>Employer: 400</w:t>
      </w:r>
    </w:p>
    <w:p w14:paraId="631F094D" w14:textId="25CC2A81" w:rsidR="0029348B" w:rsidRDefault="0029348B" w:rsidP="0029348B">
      <w:pPr>
        <w:pStyle w:val="ListParagraph"/>
        <w:numPr>
          <w:ilvl w:val="0"/>
          <w:numId w:val="9"/>
        </w:numPr>
      </w:pPr>
      <w:r>
        <w:t>Vacancy: 200</w:t>
      </w:r>
    </w:p>
    <w:p w14:paraId="24875235" w14:textId="72E78CBD" w:rsidR="0029348B" w:rsidRDefault="0029348B" w:rsidP="0029348B">
      <w:pPr>
        <w:pStyle w:val="ListParagraph"/>
        <w:numPr>
          <w:ilvl w:val="0"/>
          <w:numId w:val="9"/>
        </w:numPr>
      </w:pPr>
      <w:r>
        <w:t>Student: 25000</w:t>
      </w:r>
    </w:p>
    <w:p w14:paraId="693CCECF" w14:textId="766043D0" w:rsidR="00536779" w:rsidRDefault="00E41EE2" w:rsidP="0029348B">
      <w:pPr>
        <w:pStyle w:val="ListParagraph"/>
        <w:numPr>
          <w:ilvl w:val="0"/>
          <w:numId w:val="9"/>
        </w:numPr>
      </w:pPr>
      <w:r>
        <w:t>Skill: 50</w:t>
      </w:r>
    </w:p>
    <w:p w14:paraId="794B8068" w14:textId="07BB3129" w:rsidR="0029348B" w:rsidRDefault="0029348B" w:rsidP="0029348B">
      <w:pPr>
        <w:pStyle w:val="ListParagraph"/>
        <w:numPr>
          <w:ilvl w:val="0"/>
          <w:numId w:val="9"/>
        </w:numPr>
      </w:pPr>
      <w:r>
        <w:t>Applicant: (2 per Student) = 50000</w:t>
      </w:r>
    </w:p>
    <w:p w14:paraId="18BEF232" w14:textId="6DEC038D" w:rsidR="0029348B" w:rsidRDefault="0029348B" w:rsidP="0029348B">
      <w:pPr>
        <w:pStyle w:val="ListParagraph"/>
        <w:numPr>
          <w:ilvl w:val="0"/>
          <w:numId w:val="9"/>
        </w:numPr>
      </w:pPr>
      <w:proofErr w:type="spellStart"/>
      <w:r>
        <w:t>VacancySkill</w:t>
      </w:r>
      <w:proofErr w:type="spellEnd"/>
      <w:r>
        <w:t>: (2 per Vacancy) = 400</w:t>
      </w:r>
    </w:p>
    <w:p w14:paraId="705E26BA" w14:textId="5CF0A0BA" w:rsidR="0029348B" w:rsidRDefault="0029348B" w:rsidP="0029348B">
      <w:pPr>
        <w:pStyle w:val="ListParagraph"/>
        <w:numPr>
          <w:ilvl w:val="0"/>
          <w:numId w:val="9"/>
        </w:numPr>
      </w:pPr>
      <w:proofErr w:type="spellStart"/>
      <w:r>
        <w:t>StudentSkill</w:t>
      </w:r>
      <w:proofErr w:type="spellEnd"/>
      <w:r>
        <w:t>: (3 per Student) = 75000</w:t>
      </w:r>
    </w:p>
    <w:p w14:paraId="04985422" w14:textId="77777777" w:rsidR="0029348B" w:rsidRDefault="0029348B" w:rsidP="0029348B"/>
    <w:p w14:paraId="009416D7" w14:textId="77777777" w:rsidR="0029348B" w:rsidRDefault="0029348B">
      <w:pPr>
        <w:spacing w:line="240" w:lineRule="auto"/>
        <w:rPr>
          <w:rFonts w:eastAsiaTheme="majorEastAsia" w:cstheme="majorBidi"/>
          <w:b/>
          <w:bCs/>
          <w:color w:val="4F81BD" w:themeColor="accent1"/>
          <w:sz w:val="26"/>
          <w:szCs w:val="26"/>
        </w:rPr>
      </w:pPr>
      <w:r>
        <w:br w:type="page"/>
      </w:r>
    </w:p>
    <w:p w14:paraId="7FE0C83E" w14:textId="4DF6652C" w:rsidR="00FC056E" w:rsidRDefault="00FC056E" w:rsidP="009F3AD3">
      <w:pPr>
        <w:pStyle w:val="Heading2"/>
      </w:pPr>
      <w:bookmarkStart w:id="6" w:name="_Toc370304792"/>
      <w:r>
        <w:lastRenderedPageBreak/>
        <w:t>Data Usage Maps</w:t>
      </w:r>
      <w:bookmarkEnd w:id="6"/>
    </w:p>
    <w:p w14:paraId="6D6EFB91" w14:textId="77777777" w:rsidR="00FC056E" w:rsidRDefault="00FC056E" w:rsidP="00FC056E">
      <w:pPr>
        <w:pStyle w:val="Heading3"/>
      </w:pPr>
      <w:bookmarkStart w:id="7" w:name="_Toc370304793"/>
      <w:r>
        <w:t>All Students and Matching Vacancies</w:t>
      </w:r>
      <w:bookmarkEnd w:id="7"/>
    </w:p>
    <w:p w14:paraId="6E6ED740" w14:textId="77777777" w:rsidR="007E1F53" w:rsidRDefault="007E1F53" w:rsidP="007E1F53"/>
    <w:p w14:paraId="2D44AEB5" w14:textId="3EEF245B" w:rsidR="007E1F53" w:rsidRPr="007E1F53" w:rsidRDefault="007E1F53" w:rsidP="007E1F53">
      <w:r>
        <w:t>This process is run 200 times a day.</w:t>
      </w:r>
    </w:p>
    <w:p w14:paraId="55B5CC0E" w14:textId="6960ED17" w:rsidR="00FC056E" w:rsidRDefault="008A6D18" w:rsidP="00FC056E">
      <w:r>
        <w:rPr>
          <w:noProof/>
          <w:lang w:val="en-NZ" w:eastAsia="en-NZ"/>
        </w:rPr>
        <w:drawing>
          <wp:inline distT="0" distB="0" distL="0" distR="0" wp14:anchorId="4754F8E7" wp14:editId="0FB9E3B2">
            <wp:extent cx="5269230" cy="4055745"/>
            <wp:effectExtent l="0" t="0" r="0" b="8255"/>
            <wp:docPr id="8" name="Picture 8" descr="Mountain Lion:Users:Admin:Desktop:volume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untain Lion:Users:Admin:Desktop:volume_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4055745"/>
                    </a:xfrm>
                    <a:prstGeom prst="rect">
                      <a:avLst/>
                    </a:prstGeom>
                    <a:noFill/>
                    <a:ln>
                      <a:noFill/>
                    </a:ln>
                  </pic:spPr>
                </pic:pic>
              </a:graphicData>
            </a:graphic>
          </wp:inline>
        </w:drawing>
      </w:r>
    </w:p>
    <w:p w14:paraId="129FEF4E" w14:textId="77777777" w:rsidR="001216D2" w:rsidRDefault="001216D2" w:rsidP="00FC056E"/>
    <w:p w14:paraId="18773BF1" w14:textId="7BF09EBB" w:rsidR="001216D2" w:rsidRDefault="001216D2" w:rsidP="00FC056E">
      <w:r>
        <w:t>Assumptions:</w:t>
      </w:r>
    </w:p>
    <w:p w14:paraId="31433FBA" w14:textId="43902BEC" w:rsidR="001216D2" w:rsidRDefault="001216D2" w:rsidP="001216D2">
      <w:pPr>
        <w:pStyle w:val="ListParagraph"/>
        <w:numPr>
          <w:ilvl w:val="0"/>
          <w:numId w:val="10"/>
        </w:numPr>
      </w:pPr>
      <w:r>
        <w:t xml:space="preserve">For each request for a </w:t>
      </w:r>
      <w:r w:rsidRPr="005F5DF4">
        <w:rPr>
          <w:u w:val="single"/>
        </w:rPr>
        <w:t>Student</w:t>
      </w:r>
      <w:r>
        <w:t xml:space="preserve">, one request will need to be made to get a list of their </w:t>
      </w:r>
      <w:r w:rsidRPr="005F5DF4">
        <w:rPr>
          <w:u w:val="single"/>
        </w:rPr>
        <w:t>Skills</w:t>
      </w:r>
      <w:r>
        <w:t>.</w:t>
      </w:r>
    </w:p>
    <w:p w14:paraId="61CDE3E7" w14:textId="561C632A" w:rsidR="001216D2" w:rsidRDefault="001216D2" w:rsidP="005F5DF4">
      <w:pPr>
        <w:pStyle w:val="ListParagraph"/>
        <w:numPr>
          <w:ilvl w:val="0"/>
          <w:numId w:val="10"/>
        </w:numPr>
      </w:pPr>
      <w:r>
        <w:t xml:space="preserve">On average, </w:t>
      </w:r>
      <w:r w:rsidRPr="005F5DF4">
        <w:rPr>
          <w:u w:val="single"/>
        </w:rPr>
        <w:t>Students</w:t>
      </w:r>
      <w:r>
        <w:t xml:space="preserve"> have three </w:t>
      </w:r>
      <w:r w:rsidRPr="005F5DF4">
        <w:rPr>
          <w:u w:val="single"/>
        </w:rPr>
        <w:t>Skills</w:t>
      </w:r>
      <w:r>
        <w:t xml:space="preserve">. For each of these </w:t>
      </w:r>
      <w:r w:rsidRPr="005F5DF4">
        <w:rPr>
          <w:u w:val="single"/>
        </w:rPr>
        <w:t>Skills</w:t>
      </w:r>
      <w:r>
        <w:t>, we will need to check</w:t>
      </w:r>
      <w:r w:rsidR="006966F5">
        <w:t xml:space="preserve"> it agains</w:t>
      </w:r>
      <w:r w:rsidR="002E45F4">
        <w:t xml:space="preserve">t every </w:t>
      </w:r>
      <w:proofErr w:type="spellStart"/>
      <w:r w:rsidR="002E45F4" w:rsidRPr="005F5DF4">
        <w:rPr>
          <w:u w:val="single"/>
        </w:rPr>
        <w:t>VacancySkill</w:t>
      </w:r>
      <w:proofErr w:type="spellEnd"/>
      <w:r w:rsidR="002E45F4">
        <w:t xml:space="preserve"> and match </w:t>
      </w:r>
      <w:r w:rsidR="006966F5">
        <w:t xml:space="preserve">the </w:t>
      </w:r>
      <w:proofErr w:type="spellStart"/>
      <w:r w:rsidR="006966F5" w:rsidRPr="005F5DF4">
        <w:rPr>
          <w:u w:val="single"/>
        </w:rPr>
        <w:t>SkillID</w:t>
      </w:r>
      <w:proofErr w:type="spellEnd"/>
      <w:r w:rsidR="006966F5">
        <w:t xml:space="preserve"> attribute.</w:t>
      </w:r>
    </w:p>
    <w:p w14:paraId="381A5111" w14:textId="05434930" w:rsidR="001216D2" w:rsidRDefault="001216D2" w:rsidP="001216D2">
      <w:pPr>
        <w:pStyle w:val="ListParagraph"/>
        <w:numPr>
          <w:ilvl w:val="0"/>
          <w:numId w:val="10"/>
        </w:numPr>
      </w:pPr>
      <w:r>
        <w:t xml:space="preserve">For each </w:t>
      </w:r>
      <w:proofErr w:type="spellStart"/>
      <w:r w:rsidRPr="005F5DF4">
        <w:rPr>
          <w:u w:val="single"/>
        </w:rPr>
        <w:t>VacancySkill</w:t>
      </w:r>
      <w:proofErr w:type="spellEnd"/>
      <w:r>
        <w:t xml:space="preserve"> we need to get the </w:t>
      </w:r>
      <w:r w:rsidR="009F6C2B" w:rsidRPr="005F5DF4">
        <w:rPr>
          <w:u w:val="single"/>
        </w:rPr>
        <w:t>Vacancy</w:t>
      </w:r>
      <w:r w:rsidR="009F6C2B">
        <w:t xml:space="preserve">, this takes a single request per </w:t>
      </w:r>
      <w:proofErr w:type="spellStart"/>
      <w:r w:rsidR="009F6C2B" w:rsidRPr="005F5DF4">
        <w:rPr>
          <w:u w:val="single"/>
        </w:rPr>
        <w:t>VacancySkill</w:t>
      </w:r>
      <w:proofErr w:type="spellEnd"/>
      <w:r w:rsidR="009F6C2B">
        <w:t>.</w:t>
      </w:r>
    </w:p>
    <w:p w14:paraId="1CAC48F2" w14:textId="77777777" w:rsidR="001216D2" w:rsidRDefault="001216D2" w:rsidP="00FC056E"/>
    <w:p w14:paraId="5DE731B1" w14:textId="77777777" w:rsidR="009F3AD3" w:rsidRDefault="009F3AD3">
      <w:pPr>
        <w:spacing w:line="240" w:lineRule="auto"/>
        <w:rPr>
          <w:rFonts w:eastAsiaTheme="majorEastAsia" w:cstheme="majorBidi"/>
          <w:b/>
          <w:bCs/>
          <w:color w:val="4F81BD" w:themeColor="accent1"/>
        </w:rPr>
      </w:pPr>
      <w:r>
        <w:br w:type="page"/>
      </w:r>
    </w:p>
    <w:p w14:paraId="3A6221F5" w14:textId="05E5D9F5" w:rsidR="00FC056E" w:rsidRDefault="00FC056E" w:rsidP="00FC056E">
      <w:pPr>
        <w:pStyle w:val="Heading3"/>
      </w:pPr>
      <w:bookmarkStart w:id="8" w:name="_Toc370304794"/>
      <w:r>
        <w:lastRenderedPageBreak/>
        <w:t>All Students Interested in One Vacancy</w:t>
      </w:r>
      <w:bookmarkEnd w:id="8"/>
    </w:p>
    <w:p w14:paraId="705049D6" w14:textId="77777777" w:rsidR="007E1F53" w:rsidRDefault="007E1F53" w:rsidP="007E1F53"/>
    <w:p w14:paraId="532D9957" w14:textId="17608F86" w:rsidR="007E1F53" w:rsidRPr="007E1F53" w:rsidRDefault="007E1F53" w:rsidP="007E1F53">
      <w:r>
        <w:t>This process is run 150 times a day.</w:t>
      </w:r>
    </w:p>
    <w:p w14:paraId="3455E029" w14:textId="77777777" w:rsidR="00DF2395" w:rsidRPr="00DF2395" w:rsidRDefault="00DF2395" w:rsidP="00DF2395"/>
    <w:p w14:paraId="61BD8AEB" w14:textId="25D8DF52" w:rsidR="00FC056E" w:rsidRDefault="008A6D18" w:rsidP="00FC056E">
      <w:r>
        <w:rPr>
          <w:noProof/>
          <w:lang w:val="en-NZ" w:eastAsia="en-NZ"/>
        </w:rPr>
        <w:drawing>
          <wp:inline distT="0" distB="0" distL="0" distR="0" wp14:anchorId="02DB4107" wp14:editId="0AB6E76C">
            <wp:extent cx="5269230" cy="3385820"/>
            <wp:effectExtent l="0" t="0" r="0" b="0"/>
            <wp:docPr id="9" name="Picture 9" descr="Mountain Lion:Users:Admin:Desktop:frequenc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untain Lion:Users:Admin:Desktop:frequency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3385820"/>
                    </a:xfrm>
                    <a:prstGeom prst="rect">
                      <a:avLst/>
                    </a:prstGeom>
                    <a:noFill/>
                    <a:ln>
                      <a:noFill/>
                    </a:ln>
                  </pic:spPr>
                </pic:pic>
              </a:graphicData>
            </a:graphic>
          </wp:inline>
        </w:drawing>
      </w:r>
    </w:p>
    <w:p w14:paraId="56295AB6" w14:textId="77777777" w:rsidR="008A6D18" w:rsidRDefault="008A6D18" w:rsidP="00FC056E"/>
    <w:p w14:paraId="0B89EE36" w14:textId="7BB11F2F" w:rsidR="008A6D18" w:rsidRDefault="008A6D18" w:rsidP="00FC056E">
      <w:r>
        <w:t>Assumptions:</w:t>
      </w:r>
    </w:p>
    <w:p w14:paraId="789CEB05" w14:textId="77777777" w:rsidR="008A6D18" w:rsidRPr="008A6D18" w:rsidRDefault="008A6D18" w:rsidP="008A6D18">
      <w:pPr>
        <w:pStyle w:val="ListParagraph"/>
        <w:numPr>
          <w:ilvl w:val="0"/>
          <w:numId w:val="11"/>
        </w:numPr>
        <w:spacing w:line="240" w:lineRule="auto"/>
        <w:rPr>
          <w:rFonts w:eastAsiaTheme="majorEastAsia" w:cstheme="majorBidi"/>
          <w:b/>
          <w:bCs/>
          <w:color w:val="4F81BD" w:themeColor="accent1"/>
          <w:sz w:val="26"/>
          <w:szCs w:val="26"/>
        </w:rPr>
      </w:pPr>
      <w:r>
        <w:t xml:space="preserve">For each </w:t>
      </w:r>
      <w:r w:rsidRPr="005F5DF4">
        <w:rPr>
          <w:u w:val="single"/>
        </w:rPr>
        <w:t>Vacancy</w:t>
      </w:r>
      <w:r>
        <w:t xml:space="preserve"> we need to send one request to get the </w:t>
      </w:r>
      <w:r w:rsidRPr="005F5DF4">
        <w:rPr>
          <w:u w:val="single"/>
        </w:rPr>
        <w:t>Employer</w:t>
      </w:r>
      <w:r>
        <w:t>.</w:t>
      </w:r>
    </w:p>
    <w:p w14:paraId="4C9588E3" w14:textId="13D86D32" w:rsidR="008A6D18" w:rsidRPr="008A6D18" w:rsidRDefault="008A6D18" w:rsidP="008A6D18">
      <w:pPr>
        <w:pStyle w:val="ListParagraph"/>
        <w:numPr>
          <w:ilvl w:val="0"/>
          <w:numId w:val="11"/>
        </w:numPr>
        <w:spacing w:line="240" w:lineRule="auto"/>
        <w:rPr>
          <w:rFonts w:eastAsiaTheme="majorEastAsia" w:cstheme="majorBidi"/>
          <w:b/>
          <w:bCs/>
          <w:color w:val="4F81BD" w:themeColor="accent1"/>
          <w:sz w:val="26"/>
          <w:szCs w:val="26"/>
        </w:rPr>
      </w:pPr>
      <w:r>
        <w:t xml:space="preserve">On average, a </w:t>
      </w:r>
      <w:r w:rsidRPr="005F5DF4">
        <w:rPr>
          <w:u w:val="single"/>
        </w:rPr>
        <w:t>Vacancy</w:t>
      </w:r>
      <w:r>
        <w:t xml:space="preserve"> will have 30 </w:t>
      </w:r>
      <w:r w:rsidRPr="005F5DF4">
        <w:rPr>
          <w:u w:val="single"/>
        </w:rPr>
        <w:t>Applicants</w:t>
      </w:r>
      <w:r>
        <w:t xml:space="preserve">. For each of these </w:t>
      </w:r>
      <w:r w:rsidRPr="005F5DF4">
        <w:rPr>
          <w:u w:val="single"/>
        </w:rPr>
        <w:t>Applicants</w:t>
      </w:r>
      <w:r>
        <w:t xml:space="preserve">, we </w:t>
      </w:r>
      <w:r w:rsidR="005F5DF4">
        <w:t>need to send a request (30 * 150 = 4500).</w:t>
      </w:r>
    </w:p>
    <w:p w14:paraId="126CD600" w14:textId="4BE5B0D2" w:rsidR="008A6D18" w:rsidRPr="008A6D18" w:rsidRDefault="008A6D18" w:rsidP="008A6D18">
      <w:pPr>
        <w:pStyle w:val="ListParagraph"/>
        <w:numPr>
          <w:ilvl w:val="0"/>
          <w:numId w:val="11"/>
        </w:numPr>
        <w:spacing w:line="240" w:lineRule="auto"/>
        <w:rPr>
          <w:rFonts w:eastAsiaTheme="majorEastAsia" w:cstheme="majorBidi"/>
          <w:b/>
          <w:bCs/>
          <w:color w:val="4F81BD" w:themeColor="accent1"/>
          <w:sz w:val="26"/>
          <w:szCs w:val="26"/>
        </w:rPr>
      </w:pPr>
      <w:r>
        <w:t xml:space="preserve">For each </w:t>
      </w:r>
      <w:r w:rsidRPr="005F5DF4">
        <w:rPr>
          <w:u w:val="single"/>
        </w:rPr>
        <w:t>Applicant</w:t>
      </w:r>
      <w:r>
        <w:t xml:space="preserve"> we need to send one request to get the </w:t>
      </w:r>
      <w:r w:rsidRPr="005F5DF4">
        <w:rPr>
          <w:u w:val="single"/>
        </w:rPr>
        <w:t>Student</w:t>
      </w:r>
      <w:r>
        <w:t xml:space="preserve"> details of who applied.</w:t>
      </w:r>
    </w:p>
    <w:p w14:paraId="0EF448B2" w14:textId="77777777" w:rsidR="008A6D18" w:rsidRDefault="008A6D18" w:rsidP="008A6D18">
      <w:pPr>
        <w:spacing w:line="240" w:lineRule="auto"/>
      </w:pPr>
    </w:p>
    <w:p w14:paraId="00263E1C" w14:textId="36F1126F" w:rsidR="008A6D18" w:rsidRPr="008A6D18" w:rsidRDefault="008A6D18" w:rsidP="008A6D18">
      <w:pPr>
        <w:spacing w:line="240" w:lineRule="auto"/>
        <w:rPr>
          <w:rFonts w:eastAsiaTheme="majorEastAsia" w:cstheme="majorBidi"/>
          <w:b/>
          <w:bCs/>
          <w:color w:val="4F81BD" w:themeColor="accent1"/>
          <w:sz w:val="26"/>
          <w:szCs w:val="26"/>
        </w:rPr>
      </w:pPr>
      <w:r>
        <w:br w:type="page"/>
      </w:r>
    </w:p>
    <w:p w14:paraId="3F874E2F" w14:textId="46748BDB" w:rsidR="00FC056E" w:rsidRDefault="00FC056E" w:rsidP="00FC056E">
      <w:pPr>
        <w:pStyle w:val="Heading2"/>
      </w:pPr>
      <w:bookmarkStart w:id="9" w:name="_Toc370304795"/>
      <w:r>
        <w:lastRenderedPageBreak/>
        <w:t>Considerations for De-normalisation</w:t>
      </w:r>
      <w:bookmarkEnd w:id="9"/>
    </w:p>
    <w:p w14:paraId="0A8D67AB" w14:textId="77777777" w:rsidR="004C5256" w:rsidRPr="004C5256" w:rsidRDefault="004C5256" w:rsidP="004C5256"/>
    <w:p w14:paraId="44CF41BB" w14:textId="796749F6" w:rsidR="00FC056E" w:rsidRDefault="004C5256" w:rsidP="00FC056E">
      <w:r>
        <w:t>These considerations will be based on the two main processes of the system:</w:t>
      </w:r>
    </w:p>
    <w:p w14:paraId="546A89C5" w14:textId="0C181A6C" w:rsidR="00022DA0" w:rsidRDefault="00022DA0" w:rsidP="009D3ADD">
      <w:pPr>
        <w:pStyle w:val="ListParagraph"/>
        <w:numPr>
          <w:ilvl w:val="0"/>
          <w:numId w:val="8"/>
        </w:numPr>
      </w:pPr>
      <w:r>
        <w:t>All Students and Matching Vacancies</w:t>
      </w:r>
    </w:p>
    <w:p w14:paraId="10D7792F" w14:textId="78EB0D1D" w:rsidR="00F94D3B" w:rsidRDefault="00022DA0" w:rsidP="00F94D3B">
      <w:pPr>
        <w:pStyle w:val="ListParagraph"/>
        <w:numPr>
          <w:ilvl w:val="0"/>
          <w:numId w:val="8"/>
        </w:numPr>
      </w:pPr>
      <w:r>
        <w:t>All Students Interested In One Particular Vacancy</w:t>
      </w:r>
    </w:p>
    <w:p w14:paraId="26C79B56" w14:textId="77777777" w:rsidR="009D3ADD" w:rsidRDefault="009D3ADD" w:rsidP="00F94D3B"/>
    <w:p w14:paraId="7A2E9665" w14:textId="4FB2CEE8" w:rsidR="00F94D3B" w:rsidRDefault="00A30AA8" w:rsidP="00872526">
      <w:pPr>
        <w:pStyle w:val="Heading3"/>
      </w:pPr>
      <w:bookmarkStart w:id="10" w:name="_Toc370304796"/>
      <w:r>
        <w:t>Joining T</w:t>
      </w:r>
      <w:r w:rsidR="00F94D3B" w:rsidRPr="00F94D3B">
        <w:t>ables</w:t>
      </w:r>
      <w:r w:rsidR="004E508E">
        <w:t xml:space="preserve"> to create a One-To-One  relationship</w:t>
      </w:r>
      <w:bookmarkEnd w:id="10"/>
    </w:p>
    <w:p w14:paraId="76B5A81B" w14:textId="015A54A0" w:rsidR="00A30AA8" w:rsidRDefault="00A30AA8" w:rsidP="00F94D3B">
      <w:r>
        <w:t>This de-</w:t>
      </w:r>
      <w:proofErr w:type="spellStart"/>
      <w:r>
        <w:t>normaliztion</w:t>
      </w:r>
      <w:proofErr w:type="spellEnd"/>
      <w:r>
        <w:t xml:space="preserve"> method is used to increase performance by reducing the number of joins </w:t>
      </w:r>
      <w:r w:rsidR="004C5256">
        <w:t>that must be</w:t>
      </w:r>
      <w:r>
        <w:t xml:space="preserve"> do</w:t>
      </w:r>
      <w:r w:rsidR="004C5256">
        <w:t>ne</w:t>
      </w:r>
      <w:r>
        <w:t xml:space="preserve"> when querying information across multiple tables.</w:t>
      </w:r>
    </w:p>
    <w:p w14:paraId="2A2BD17B" w14:textId="77777777" w:rsidR="0060424F" w:rsidRDefault="0060424F" w:rsidP="00F94D3B"/>
    <w:p w14:paraId="6E10233D" w14:textId="4F26F81F" w:rsidR="0060424F" w:rsidRDefault="0060424F" w:rsidP="00F94D3B">
      <w:r>
        <w:t xml:space="preserve">This could be useful for the </w:t>
      </w:r>
      <w:r>
        <w:rPr>
          <w:u w:val="single"/>
        </w:rPr>
        <w:t>All Students and Matching Vacancies</w:t>
      </w:r>
      <w:r>
        <w:t xml:space="preserve"> process</w:t>
      </w:r>
      <w:r>
        <w:t xml:space="preserve"> to join the Vacancy and </w:t>
      </w:r>
      <w:proofErr w:type="spellStart"/>
      <w:r>
        <w:t>VacancySkill</w:t>
      </w:r>
      <w:proofErr w:type="spellEnd"/>
      <w:r>
        <w:t xml:space="preserve"> tables, as vacancies only have two required skills on average but are often needed to be queried together.</w:t>
      </w:r>
    </w:p>
    <w:p w14:paraId="637C66ED" w14:textId="77777777" w:rsidR="00A30AA8" w:rsidRDefault="00A30AA8" w:rsidP="00F94D3B"/>
    <w:p w14:paraId="382BA09E" w14:textId="4CF837B5" w:rsidR="00A30AA8" w:rsidRDefault="004C5256" w:rsidP="00F94D3B">
      <w:r>
        <w:t xml:space="preserve">To turn this into a one-to-one relationship, we could merge </w:t>
      </w:r>
      <w:proofErr w:type="spellStart"/>
      <w:r>
        <w:t>VacancyS</w:t>
      </w:r>
      <w:r w:rsidR="004E508E">
        <w:t>kill</w:t>
      </w:r>
      <w:proofErr w:type="spellEnd"/>
      <w:r>
        <w:t xml:space="preserve"> and V</w:t>
      </w:r>
      <w:r w:rsidR="004E508E">
        <w:t>acancy together. This would duplicate a lot of data, but would possibly improve performance.</w:t>
      </w:r>
    </w:p>
    <w:p w14:paraId="4755075F" w14:textId="77777777" w:rsidR="00D3309E" w:rsidRDefault="00D3309E" w:rsidP="00F94D3B"/>
    <w:p w14:paraId="30A09A24" w14:textId="1C461559" w:rsidR="00D3309E" w:rsidRPr="00D3309E" w:rsidRDefault="00D3309E" w:rsidP="008625F7">
      <w:pPr>
        <w:jc w:val="center"/>
        <w:rPr>
          <w:b/>
        </w:rPr>
      </w:pPr>
      <w:r w:rsidRPr="00D3309E">
        <w:rPr>
          <w:b/>
        </w:rPr>
        <w:t>Vacancy</w:t>
      </w:r>
    </w:p>
    <w:tbl>
      <w:tblPr>
        <w:tblStyle w:val="TableGrid"/>
        <w:tblW w:w="5000" w:type="pct"/>
        <w:tblLook w:val="04A0" w:firstRow="1" w:lastRow="0" w:firstColumn="1" w:lastColumn="0" w:noHBand="0" w:noVBand="1"/>
      </w:tblPr>
      <w:tblGrid>
        <w:gridCol w:w="558"/>
        <w:gridCol w:w="1744"/>
        <w:gridCol w:w="1771"/>
        <w:gridCol w:w="1645"/>
        <w:gridCol w:w="1899"/>
        <w:gridCol w:w="899"/>
      </w:tblGrid>
      <w:tr w:rsidR="00D3309E" w14:paraId="05406D51" w14:textId="77777777" w:rsidTr="00D3309E">
        <w:tc>
          <w:tcPr>
            <w:tcW w:w="327" w:type="pct"/>
          </w:tcPr>
          <w:p w14:paraId="66D89438" w14:textId="5D18549C" w:rsidR="00D3309E" w:rsidRPr="004F6279" w:rsidRDefault="004F6279" w:rsidP="00F94D3B">
            <w:pPr>
              <w:rPr>
                <w:b/>
              </w:rPr>
            </w:pPr>
            <w:r>
              <w:rPr>
                <w:b/>
              </w:rPr>
              <w:t>s</w:t>
            </w:r>
          </w:p>
        </w:tc>
        <w:tc>
          <w:tcPr>
            <w:tcW w:w="1024" w:type="pct"/>
          </w:tcPr>
          <w:p w14:paraId="1DBB0E66" w14:textId="4B4025B2" w:rsidR="00D3309E" w:rsidRPr="004F6279" w:rsidRDefault="00D3309E" w:rsidP="00F94D3B">
            <w:pPr>
              <w:rPr>
                <w:b/>
              </w:rPr>
            </w:pPr>
            <w:r w:rsidRPr="004F6279">
              <w:rPr>
                <w:b/>
              </w:rPr>
              <w:t>Description</w:t>
            </w:r>
          </w:p>
        </w:tc>
        <w:tc>
          <w:tcPr>
            <w:tcW w:w="1040" w:type="pct"/>
          </w:tcPr>
          <w:p w14:paraId="2C2421AB" w14:textId="76F2EF55" w:rsidR="00D3309E" w:rsidRPr="004F6279" w:rsidRDefault="00D3309E" w:rsidP="00F94D3B">
            <w:pPr>
              <w:rPr>
                <w:b/>
              </w:rPr>
            </w:pPr>
            <w:proofErr w:type="spellStart"/>
            <w:r w:rsidRPr="004F6279">
              <w:rPr>
                <w:b/>
              </w:rPr>
              <w:t>EmployerID</w:t>
            </w:r>
            <w:proofErr w:type="spellEnd"/>
          </w:p>
        </w:tc>
        <w:tc>
          <w:tcPr>
            <w:tcW w:w="966" w:type="pct"/>
          </w:tcPr>
          <w:p w14:paraId="012C62F5" w14:textId="60D48FA1" w:rsidR="00D3309E" w:rsidRPr="004F6279" w:rsidRDefault="00D3309E" w:rsidP="00F94D3B">
            <w:pPr>
              <w:rPr>
                <w:b/>
              </w:rPr>
            </w:pPr>
            <w:proofErr w:type="spellStart"/>
            <w:r w:rsidRPr="004F6279">
              <w:rPr>
                <w:b/>
              </w:rPr>
              <w:t>LocationID</w:t>
            </w:r>
            <w:proofErr w:type="spellEnd"/>
          </w:p>
        </w:tc>
        <w:tc>
          <w:tcPr>
            <w:tcW w:w="1115" w:type="pct"/>
          </w:tcPr>
          <w:p w14:paraId="1EDD0F92" w14:textId="55970827" w:rsidR="00D3309E" w:rsidRPr="004F6279" w:rsidRDefault="00D3309E" w:rsidP="00F94D3B">
            <w:pPr>
              <w:rPr>
                <w:b/>
              </w:rPr>
            </w:pPr>
            <w:proofErr w:type="spellStart"/>
            <w:r w:rsidRPr="004F6279">
              <w:rPr>
                <w:b/>
              </w:rPr>
              <w:t>DateCreated</w:t>
            </w:r>
            <w:proofErr w:type="spellEnd"/>
          </w:p>
        </w:tc>
        <w:tc>
          <w:tcPr>
            <w:tcW w:w="529" w:type="pct"/>
          </w:tcPr>
          <w:p w14:paraId="21AB2138" w14:textId="1E2092E4" w:rsidR="00D3309E" w:rsidRPr="004F6279" w:rsidRDefault="00D3309E" w:rsidP="00F94D3B">
            <w:pPr>
              <w:rPr>
                <w:b/>
              </w:rPr>
            </w:pPr>
            <w:r w:rsidRPr="004F6279">
              <w:rPr>
                <w:b/>
              </w:rPr>
              <w:t>Type</w:t>
            </w:r>
          </w:p>
        </w:tc>
      </w:tr>
      <w:tr w:rsidR="00D3309E" w14:paraId="55F43E80" w14:textId="77777777" w:rsidTr="00D3309E">
        <w:tc>
          <w:tcPr>
            <w:tcW w:w="327" w:type="pct"/>
          </w:tcPr>
          <w:p w14:paraId="13AE6F28" w14:textId="4A35F336" w:rsidR="00D3309E" w:rsidRDefault="00D3309E" w:rsidP="00F94D3B">
            <w:r>
              <w:t>1</w:t>
            </w:r>
          </w:p>
        </w:tc>
        <w:tc>
          <w:tcPr>
            <w:tcW w:w="1024" w:type="pct"/>
          </w:tcPr>
          <w:p w14:paraId="25EB03E3" w14:textId="12C04C8A" w:rsidR="00D3309E" w:rsidRDefault="00D3309E" w:rsidP="00F94D3B">
            <w:r>
              <w:t>Cashier</w:t>
            </w:r>
          </w:p>
        </w:tc>
        <w:tc>
          <w:tcPr>
            <w:tcW w:w="1040" w:type="pct"/>
          </w:tcPr>
          <w:p w14:paraId="4400D157" w14:textId="76450F83" w:rsidR="00D3309E" w:rsidRDefault="00D3309E" w:rsidP="00F94D3B">
            <w:r>
              <w:t>2</w:t>
            </w:r>
          </w:p>
        </w:tc>
        <w:tc>
          <w:tcPr>
            <w:tcW w:w="966" w:type="pct"/>
          </w:tcPr>
          <w:p w14:paraId="6E6BC115" w14:textId="52711C6F" w:rsidR="00D3309E" w:rsidRDefault="00D3309E" w:rsidP="00F94D3B">
            <w:r>
              <w:t>3</w:t>
            </w:r>
          </w:p>
        </w:tc>
        <w:tc>
          <w:tcPr>
            <w:tcW w:w="1115" w:type="pct"/>
          </w:tcPr>
          <w:p w14:paraId="36DB3199" w14:textId="585CB44D" w:rsidR="00D3309E" w:rsidRDefault="00D3309E" w:rsidP="00F94D3B">
            <w:r>
              <w:t>2013-10-22</w:t>
            </w:r>
          </w:p>
        </w:tc>
        <w:tc>
          <w:tcPr>
            <w:tcW w:w="529" w:type="pct"/>
          </w:tcPr>
          <w:p w14:paraId="120A94E0" w14:textId="777DCFFA" w:rsidR="00D3309E" w:rsidRDefault="00D3309E" w:rsidP="00F94D3B">
            <w:r>
              <w:t>0</w:t>
            </w:r>
          </w:p>
        </w:tc>
      </w:tr>
    </w:tbl>
    <w:p w14:paraId="2408A566" w14:textId="77777777" w:rsidR="00D3309E" w:rsidRDefault="00D3309E" w:rsidP="00F94D3B"/>
    <w:p w14:paraId="73E179FE" w14:textId="2C1200C2" w:rsidR="00D3309E" w:rsidRPr="00D3309E" w:rsidRDefault="00D3309E" w:rsidP="008625F7">
      <w:pPr>
        <w:jc w:val="center"/>
        <w:rPr>
          <w:b/>
        </w:rPr>
      </w:pPr>
      <w:r w:rsidRPr="00D3309E">
        <w:rPr>
          <w:b/>
        </w:rPr>
        <w:t>Skill</w:t>
      </w:r>
    </w:p>
    <w:tbl>
      <w:tblPr>
        <w:tblStyle w:val="TableGrid"/>
        <w:tblW w:w="5000" w:type="pct"/>
        <w:tblLook w:val="04A0" w:firstRow="1" w:lastRow="0" w:firstColumn="1" w:lastColumn="0" w:noHBand="0" w:noVBand="1"/>
      </w:tblPr>
      <w:tblGrid>
        <w:gridCol w:w="4212"/>
        <w:gridCol w:w="4304"/>
      </w:tblGrid>
      <w:tr w:rsidR="00D3309E" w14:paraId="29DB1271" w14:textId="77777777" w:rsidTr="00D3309E">
        <w:tc>
          <w:tcPr>
            <w:tcW w:w="2473" w:type="pct"/>
          </w:tcPr>
          <w:p w14:paraId="05714276" w14:textId="7E3E6050" w:rsidR="00D3309E" w:rsidRPr="004F6279" w:rsidRDefault="00D3309E" w:rsidP="008625F7">
            <w:pPr>
              <w:rPr>
                <w:b/>
              </w:rPr>
            </w:pPr>
            <w:proofErr w:type="spellStart"/>
            <w:r w:rsidRPr="004F6279">
              <w:rPr>
                <w:b/>
              </w:rPr>
              <w:t>VacancyID</w:t>
            </w:r>
            <w:proofErr w:type="spellEnd"/>
          </w:p>
        </w:tc>
        <w:tc>
          <w:tcPr>
            <w:tcW w:w="2527" w:type="pct"/>
          </w:tcPr>
          <w:p w14:paraId="650F5F44" w14:textId="71CF2B43" w:rsidR="00D3309E" w:rsidRPr="004F6279" w:rsidRDefault="00D3309E" w:rsidP="008625F7">
            <w:pPr>
              <w:rPr>
                <w:b/>
              </w:rPr>
            </w:pPr>
            <w:proofErr w:type="spellStart"/>
            <w:r w:rsidRPr="004F6279">
              <w:rPr>
                <w:b/>
              </w:rPr>
              <w:t>SkillID</w:t>
            </w:r>
            <w:proofErr w:type="spellEnd"/>
          </w:p>
        </w:tc>
      </w:tr>
      <w:tr w:rsidR="00D3309E" w14:paraId="7E062D61" w14:textId="77777777" w:rsidTr="00D3309E">
        <w:tc>
          <w:tcPr>
            <w:tcW w:w="2473" w:type="pct"/>
          </w:tcPr>
          <w:p w14:paraId="545F3A03" w14:textId="009280CD" w:rsidR="00D3309E" w:rsidRDefault="00D3309E" w:rsidP="008625F7">
            <w:r>
              <w:t>1</w:t>
            </w:r>
          </w:p>
        </w:tc>
        <w:tc>
          <w:tcPr>
            <w:tcW w:w="2527" w:type="pct"/>
          </w:tcPr>
          <w:p w14:paraId="6441716F" w14:textId="0F63E50F" w:rsidR="00D3309E" w:rsidRDefault="00D3309E" w:rsidP="008625F7">
            <w:r>
              <w:t>10</w:t>
            </w:r>
          </w:p>
        </w:tc>
      </w:tr>
      <w:tr w:rsidR="00D3309E" w14:paraId="45CE74C4" w14:textId="77777777" w:rsidTr="00D3309E">
        <w:tc>
          <w:tcPr>
            <w:tcW w:w="2473" w:type="pct"/>
          </w:tcPr>
          <w:p w14:paraId="630C18D7" w14:textId="1C6262F7" w:rsidR="00D3309E" w:rsidRDefault="00D3309E" w:rsidP="008625F7">
            <w:r>
              <w:t>1</w:t>
            </w:r>
          </w:p>
        </w:tc>
        <w:tc>
          <w:tcPr>
            <w:tcW w:w="2527" w:type="pct"/>
          </w:tcPr>
          <w:p w14:paraId="6221CD51" w14:textId="057B5675" w:rsidR="00D3309E" w:rsidRDefault="00D3309E" w:rsidP="008625F7">
            <w:r>
              <w:t>20</w:t>
            </w:r>
          </w:p>
        </w:tc>
      </w:tr>
      <w:tr w:rsidR="00D3309E" w14:paraId="732B1A43" w14:textId="77777777" w:rsidTr="00D3309E">
        <w:tc>
          <w:tcPr>
            <w:tcW w:w="2473" w:type="pct"/>
          </w:tcPr>
          <w:p w14:paraId="1A9427D5" w14:textId="579B6503" w:rsidR="00D3309E" w:rsidRDefault="00D3309E" w:rsidP="008625F7">
            <w:r>
              <w:t>1</w:t>
            </w:r>
          </w:p>
        </w:tc>
        <w:tc>
          <w:tcPr>
            <w:tcW w:w="2527" w:type="pct"/>
          </w:tcPr>
          <w:p w14:paraId="40C8D1F2" w14:textId="7F7F1AD9" w:rsidR="00D3309E" w:rsidRDefault="00D3309E" w:rsidP="008625F7">
            <w:r>
              <w:t>30</w:t>
            </w:r>
          </w:p>
        </w:tc>
      </w:tr>
    </w:tbl>
    <w:p w14:paraId="0185CF60" w14:textId="77777777" w:rsidR="00D3309E" w:rsidRDefault="00D3309E" w:rsidP="00F94D3B"/>
    <w:p w14:paraId="49B3D324" w14:textId="12B7DC8E" w:rsidR="00D3309E" w:rsidRPr="003F088C" w:rsidRDefault="00D3309E" w:rsidP="008625F7">
      <w:pPr>
        <w:jc w:val="center"/>
        <w:rPr>
          <w:b/>
        </w:rPr>
      </w:pPr>
      <w:r w:rsidRPr="003F088C">
        <w:rPr>
          <w:b/>
        </w:rPr>
        <w:t>Vacancy + Skill</w:t>
      </w:r>
    </w:p>
    <w:tbl>
      <w:tblPr>
        <w:tblStyle w:val="TableGrid"/>
        <w:tblW w:w="0" w:type="auto"/>
        <w:tblLook w:val="04A0" w:firstRow="1" w:lastRow="0" w:firstColumn="1" w:lastColumn="0" w:noHBand="0" w:noVBand="1"/>
      </w:tblPr>
      <w:tblGrid>
        <w:gridCol w:w="866"/>
        <w:gridCol w:w="1460"/>
        <w:gridCol w:w="1475"/>
        <w:gridCol w:w="1411"/>
        <w:gridCol w:w="1539"/>
        <w:gridCol w:w="928"/>
        <w:gridCol w:w="837"/>
      </w:tblGrid>
      <w:tr w:rsidR="004E508E" w14:paraId="22B7C076" w14:textId="25F42976" w:rsidTr="004E508E">
        <w:tc>
          <w:tcPr>
            <w:tcW w:w="878" w:type="dxa"/>
          </w:tcPr>
          <w:p w14:paraId="61940F96" w14:textId="6A46A9C9" w:rsidR="004E508E" w:rsidRPr="004E508E" w:rsidRDefault="004E508E" w:rsidP="00F94D3B">
            <w:pPr>
              <w:rPr>
                <w:b/>
              </w:rPr>
            </w:pPr>
            <w:r w:rsidRPr="004E508E">
              <w:rPr>
                <w:b/>
              </w:rPr>
              <w:t>ID</w:t>
            </w:r>
          </w:p>
        </w:tc>
        <w:tc>
          <w:tcPr>
            <w:tcW w:w="1463" w:type="dxa"/>
          </w:tcPr>
          <w:p w14:paraId="0826CDB4" w14:textId="645E4D6F" w:rsidR="004E508E" w:rsidRPr="004E508E" w:rsidRDefault="004E508E" w:rsidP="00F94D3B">
            <w:pPr>
              <w:rPr>
                <w:b/>
              </w:rPr>
            </w:pPr>
            <w:r w:rsidRPr="004E508E">
              <w:rPr>
                <w:b/>
              </w:rPr>
              <w:t>Description</w:t>
            </w:r>
          </w:p>
        </w:tc>
        <w:tc>
          <w:tcPr>
            <w:tcW w:w="1477" w:type="dxa"/>
          </w:tcPr>
          <w:p w14:paraId="53AE2E8F" w14:textId="10CD75D7" w:rsidR="004E508E" w:rsidRPr="004E508E" w:rsidRDefault="004E508E" w:rsidP="00F94D3B">
            <w:pPr>
              <w:rPr>
                <w:b/>
              </w:rPr>
            </w:pPr>
            <w:proofErr w:type="spellStart"/>
            <w:r w:rsidRPr="004E508E">
              <w:rPr>
                <w:b/>
              </w:rPr>
              <w:t>EmployerID</w:t>
            </w:r>
            <w:proofErr w:type="spellEnd"/>
          </w:p>
        </w:tc>
        <w:tc>
          <w:tcPr>
            <w:tcW w:w="1414" w:type="dxa"/>
          </w:tcPr>
          <w:p w14:paraId="5C3CF851" w14:textId="352E7CC4" w:rsidR="004E508E" w:rsidRPr="004E508E" w:rsidRDefault="004E508E" w:rsidP="00F94D3B">
            <w:pPr>
              <w:rPr>
                <w:b/>
              </w:rPr>
            </w:pPr>
            <w:proofErr w:type="spellStart"/>
            <w:r w:rsidRPr="004E508E">
              <w:rPr>
                <w:b/>
              </w:rPr>
              <w:t>LocationID</w:t>
            </w:r>
            <w:proofErr w:type="spellEnd"/>
          </w:p>
        </w:tc>
        <w:tc>
          <w:tcPr>
            <w:tcW w:w="1541" w:type="dxa"/>
          </w:tcPr>
          <w:p w14:paraId="2A0F297F" w14:textId="537545DE" w:rsidR="004E508E" w:rsidRPr="004E508E" w:rsidRDefault="004E508E" w:rsidP="00F94D3B">
            <w:pPr>
              <w:rPr>
                <w:b/>
              </w:rPr>
            </w:pPr>
            <w:proofErr w:type="spellStart"/>
            <w:r w:rsidRPr="004E508E">
              <w:rPr>
                <w:b/>
              </w:rPr>
              <w:t>DateCreated</w:t>
            </w:r>
            <w:proofErr w:type="spellEnd"/>
          </w:p>
        </w:tc>
        <w:tc>
          <w:tcPr>
            <w:tcW w:w="934" w:type="dxa"/>
          </w:tcPr>
          <w:p w14:paraId="06FAF806" w14:textId="4C8A5C47" w:rsidR="004E508E" w:rsidRPr="004E508E" w:rsidRDefault="004E508E" w:rsidP="00F94D3B">
            <w:pPr>
              <w:rPr>
                <w:b/>
              </w:rPr>
            </w:pPr>
            <w:r w:rsidRPr="004E508E">
              <w:rPr>
                <w:b/>
              </w:rPr>
              <w:t>Type</w:t>
            </w:r>
          </w:p>
        </w:tc>
        <w:tc>
          <w:tcPr>
            <w:tcW w:w="809" w:type="dxa"/>
            <w:shd w:val="clear" w:color="auto" w:fill="E0E0E0"/>
          </w:tcPr>
          <w:p w14:paraId="22E762C5" w14:textId="59110A88" w:rsidR="004E508E" w:rsidRPr="004E508E" w:rsidRDefault="004E508E" w:rsidP="00F94D3B">
            <w:pPr>
              <w:rPr>
                <w:b/>
              </w:rPr>
            </w:pPr>
            <w:proofErr w:type="spellStart"/>
            <w:r w:rsidRPr="004E508E">
              <w:rPr>
                <w:b/>
              </w:rPr>
              <w:t>SkillID</w:t>
            </w:r>
            <w:proofErr w:type="spellEnd"/>
          </w:p>
        </w:tc>
      </w:tr>
      <w:tr w:rsidR="004E508E" w14:paraId="2BDDE9B4" w14:textId="21C4DD4F" w:rsidTr="004E508E">
        <w:tc>
          <w:tcPr>
            <w:tcW w:w="878" w:type="dxa"/>
          </w:tcPr>
          <w:p w14:paraId="7E5F21BD" w14:textId="7DCDDE97" w:rsidR="004E508E" w:rsidRDefault="004E508E" w:rsidP="00F94D3B">
            <w:r>
              <w:t>1</w:t>
            </w:r>
          </w:p>
        </w:tc>
        <w:tc>
          <w:tcPr>
            <w:tcW w:w="1463" w:type="dxa"/>
          </w:tcPr>
          <w:p w14:paraId="229E5CAD" w14:textId="5DE1493B" w:rsidR="004E508E" w:rsidRDefault="004E508E" w:rsidP="00F94D3B">
            <w:r>
              <w:t>Cashier</w:t>
            </w:r>
          </w:p>
        </w:tc>
        <w:tc>
          <w:tcPr>
            <w:tcW w:w="1477" w:type="dxa"/>
          </w:tcPr>
          <w:p w14:paraId="30562CFE" w14:textId="26C3385F" w:rsidR="004E508E" w:rsidRDefault="004E508E" w:rsidP="00F94D3B">
            <w:r>
              <w:t>2</w:t>
            </w:r>
          </w:p>
        </w:tc>
        <w:tc>
          <w:tcPr>
            <w:tcW w:w="1414" w:type="dxa"/>
          </w:tcPr>
          <w:p w14:paraId="7508E56F" w14:textId="2A56697B" w:rsidR="004E508E" w:rsidRDefault="004E508E" w:rsidP="00F94D3B">
            <w:r>
              <w:t>3</w:t>
            </w:r>
          </w:p>
        </w:tc>
        <w:tc>
          <w:tcPr>
            <w:tcW w:w="1541" w:type="dxa"/>
          </w:tcPr>
          <w:p w14:paraId="7156D95E" w14:textId="50196CC6" w:rsidR="004E508E" w:rsidRDefault="004E508E" w:rsidP="00F94D3B">
            <w:r>
              <w:t>2013-10-22</w:t>
            </w:r>
          </w:p>
        </w:tc>
        <w:tc>
          <w:tcPr>
            <w:tcW w:w="934" w:type="dxa"/>
          </w:tcPr>
          <w:p w14:paraId="3EDD581E" w14:textId="7A6EC0A4" w:rsidR="004E508E" w:rsidRDefault="004E508E" w:rsidP="00F94D3B">
            <w:r>
              <w:t>0</w:t>
            </w:r>
          </w:p>
        </w:tc>
        <w:tc>
          <w:tcPr>
            <w:tcW w:w="809" w:type="dxa"/>
            <w:shd w:val="clear" w:color="auto" w:fill="E0E0E0"/>
          </w:tcPr>
          <w:p w14:paraId="186AECF4" w14:textId="05E1562F" w:rsidR="004E508E" w:rsidRPr="004E508E" w:rsidRDefault="004E508E" w:rsidP="00F94D3B">
            <w:r w:rsidRPr="004E508E">
              <w:t>10</w:t>
            </w:r>
          </w:p>
        </w:tc>
      </w:tr>
      <w:tr w:rsidR="004E508E" w14:paraId="4CE207A8" w14:textId="77777777" w:rsidTr="004E508E">
        <w:tc>
          <w:tcPr>
            <w:tcW w:w="878" w:type="dxa"/>
          </w:tcPr>
          <w:p w14:paraId="67418AAE" w14:textId="65CD825B" w:rsidR="004E508E" w:rsidRDefault="004E508E" w:rsidP="00F94D3B">
            <w:r>
              <w:t>1</w:t>
            </w:r>
          </w:p>
        </w:tc>
        <w:tc>
          <w:tcPr>
            <w:tcW w:w="1463" w:type="dxa"/>
          </w:tcPr>
          <w:p w14:paraId="587229CC" w14:textId="180EB8A0" w:rsidR="004E508E" w:rsidRDefault="004E508E" w:rsidP="00F94D3B">
            <w:r>
              <w:t>Cashier</w:t>
            </w:r>
          </w:p>
        </w:tc>
        <w:tc>
          <w:tcPr>
            <w:tcW w:w="1477" w:type="dxa"/>
          </w:tcPr>
          <w:p w14:paraId="2EBA693A" w14:textId="07CD8441" w:rsidR="004E508E" w:rsidRDefault="004E508E" w:rsidP="00F94D3B">
            <w:r>
              <w:t>2</w:t>
            </w:r>
          </w:p>
        </w:tc>
        <w:tc>
          <w:tcPr>
            <w:tcW w:w="1414" w:type="dxa"/>
          </w:tcPr>
          <w:p w14:paraId="4063A20C" w14:textId="725778F1" w:rsidR="004E508E" w:rsidRDefault="004E508E" w:rsidP="00F94D3B">
            <w:r>
              <w:t>3</w:t>
            </w:r>
          </w:p>
        </w:tc>
        <w:tc>
          <w:tcPr>
            <w:tcW w:w="1541" w:type="dxa"/>
          </w:tcPr>
          <w:p w14:paraId="494C873E" w14:textId="20C7B2C2" w:rsidR="004E508E" w:rsidRDefault="004E508E" w:rsidP="00F94D3B">
            <w:r>
              <w:t>2013-10-22</w:t>
            </w:r>
          </w:p>
        </w:tc>
        <w:tc>
          <w:tcPr>
            <w:tcW w:w="934" w:type="dxa"/>
          </w:tcPr>
          <w:p w14:paraId="17ED2A0C" w14:textId="28218409" w:rsidR="004E508E" w:rsidRDefault="004E508E" w:rsidP="00F94D3B">
            <w:r>
              <w:t>0</w:t>
            </w:r>
          </w:p>
        </w:tc>
        <w:tc>
          <w:tcPr>
            <w:tcW w:w="809" w:type="dxa"/>
            <w:shd w:val="clear" w:color="auto" w:fill="E0E0E0"/>
          </w:tcPr>
          <w:p w14:paraId="0072BDA5" w14:textId="1D45C0CE" w:rsidR="004E508E" w:rsidRPr="004E508E" w:rsidRDefault="004E508E" w:rsidP="00F94D3B">
            <w:r w:rsidRPr="004E508E">
              <w:t>20</w:t>
            </w:r>
          </w:p>
        </w:tc>
      </w:tr>
      <w:tr w:rsidR="004E508E" w14:paraId="344FB76D" w14:textId="77777777" w:rsidTr="004E508E">
        <w:tc>
          <w:tcPr>
            <w:tcW w:w="878" w:type="dxa"/>
          </w:tcPr>
          <w:p w14:paraId="01B43C6D" w14:textId="5DFB57EA" w:rsidR="004E508E" w:rsidRDefault="004E508E" w:rsidP="00F94D3B">
            <w:r>
              <w:t>1</w:t>
            </w:r>
          </w:p>
        </w:tc>
        <w:tc>
          <w:tcPr>
            <w:tcW w:w="1463" w:type="dxa"/>
          </w:tcPr>
          <w:p w14:paraId="7A7ED645" w14:textId="0E689F1A" w:rsidR="004E508E" w:rsidRDefault="004E508E" w:rsidP="00F94D3B">
            <w:r>
              <w:t>Cashier</w:t>
            </w:r>
          </w:p>
        </w:tc>
        <w:tc>
          <w:tcPr>
            <w:tcW w:w="1477" w:type="dxa"/>
          </w:tcPr>
          <w:p w14:paraId="6EEF0981" w14:textId="5EAC5BEB" w:rsidR="004E508E" w:rsidRDefault="004E508E" w:rsidP="00F94D3B">
            <w:r>
              <w:t>2</w:t>
            </w:r>
          </w:p>
        </w:tc>
        <w:tc>
          <w:tcPr>
            <w:tcW w:w="1414" w:type="dxa"/>
          </w:tcPr>
          <w:p w14:paraId="634C951E" w14:textId="154F3E69" w:rsidR="004E508E" w:rsidRDefault="004E508E" w:rsidP="00F94D3B">
            <w:r>
              <w:t>3</w:t>
            </w:r>
          </w:p>
        </w:tc>
        <w:tc>
          <w:tcPr>
            <w:tcW w:w="1541" w:type="dxa"/>
          </w:tcPr>
          <w:p w14:paraId="0C019876" w14:textId="1C19F52C" w:rsidR="004E508E" w:rsidRDefault="004E508E" w:rsidP="00F94D3B">
            <w:r>
              <w:t>2013-10-22</w:t>
            </w:r>
          </w:p>
        </w:tc>
        <w:tc>
          <w:tcPr>
            <w:tcW w:w="934" w:type="dxa"/>
          </w:tcPr>
          <w:p w14:paraId="3442A44F" w14:textId="2ADF6736" w:rsidR="004E508E" w:rsidRDefault="004E508E" w:rsidP="00F94D3B">
            <w:r>
              <w:t>0</w:t>
            </w:r>
          </w:p>
        </w:tc>
        <w:tc>
          <w:tcPr>
            <w:tcW w:w="809" w:type="dxa"/>
            <w:shd w:val="clear" w:color="auto" w:fill="E0E0E0"/>
          </w:tcPr>
          <w:p w14:paraId="7BA64270" w14:textId="10718BD8" w:rsidR="004E508E" w:rsidRPr="004E508E" w:rsidRDefault="004E508E" w:rsidP="00F94D3B">
            <w:r w:rsidRPr="004E508E">
              <w:t>30</w:t>
            </w:r>
          </w:p>
        </w:tc>
      </w:tr>
    </w:tbl>
    <w:p w14:paraId="7ECA4000" w14:textId="696DD4D2" w:rsidR="004E508E" w:rsidRPr="00A30AA8" w:rsidRDefault="004E508E" w:rsidP="00F94D3B"/>
    <w:p w14:paraId="31FF0CD2" w14:textId="12A47321" w:rsidR="00A30AA8" w:rsidRDefault="004E508E" w:rsidP="00F94D3B">
      <w:r>
        <w:lastRenderedPageBreak/>
        <w:t>As you can see each vacancy is duplicated for every skill it requires. This makes maintaining it a lot harder, as rows could easily get out of sync if only one instance of them is changed.</w:t>
      </w:r>
    </w:p>
    <w:p w14:paraId="313FB573" w14:textId="77777777" w:rsidR="004C5256" w:rsidRDefault="004C5256" w:rsidP="00F94D3B"/>
    <w:p w14:paraId="7C722C8E" w14:textId="77777777" w:rsidR="0060424F" w:rsidRPr="0060424F" w:rsidRDefault="0060424F" w:rsidP="00F94D3B">
      <w:pPr>
        <w:rPr>
          <w:b/>
        </w:rPr>
      </w:pPr>
      <w:r w:rsidRPr="0060424F">
        <w:rPr>
          <w:b/>
        </w:rPr>
        <w:t>Advantages:</w:t>
      </w:r>
    </w:p>
    <w:p w14:paraId="7420D5DD" w14:textId="789F9A50" w:rsidR="004C5256" w:rsidRDefault="0060424F" w:rsidP="0060424F">
      <w:pPr>
        <w:pStyle w:val="ListParagraph"/>
        <w:numPr>
          <w:ilvl w:val="0"/>
          <w:numId w:val="21"/>
        </w:numPr>
      </w:pPr>
      <w:r>
        <w:t>Le</w:t>
      </w:r>
      <w:r w:rsidR="004C5256">
        <w:t>ss joining needs to be done in the SQL query (which is a relatively slow process)</w:t>
      </w:r>
      <w:r>
        <w:t>.</w:t>
      </w:r>
    </w:p>
    <w:p w14:paraId="5055F555" w14:textId="0E1D8DF1" w:rsidR="0060424F" w:rsidRDefault="004C5256" w:rsidP="0060424F">
      <w:r w:rsidRPr="0060424F">
        <w:rPr>
          <w:b/>
        </w:rPr>
        <w:t>Negative</w:t>
      </w:r>
      <w:r w:rsidR="0060424F">
        <w:rPr>
          <w:b/>
        </w:rPr>
        <w:t>:</w:t>
      </w:r>
    </w:p>
    <w:p w14:paraId="4C4161B9" w14:textId="77777777" w:rsidR="0060424F" w:rsidRDefault="0060424F" w:rsidP="0060424F">
      <w:pPr>
        <w:pStyle w:val="ListParagraph"/>
        <w:numPr>
          <w:ilvl w:val="0"/>
          <w:numId w:val="21"/>
        </w:numPr>
      </w:pPr>
      <w:r>
        <w:t>D</w:t>
      </w:r>
      <w:r w:rsidR="004C5256">
        <w:t>uplicati</w:t>
      </w:r>
      <w:r>
        <w:t>on of data takes up more space</w:t>
      </w:r>
    </w:p>
    <w:p w14:paraId="5FE9BCD1" w14:textId="7BB562E3" w:rsidR="0060424F" w:rsidRDefault="0060424F" w:rsidP="0060424F">
      <w:pPr>
        <w:pStyle w:val="ListParagraph"/>
        <w:numPr>
          <w:ilvl w:val="0"/>
          <w:numId w:val="21"/>
        </w:numPr>
      </w:pPr>
      <w:r>
        <w:t>A</w:t>
      </w:r>
      <w:r w:rsidR="004C5256">
        <w:t>dded complexity – changing a vacancy now takes longer because it needs to update</w:t>
      </w:r>
      <w:r>
        <w:t xml:space="preserve"> all instances in the database.</w:t>
      </w:r>
    </w:p>
    <w:p w14:paraId="4AB1BC00" w14:textId="24FD8B79" w:rsidR="004C5256" w:rsidRPr="004E508E" w:rsidRDefault="004C5256" w:rsidP="0060424F">
      <w:pPr>
        <w:pStyle w:val="ListParagraph"/>
        <w:numPr>
          <w:ilvl w:val="0"/>
          <w:numId w:val="21"/>
        </w:numPr>
      </w:pPr>
      <w:r>
        <w:t xml:space="preserve">There is also the possibility of data-corruption if one instance of the vacancy is </w:t>
      </w:r>
      <w:r w:rsidR="00980A7E">
        <w:t>set to something different and doesn’t update the other instances. So one vacancy might get a student to apply for it, but not applied to the other instances of the same vacancy</w:t>
      </w:r>
    </w:p>
    <w:p w14:paraId="3FF290A9" w14:textId="77777777" w:rsidR="00E3086C" w:rsidRDefault="00E3086C" w:rsidP="00E3086C"/>
    <w:p w14:paraId="3543941A" w14:textId="0C2E37F9" w:rsidR="00C00AEC" w:rsidRDefault="00E3086C" w:rsidP="00872526">
      <w:pPr>
        <w:pStyle w:val="Heading3"/>
      </w:pPr>
      <w:bookmarkStart w:id="11" w:name="_Toc370304797"/>
      <w:r w:rsidRPr="00434B5B">
        <w:t>Horizontal partitioning</w:t>
      </w:r>
      <w:bookmarkEnd w:id="11"/>
    </w:p>
    <w:p w14:paraId="64261436" w14:textId="04D433B5" w:rsidR="00C00AEC" w:rsidRPr="00C00AEC" w:rsidRDefault="0060424F" w:rsidP="00E3086C">
      <w:r>
        <w:t>Horizontal partitioning is used to distribute the</w:t>
      </w:r>
      <w:r w:rsidR="00C00AEC">
        <w:t xml:space="preserve"> tables </w:t>
      </w:r>
      <w:r>
        <w:t>rows.</w:t>
      </w:r>
    </w:p>
    <w:p w14:paraId="7C957173" w14:textId="77777777" w:rsidR="00C00AEC" w:rsidRPr="00434B5B" w:rsidRDefault="00C00AEC" w:rsidP="00E3086C">
      <w:pPr>
        <w:rPr>
          <w:b/>
        </w:rPr>
      </w:pPr>
    </w:p>
    <w:p w14:paraId="74F2956C" w14:textId="1BE09CDC" w:rsidR="00E3086C" w:rsidRDefault="00F40119" w:rsidP="00E3086C">
      <w:r>
        <w:t>A possible use for is that there are expected to be 25000</w:t>
      </w:r>
      <w:r w:rsidR="00E3086C">
        <w:t xml:space="preserve"> of students stored in the database, but </w:t>
      </w:r>
      <w:r>
        <w:t xml:space="preserve">we can assume that </w:t>
      </w:r>
      <w:r w:rsidR="00E3086C">
        <w:t xml:space="preserve">only </w:t>
      </w:r>
      <w:r>
        <w:t xml:space="preserve">those who aren’t employed need to </w:t>
      </w:r>
      <w:r w:rsidR="00E3086C">
        <w:t xml:space="preserve">regularly accessed. To improve performance, the Student table could </w:t>
      </w:r>
      <w:r>
        <w:t>be horizontally partitioned depending on whether the student is employed or not</w:t>
      </w:r>
      <w:r w:rsidR="00E3086C">
        <w:t>.</w:t>
      </w:r>
      <w:r>
        <w:t xml:space="preserve"> This would create two tables:</w:t>
      </w:r>
    </w:p>
    <w:p w14:paraId="4586EACB" w14:textId="77777777" w:rsidR="00F40119" w:rsidRDefault="00F40119" w:rsidP="00E3086C"/>
    <w:p w14:paraId="32DD1846" w14:textId="77777777" w:rsidR="00F40119" w:rsidRDefault="00F40119" w:rsidP="00F40119">
      <w:pPr>
        <w:pStyle w:val="ListParagraph"/>
        <w:numPr>
          <w:ilvl w:val="0"/>
          <w:numId w:val="22"/>
        </w:numPr>
        <w:rPr>
          <w:rFonts w:ascii="Consolas" w:hAnsi="Consolas" w:cs="Consolas"/>
        </w:rPr>
      </w:pPr>
      <w:r>
        <w:rPr>
          <w:rFonts w:ascii="Consolas" w:hAnsi="Consolas" w:cs="Consolas"/>
        </w:rPr>
        <w:t>Student</w:t>
      </w:r>
    </w:p>
    <w:p w14:paraId="507D7D6B" w14:textId="49AA9F80" w:rsidR="00E3086C" w:rsidRPr="00F40119" w:rsidRDefault="00F40119" w:rsidP="00F40119">
      <w:pPr>
        <w:pStyle w:val="ListParagraph"/>
        <w:numPr>
          <w:ilvl w:val="0"/>
          <w:numId w:val="22"/>
        </w:numPr>
        <w:rPr>
          <w:rFonts w:ascii="Consolas" w:hAnsi="Consolas" w:cs="Consolas"/>
        </w:rPr>
      </w:pPr>
      <w:proofErr w:type="spellStart"/>
      <w:r>
        <w:rPr>
          <w:rFonts w:ascii="Consolas" w:hAnsi="Consolas" w:cs="Consolas"/>
        </w:rPr>
        <w:t>Students</w:t>
      </w:r>
      <w:r w:rsidR="00C00AEC" w:rsidRPr="00F40119">
        <w:rPr>
          <w:rFonts w:ascii="Consolas" w:hAnsi="Consolas" w:cs="Consolas"/>
        </w:rPr>
        <w:t>Employed</w:t>
      </w:r>
      <w:proofErr w:type="spellEnd"/>
    </w:p>
    <w:p w14:paraId="496B0587" w14:textId="77777777" w:rsidR="00E3086C" w:rsidRDefault="00E3086C" w:rsidP="00E3086C"/>
    <w:p w14:paraId="47004D16" w14:textId="448672D5" w:rsidR="00434B5B" w:rsidRDefault="00F40119" w:rsidP="00E3086C">
      <w:r>
        <w:t>This would greatly increase performance</w:t>
      </w:r>
      <w:r w:rsidR="00E3086C">
        <w:t xml:space="preserve">, as the </w:t>
      </w:r>
      <w:r>
        <w:t>system</w:t>
      </w:r>
      <w:r w:rsidR="00E3086C">
        <w:t xml:space="preserve"> has </w:t>
      </w:r>
      <w:r w:rsidR="00434B5B">
        <w:t>fewer</w:t>
      </w:r>
      <w:r w:rsidR="00E3086C">
        <w:t xml:space="preserve"> </w:t>
      </w:r>
      <w:r>
        <w:t>records</w:t>
      </w:r>
      <w:r w:rsidR="00E3086C">
        <w:t xml:space="preserve"> to sort through </w:t>
      </w:r>
      <w:r>
        <w:t>when looking for a student</w:t>
      </w:r>
      <w:r w:rsidR="00B468FE">
        <w:t>.</w:t>
      </w:r>
      <w:r>
        <w:t xml:space="preserve">  We could also do it in a way that would minimize complexity by not storing skills for the employed students, as they are no longer needed.</w:t>
      </w:r>
    </w:p>
    <w:p w14:paraId="5D022463" w14:textId="77777777" w:rsidR="00F40119" w:rsidRDefault="00F40119" w:rsidP="00E3086C"/>
    <w:p w14:paraId="4BA5B688" w14:textId="77777777" w:rsidR="00872526" w:rsidRDefault="00434B5B" w:rsidP="00872526">
      <w:pPr>
        <w:pStyle w:val="Heading3"/>
      </w:pPr>
      <w:bookmarkStart w:id="12" w:name="_Toc370304798"/>
      <w:r>
        <w:lastRenderedPageBreak/>
        <w:t>Vertical Partitioning</w:t>
      </w:r>
      <w:bookmarkEnd w:id="12"/>
    </w:p>
    <w:p w14:paraId="1DA4A15F" w14:textId="27B06EB5" w:rsidR="00DE239E" w:rsidRPr="00872526" w:rsidRDefault="00872526" w:rsidP="00E3086C">
      <w:r>
        <w:t>This involves splitting up tables by distributing the columns of a table into several separate tables.</w:t>
      </w:r>
      <w:r>
        <w:t xml:space="preserve"> Each table needs to store</w:t>
      </w:r>
      <w:r w:rsidR="00DE239E">
        <w:t xml:space="preserve"> the primary key</w:t>
      </w:r>
      <w:r>
        <w:t xml:space="preserve"> to be able to match the records together.</w:t>
      </w:r>
    </w:p>
    <w:p w14:paraId="7D82F3DC" w14:textId="77777777" w:rsidR="00F94D3B" w:rsidRDefault="00F94D3B" w:rsidP="00E3086C"/>
    <w:p w14:paraId="53B2A19C" w14:textId="176F8F70" w:rsidR="00F94D3B" w:rsidRDefault="00872526" w:rsidP="00E3086C">
      <w:r>
        <w:t xml:space="preserve">A possible use case is that </w:t>
      </w:r>
      <w:r w:rsidR="00F94D3B">
        <w:t xml:space="preserve">Student table </w:t>
      </w:r>
      <w:r w:rsidR="00911382">
        <w:t>is</w:t>
      </w:r>
      <w:r w:rsidR="00F94D3B">
        <w:t xml:space="preserve"> accessed very often to get each students first and last name. The student table also stores the phone number and address of each student, but this information is accessed </w:t>
      </w:r>
      <w:r>
        <w:t>only on rare occasions. To improve performance</w:t>
      </w:r>
      <w:r w:rsidR="00F94D3B">
        <w:t>, the student table could be vertically partitioned to create two tables:</w:t>
      </w:r>
    </w:p>
    <w:p w14:paraId="1D7FA07E" w14:textId="77777777" w:rsidR="00F94D3B" w:rsidRDefault="00F94D3B" w:rsidP="00E3086C"/>
    <w:p w14:paraId="443CD578" w14:textId="177F7EA0" w:rsidR="00F94D3B" w:rsidRPr="002A5B37" w:rsidRDefault="002A5B37" w:rsidP="008625F7">
      <w:pPr>
        <w:jc w:val="center"/>
        <w:rPr>
          <w:b/>
        </w:rPr>
      </w:pPr>
      <w:r w:rsidRPr="002A5B37">
        <w:rPr>
          <w:b/>
        </w:rPr>
        <w:t>Student</w:t>
      </w:r>
    </w:p>
    <w:tbl>
      <w:tblPr>
        <w:tblStyle w:val="TableGrid"/>
        <w:tblW w:w="0" w:type="auto"/>
        <w:tblLook w:val="04A0" w:firstRow="1" w:lastRow="0" w:firstColumn="1" w:lastColumn="0" w:noHBand="0" w:noVBand="1"/>
      </w:tblPr>
      <w:tblGrid>
        <w:gridCol w:w="1703"/>
        <w:gridCol w:w="1703"/>
        <w:gridCol w:w="1703"/>
        <w:gridCol w:w="1703"/>
        <w:gridCol w:w="1704"/>
      </w:tblGrid>
      <w:tr w:rsidR="00F94D3B" w14:paraId="2C362D14" w14:textId="77777777" w:rsidTr="00F94D3B">
        <w:tc>
          <w:tcPr>
            <w:tcW w:w="1703" w:type="dxa"/>
          </w:tcPr>
          <w:p w14:paraId="06DF95C0" w14:textId="356C2E82" w:rsidR="00F94D3B" w:rsidRPr="00B826AD" w:rsidRDefault="00F94D3B" w:rsidP="00E3086C">
            <w:pPr>
              <w:rPr>
                <w:b/>
              </w:rPr>
            </w:pPr>
            <w:proofErr w:type="spellStart"/>
            <w:r w:rsidRPr="00B826AD">
              <w:rPr>
                <w:b/>
              </w:rPr>
              <w:t>StudentID</w:t>
            </w:r>
            <w:proofErr w:type="spellEnd"/>
          </w:p>
        </w:tc>
        <w:tc>
          <w:tcPr>
            <w:tcW w:w="1703" w:type="dxa"/>
          </w:tcPr>
          <w:p w14:paraId="4A80A4CA" w14:textId="12410DB1" w:rsidR="00F94D3B" w:rsidRPr="00B826AD" w:rsidRDefault="00F94D3B" w:rsidP="00E3086C">
            <w:pPr>
              <w:rPr>
                <w:b/>
              </w:rPr>
            </w:pPr>
            <w:proofErr w:type="spellStart"/>
            <w:r w:rsidRPr="00B826AD">
              <w:rPr>
                <w:b/>
              </w:rPr>
              <w:t>FirstName</w:t>
            </w:r>
            <w:proofErr w:type="spellEnd"/>
          </w:p>
        </w:tc>
        <w:tc>
          <w:tcPr>
            <w:tcW w:w="1703" w:type="dxa"/>
          </w:tcPr>
          <w:p w14:paraId="443EC282" w14:textId="64B6F852" w:rsidR="00F94D3B" w:rsidRPr="00B826AD" w:rsidRDefault="00F94D3B" w:rsidP="00E3086C">
            <w:pPr>
              <w:rPr>
                <w:b/>
              </w:rPr>
            </w:pPr>
            <w:proofErr w:type="spellStart"/>
            <w:r w:rsidRPr="00B826AD">
              <w:rPr>
                <w:b/>
              </w:rPr>
              <w:t>LastName</w:t>
            </w:r>
            <w:proofErr w:type="spellEnd"/>
          </w:p>
        </w:tc>
        <w:tc>
          <w:tcPr>
            <w:tcW w:w="1703" w:type="dxa"/>
          </w:tcPr>
          <w:p w14:paraId="36B8C8FF" w14:textId="5A614465" w:rsidR="00F94D3B" w:rsidRPr="00B826AD" w:rsidRDefault="00F94D3B" w:rsidP="00E3086C">
            <w:pPr>
              <w:rPr>
                <w:b/>
              </w:rPr>
            </w:pPr>
            <w:r w:rsidRPr="00B826AD">
              <w:rPr>
                <w:b/>
              </w:rPr>
              <w:t>Phone</w:t>
            </w:r>
          </w:p>
        </w:tc>
        <w:tc>
          <w:tcPr>
            <w:tcW w:w="1704" w:type="dxa"/>
          </w:tcPr>
          <w:p w14:paraId="6A03BB52" w14:textId="6089B207" w:rsidR="00F94D3B" w:rsidRPr="00B826AD" w:rsidRDefault="00F94D3B" w:rsidP="00E3086C">
            <w:pPr>
              <w:rPr>
                <w:b/>
              </w:rPr>
            </w:pPr>
            <w:r w:rsidRPr="00B826AD">
              <w:rPr>
                <w:b/>
              </w:rPr>
              <w:t>Address</w:t>
            </w:r>
          </w:p>
        </w:tc>
      </w:tr>
      <w:tr w:rsidR="00B826AD" w14:paraId="2FAF0158" w14:textId="77777777" w:rsidTr="00F94D3B">
        <w:tc>
          <w:tcPr>
            <w:tcW w:w="1703" w:type="dxa"/>
          </w:tcPr>
          <w:p w14:paraId="61EF1F97" w14:textId="67D363F5" w:rsidR="00B826AD" w:rsidRPr="00B826AD" w:rsidRDefault="00B826AD" w:rsidP="00E3086C">
            <w:r w:rsidRPr="00B826AD">
              <w:t>2</w:t>
            </w:r>
          </w:p>
        </w:tc>
        <w:tc>
          <w:tcPr>
            <w:tcW w:w="1703" w:type="dxa"/>
          </w:tcPr>
          <w:p w14:paraId="2D9BDA65" w14:textId="33AEA9C9" w:rsidR="00B826AD" w:rsidRPr="00B826AD" w:rsidRDefault="00B826AD" w:rsidP="00E3086C">
            <w:r w:rsidRPr="00B826AD">
              <w:t>George</w:t>
            </w:r>
          </w:p>
        </w:tc>
        <w:tc>
          <w:tcPr>
            <w:tcW w:w="1703" w:type="dxa"/>
          </w:tcPr>
          <w:p w14:paraId="4F1615CE" w14:textId="4EB4608E" w:rsidR="00B826AD" w:rsidRPr="00B826AD" w:rsidRDefault="00B826AD" w:rsidP="00E3086C">
            <w:r w:rsidRPr="00B826AD">
              <w:t>Smith</w:t>
            </w:r>
          </w:p>
        </w:tc>
        <w:tc>
          <w:tcPr>
            <w:tcW w:w="1703" w:type="dxa"/>
          </w:tcPr>
          <w:p w14:paraId="1D4F53C2" w14:textId="78E90DEF" w:rsidR="00B826AD" w:rsidRPr="00B826AD" w:rsidRDefault="00B826AD" w:rsidP="00E3086C">
            <w:r w:rsidRPr="00B826AD">
              <w:t>123</w:t>
            </w:r>
          </w:p>
        </w:tc>
        <w:tc>
          <w:tcPr>
            <w:tcW w:w="1704" w:type="dxa"/>
          </w:tcPr>
          <w:p w14:paraId="074CFDBD" w14:textId="1FC88EAD" w:rsidR="00B826AD" w:rsidRPr="00B826AD" w:rsidRDefault="00B826AD" w:rsidP="00E3086C">
            <w:r w:rsidRPr="00B826AD">
              <w:t>20 Round St</w:t>
            </w:r>
          </w:p>
        </w:tc>
      </w:tr>
    </w:tbl>
    <w:p w14:paraId="170809C5" w14:textId="77777777" w:rsidR="00F94D3B" w:rsidRDefault="00F94D3B" w:rsidP="00E3086C"/>
    <w:p w14:paraId="112970AF" w14:textId="1CBC84FB" w:rsidR="002A5B37" w:rsidRDefault="002A5B37" w:rsidP="00E3086C"/>
    <w:tbl>
      <w:tblPr>
        <w:tblStyle w:val="TableGrid"/>
        <w:tblW w:w="0" w:type="auto"/>
        <w:tblLook w:val="04A0" w:firstRow="1" w:lastRow="0" w:firstColumn="1" w:lastColumn="0" w:noHBand="0" w:noVBand="1"/>
      </w:tblPr>
      <w:tblGrid>
        <w:gridCol w:w="1314"/>
        <w:gridCol w:w="1328"/>
        <w:gridCol w:w="1313"/>
        <w:gridCol w:w="689"/>
        <w:gridCol w:w="1418"/>
        <w:gridCol w:w="928"/>
        <w:gridCol w:w="1526"/>
      </w:tblGrid>
      <w:tr w:rsidR="001B2416" w14:paraId="4C4FBEC5" w14:textId="77777777" w:rsidTr="001B2416">
        <w:tc>
          <w:tcPr>
            <w:tcW w:w="3955" w:type="dxa"/>
            <w:gridSpan w:val="3"/>
            <w:tcBorders>
              <w:top w:val="nil"/>
              <w:left w:val="nil"/>
              <w:bottom w:val="single" w:sz="4" w:space="0" w:color="auto"/>
              <w:right w:val="nil"/>
            </w:tcBorders>
          </w:tcPr>
          <w:p w14:paraId="10B90CA8" w14:textId="10010509" w:rsidR="001B2416" w:rsidRPr="00B826AD" w:rsidRDefault="001B2416" w:rsidP="008625F7">
            <w:pPr>
              <w:jc w:val="center"/>
              <w:rPr>
                <w:b/>
              </w:rPr>
            </w:pPr>
            <w:proofErr w:type="spellStart"/>
            <w:r>
              <w:rPr>
                <w:b/>
              </w:rPr>
              <w:t>Student_Name</w:t>
            </w:r>
            <w:proofErr w:type="spellEnd"/>
          </w:p>
        </w:tc>
        <w:tc>
          <w:tcPr>
            <w:tcW w:w="689" w:type="dxa"/>
            <w:tcBorders>
              <w:top w:val="nil"/>
              <w:left w:val="nil"/>
              <w:bottom w:val="nil"/>
              <w:right w:val="nil"/>
            </w:tcBorders>
          </w:tcPr>
          <w:p w14:paraId="26274FFE" w14:textId="77777777" w:rsidR="001B2416" w:rsidRPr="00B826AD" w:rsidRDefault="001B2416" w:rsidP="008625F7">
            <w:pPr>
              <w:jc w:val="center"/>
              <w:rPr>
                <w:b/>
              </w:rPr>
            </w:pPr>
          </w:p>
        </w:tc>
        <w:tc>
          <w:tcPr>
            <w:tcW w:w="3872" w:type="dxa"/>
            <w:gridSpan w:val="3"/>
            <w:tcBorders>
              <w:top w:val="nil"/>
              <w:left w:val="nil"/>
              <w:bottom w:val="single" w:sz="4" w:space="0" w:color="auto"/>
              <w:right w:val="nil"/>
            </w:tcBorders>
          </w:tcPr>
          <w:p w14:paraId="0CDE6EDD" w14:textId="122AF739" w:rsidR="001B2416" w:rsidRPr="00B826AD" w:rsidRDefault="001B2416" w:rsidP="008625F7">
            <w:pPr>
              <w:jc w:val="center"/>
              <w:rPr>
                <w:b/>
              </w:rPr>
            </w:pPr>
            <w:proofErr w:type="spellStart"/>
            <w:r>
              <w:rPr>
                <w:b/>
              </w:rPr>
              <w:t>Student_Contact</w:t>
            </w:r>
            <w:proofErr w:type="spellEnd"/>
          </w:p>
        </w:tc>
      </w:tr>
      <w:tr w:rsidR="00F94D3B" w14:paraId="013EFE9D" w14:textId="77777777" w:rsidTr="001B2416">
        <w:tc>
          <w:tcPr>
            <w:tcW w:w="1314" w:type="dxa"/>
            <w:tcBorders>
              <w:top w:val="single" w:sz="4" w:space="0" w:color="auto"/>
            </w:tcBorders>
          </w:tcPr>
          <w:p w14:paraId="08845B24" w14:textId="68BA7C2A" w:rsidR="00F94D3B" w:rsidRPr="00B826AD" w:rsidRDefault="00F94D3B" w:rsidP="00E3086C">
            <w:pPr>
              <w:rPr>
                <w:b/>
              </w:rPr>
            </w:pPr>
            <w:proofErr w:type="spellStart"/>
            <w:r w:rsidRPr="00B826AD">
              <w:rPr>
                <w:b/>
              </w:rPr>
              <w:t>StudentID</w:t>
            </w:r>
            <w:proofErr w:type="spellEnd"/>
          </w:p>
        </w:tc>
        <w:tc>
          <w:tcPr>
            <w:tcW w:w="1328" w:type="dxa"/>
            <w:tcBorders>
              <w:top w:val="single" w:sz="4" w:space="0" w:color="auto"/>
            </w:tcBorders>
          </w:tcPr>
          <w:p w14:paraId="58A9199E" w14:textId="553A3AC3" w:rsidR="00F94D3B" w:rsidRPr="00B826AD" w:rsidRDefault="00F94D3B" w:rsidP="00E3086C">
            <w:pPr>
              <w:rPr>
                <w:b/>
              </w:rPr>
            </w:pPr>
            <w:proofErr w:type="spellStart"/>
            <w:r w:rsidRPr="00B826AD">
              <w:rPr>
                <w:b/>
              </w:rPr>
              <w:t>FirstName</w:t>
            </w:r>
            <w:proofErr w:type="spellEnd"/>
          </w:p>
        </w:tc>
        <w:tc>
          <w:tcPr>
            <w:tcW w:w="1313" w:type="dxa"/>
            <w:tcBorders>
              <w:top w:val="single" w:sz="4" w:space="0" w:color="auto"/>
            </w:tcBorders>
          </w:tcPr>
          <w:p w14:paraId="6A489C4F" w14:textId="35ED3889" w:rsidR="00F94D3B" w:rsidRPr="00B826AD" w:rsidRDefault="00F94D3B" w:rsidP="00E3086C">
            <w:pPr>
              <w:rPr>
                <w:b/>
              </w:rPr>
            </w:pPr>
            <w:proofErr w:type="spellStart"/>
            <w:r w:rsidRPr="00B826AD">
              <w:rPr>
                <w:b/>
              </w:rPr>
              <w:t>LastName</w:t>
            </w:r>
            <w:proofErr w:type="spellEnd"/>
          </w:p>
        </w:tc>
        <w:tc>
          <w:tcPr>
            <w:tcW w:w="689" w:type="dxa"/>
            <w:tcBorders>
              <w:top w:val="nil"/>
              <w:bottom w:val="nil"/>
            </w:tcBorders>
          </w:tcPr>
          <w:p w14:paraId="1FBE0B67" w14:textId="77777777" w:rsidR="00F94D3B" w:rsidRPr="00B826AD" w:rsidRDefault="00F94D3B" w:rsidP="00E3086C">
            <w:pPr>
              <w:rPr>
                <w:b/>
              </w:rPr>
            </w:pPr>
          </w:p>
        </w:tc>
        <w:tc>
          <w:tcPr>
            <w:tcW w:w="1418" w:type="dxa"/>
            <w:tcBorders>
              <w:top w:val="single" w:sz="4" w:space="0" w:color="auto"/>
            </w:tcBorders>
          </w:tcPr>
          <w:p w14:paraId="7EA181B3" w14:textId="79CF4604" w:rsidR="00F94D3B" w:rsidRPr="00B826AD" w:rsidRDefault="00F94D3B" w:rsidP="00E3086C">
            <w:pPr>
              <w:rPr>
                <w:b/>
              </w:rPr>
            </w:pPr>
            <w:proofErr w:type="spellStart"/>
            <w:r w:rsidRPr="00B826AD">
              <w:rPr>
                <w:b/>
              </w:rPr>
              <w:t>StudentID</w:t>
            </w:r>
            <w:proofErr w:type="spellEnd"/>
          </w:p>
        </w:tc>
        <w:tc>
          <w:tcPr>
            <w:tcW w:w="928" w:type="dxa"/>
            <w:tcBorders>
              <w:top w:val="single" w:sz="4" w:space="0" w:color="auto"/>
            </w:tcBorders>
          </w:tcPr>
          <w:p w14:paraId="14F9ABA9" w14:textId="2BD06C85" w:rsidR="00F94D3B" w:rsidRPr="00B826AD" w:rsidRDefault="00F94D3B" w:rsidP="00E3086C">
            <w:pPr>
              <w:rPr>
                <w:b/>
              </w:rPr>
            </w:pPr>
            <w:r w:rsidRPr="00B826AD">
              <w:rPr>
                <w:b/>
              </w:rPr>
              <w:t>Phone</w:t>
            </w:r>
          </w:p>
        </w:tc>
        <w:tc>
          <w:tcPr>
            <w:tcW w:w="1526" w:type="dxa"/>
            <w:tcBorders>
              <w:top w:val="single" w:sz="4" w:space="0" w:color="auto"/>
            </w:tcBorders>
          </w:tcPr>
          <w:p w14:paraId="493B4125" w14:textId="75DFE8BB" w:rsidR="00F94D3B" w:rsidRPr="00B826AD" w:rsidRDefault="00F94D3B" w:rsidP="00E3086C">
            <w:pPr>
              <w:rPr>
                <w:b/>
              </w:rPr>
            </w:pPr>
            <w:r w:rsidRPr="00B826AD">
              <w:rPr>
                <w:b/>
              </w:rPr>
              <w:t>Address</w:t>
            </w:r>
          </w:p>
        </w:tc>
      </w:tr>
      <w:tr w:rsidR="00B826AD" w14:paraId="31522E05" w14:textId="77777777" w:rsidTr="00B826AD">
        <w:tc>
          <w:tcPr>
            <w:tcW w:w="1314" w:type="dxa"/>
          </w:tcPr>
          <w:p w14:paraId="2D366F9F" w14:textId="435E54F0" w:rsidR="00B826AD" w:rsidRPr="00B826AD" w:rsidRDefault="00B826AD" w:rsidP="00E3086C">
            <w:r>
              <w:t>2</w:t>
            </w:r>
          </w:p>
        </w:tc>
        <w:tc>
          <w:tcPr>
            <w:tcW w:w="1328" w:type="dxa"/>
          </w:tcPr>
          <w:p w14:paraId="1C64FC1C" w14:textId="14ED55DB" w:rsidR="00B826AD" w:rsidRPr="00B826AD" w:rsidRDefault="00B826AD" w:rsidP="00E3086C">
            <w:r>
              <w:t>George</w:t>
            </w:r>
          </w:p>
        </w:tc>
        <w:tc>
          <w:tcPr>
            <w:tcW w:w="1313" w:type="dxa"/>
          </w:tcPr>
          <w:p w14:paraId="69286D60" w14:textId="70035DCA" w:rsidR="00B826AD" w:rsidRPr="00B826AD" w:rsidRDefault="00B826AD" w:rsidP="00E3086C">
            <w:r>
              <w:t>Smith</w:t>
            </w:r>
          </w:p>
        </w:tc>
        <w:tc>
          <w:tcPr>
            <w:tcW w:w="689" w:type="dxa"/>
            <w:tcBorders>
              <w:top w:val="nil"/>
              <w:bottom w:val="nil"/>
            </w:tcBorders>
          </w:tcPr>
          <w:p w14:paraId="4EF8E659" w14:textId="77777777" w:rsidR="00B826AD" w:rsidRPr="00B826AD" w:rsidRDefault="00B826AD" w:rsidP="00E3086C"/>
        </w:tc>
        <w:tc>
          <w:tcPr>
            <w:tcW w:w="1418" w:type="dxa"/>
          </w:tcPr>
          <w:p w14:paraId="3DA9C271" w14:textId="4C32072B" w:rsidR="00B826AD" w:rsidRPr="00B826AD" w:rsidRDefault="00B826AD" w:rsidP="00E3086C">
            <w:r>
              <w:t>2</w:t>
            </w:r>
          </w:p>
        </w:tc>
        <w:tc>
          <w:tcPr>
            <w:tcW w:w="928" w:type="dxa"/>
          </w:tcPr>
          <w:p w14:paraId="34954849" w14:textId="35ABB075" w:rsidR="00B826AD" w:rsidRPr="00B826AD" w:rsidRDefault="00B826AD" w:rsidP="00E3086C">
            <w:r>
              <w:t>123</w:t>
            </w:r>
          </w:p>
        </w:tc>
        <w:tc>
          <w:tcPr>
            <w:tcW w:w="1526" w:type="dxa"/>
          </w:tcPr>
          <w:p w14:paraId="5E02ED30" w14:textId="169D47A2" w:rsidR="00B826AD" w:rsidRPr="00B826AD" w:rsidRDefault="00B826AD" w:rsidP="00E3086C">
            <w:r>
              <w:t>20 Round St</w:t>
            </w:r>
          </w:p>
        </w:tc>
      </w:tr>
    </w:tbl>
    <w:p w14:paraId="51D803F6" w14:textId="77777777" w:rsidR="00F94D3B" w:rsidRDefault="00F94D3B" w:rsidP="00E3086C"/>
    <w:p w14:paraId="2C402E0A" w14:textId="1439B75A" w:rsidR="00DE4DB4" w:rsidRDefault="00E52CFD" w:rsidP="00E3086C">
      <w:r>
        <w:t>This improves performance for queries that only get the name of the student, or the phone and address. But slows down performance for queries that need both the name and phone or address.</w:t>
      </w:r>
      <w:r w:rsidR="00872526">
        <w:t xml:space="preserve"> This also m</w:t>
      </w:r>
      <w:r w:rsidR="004944CB">
        <w:t>akes managing foreign keys harder, as you have to check referential integrity on both tables.</w:t>
      </w:r>
    </w:p>
    <w:p w14:paraId="157A0085" w14:textId="77777777" w:rsidR="007109FD" w:rsidRDefault="007109FD" w:rsidP="00E3086C"/>
    <w:p w14:paraId="101627F8" w14:textId="677B5BCB" w:rsidR="002A717B" w:rsidRDefault="00872526" w:rsidP="00872526">
      <w:r>
        <w:t>This is not an ideal method to use on this system</w:t>
      </w:r>
      <w:r w:rsidR="007109FD">
        <w:t xml:space="preserve">, as phone and address data are not used in the two main processes. And moving them into a separate table doesn’t help us. </w:t>
      </w:r>
    </w:p>
    <w:p w14:paraId="5B32DD92" w14:textId="77777777" w:rsidR="00E3086C" w:rsidRDefault="00E3086C" w:rsidP="00E3086C"/>
    <w:p w14:paraId="5E1988E9" w14:textId="79415A51" w:rsidR="006E590B" w:rsidRPr="005C62D1" w:rsidRDefault="006E590B" w:rsidP="00872526">
      <w:pPr>
        <w:pStyle w:val="Heading3"/>
      </w:pPr>
      <w:bookmarkStart w:id="13" w:name="_Toc370304799"/>
      <w:r w:rsidRPr="005C62D1">
        <w:t>Indexing</w:t>
      </w:r>
      <w:bookmarkEnd w:id="13"/>
    </w:p>
    <w:p w14:paraId="0EAA3179" w14:textId="4B5E331D" w:rsidR="005C62D1" w:rsidRDefault="00872526" w:rsidP="00350110">
      <w:r>
        <w:t>This involves creating</w:t>
      </w:r>
      <w:r w:rsidR="00350110">
        <w:t xml:space="preserve"> indexes for columns that are</w:t>
      </w:r>
      <w:r>
        <w:t xml:space="preserve"> not already indexed by default (such as primary keys). Most of the time this means indexing foreign keys, as these are often used to locate records in a table. </w:t>
      </w:r>
      <w:r w:rsidR="00E354E6">
        <w:t xml:space="preserve">However for both of the important processes, every attribute that is accessed is </w:t>
      </w:r>
      <w:r>
        <w:t xml:space="preserve">already a primary key and has been indexed by default by the DBMS. The one exception is </w:t>
      </w:r>
      <w:proofErr w:type="spellStart"/>
      <w:r w:rsidR="005C62D1">
        <w:t>Vacancy.EmployerID</w:t>
      </w:r>
      <w:proofErr w:type="spellEnd"/>
      <w:r w:rsidR="005C62D1">
        <w:t>.</w:t>
      </w:r>
    </w:p>
    <w:p w14:paraId="69B16C23" w14:textId="19F448EF" w:rsidR="00022DA0" w:rsidRDefault="005C62D1" w:rsidP="00872526">
      <w:pPr>
        <w:rPr>
          <w:rFonts w:eastAsiaTheme="majorEastAsia" w:cstheme="majorBidi"/>
          <w:b/>
          <w:bCs/>
          <w:color w:val="4F81BD" w:themeColor="accent1"/>
          <w:sz w:val="26"/>
          <w:szCs w:val="26"/>
        </w:rPr>
      </w:pPr>
      <w:r>
        <w:t xml:space="preserve">We could index this field, but it wouldn’t help in either of the two processes, as we are </w:t>
      </w:r>
      <w:r w:rsidR="00872526">
        <w:t>locating each vacancy</w:t>
      </w:r>
      <w:r>
        <w:t xml:space="preserve"> by </w:t>
      </w:r>
      <w:r w:rsidR="00872526">
        <w:t>its primary key.</w:t>
      </w:r>
      <w:r w:rsidR="00022DA0">
        <w:br w:type="page"/>
      </w:r>
    </w:p>
    <w:p w14:paraId="4339D74A" w14:textId="031C6D72" w:rsidR="00022DA0" w:rsidRDefault="00FC056E" w:rsidP="00011DE3">
      <w:pPr>
        <w:pStyle w:val="Heading2"/>
      </w:pPr>
      <w:bookmarkStart w:id="14" w:name="_Toc370304800"/>
      <w:r>
        <w:lastRenderedPageBreak/>
        <w:t>Final Entity Relationship Diagram</w:t>
      </w:r>
      <w:bookmarkEnd w:id="14"/>
    </w:p>
    <w:p w14:paraId="749F5A8B" w14:textId="77777777" w:rsidR="00011DE3" w:rsidRDefault="00011DE3" w:rsidP="00011DE3"/>
    <w:p w14:paraId="2061862E" w14:textId="287C3C64" w:rsidR="00011DE3" w:rsidRPr="00011DE3" w:rsidRDefault="00E124A4" w:rsidP="00011DE3">
      <w:r>
        <w:rPr>
          <w:noProof/>
          <w:lang w:val="en-NZ" w:eastAsia="en-NZ"/>
        </w:rPr>
        <w:drawing>
          <wp:inline distT="0" distB="0" distL="0" distR="0" wp14:anchorId="6D931A3C" wp14:editId="3F9093A0">
            <wp:extent cx="5269230" cy="4761865"/>
            <wp:effectExtent l="0" t="0" r="0" b="0"/>
            <wp:docPr id="3" name="Picture 3" descr="Mountain Lion:Users:Admin:Downloads:6108_assignment_1-assets:final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untain Lion:Users:Admin:Downloads:6108_assignment_1-assets:final_e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9230" cy="4761865"/>
                    </a:xfrm>
                    <a:prstGeom prst="rect">
                      <a:avLst/>
                    </a:prstGeom>
                    <a:noFill/>
                    <a:ln>
                      <a:noFill/>
                    </a:ln>
                  </pic:spPr>
                </pic:pic>
              </a:graphicData>
            </a:graphic>
          </wp:inline>
        </w:drawing>
      </w:r>
    </w:p>
    <w:p w14:paraId="2240D17B" w14:textId="77777777" w:rsidR="00B74EB1" w:rsidRDefault="00B74EB1" w:rsidP="00FC056E"/>
    <w:p w14:paraId="412584F2" w14:textId="60078A56" w:rsidR="00E124A4" w:rsidRDefault="00E124A4" w:rsidP="00FC056E">
      <w:r>
        <w:t xml:space="preserve">The only change made was to horizontally partition the Student table and create the </w:t>
      </w:r>
      <w:proofErr w:type="spellStart"/>
      <w:r>
        <w:t>StudentEmployed</w:t>
      </w:r>
      <w:proofErr w:type="spellEnd"/>
      <w:r>
        <w:t xml:space="preserve"> table. This new table now holds all the students are employed at a Vacancy.</w:t>
      </w:r>
    </w:p>
    <w:p w14:paraId="576A0FBB" w14:textId="77777777" w:rsidR="00E124A4" w:rsidRDefault="00E124A4" w:rsidP="00FC056E"/>
    <w:p w14:paraId="2054573C" w14:textId="77777777" w:rsidR="00DE6EBD" w:rsidRDefault="00DE6EBD">
      <w:pPr>
        <w:spacing w:line="240" w:lineRule="auto"/>
        <w:rPr>
          <w:rFonts w:eastAsiaTheme="majorEastAsia" w:cstheme="majorBidi"/>
          <w:b/>
          <w:bCs/>
          <w:color w:val="4F81BD" w:themeColor="accent1"/>
          <w:sz w:val="26"/>
          <w:szCs w:val="26"/>
        </w:rPr>
      </w:pPr>
      <w:r>
        <w:br w:type="page"/>
      </w:r>
    </w:p>
    <w:p w14:paraId="4C0C5161" w14:textId="77777777" w:rsidR="00DE6EBD" w:rsidRDefault="00DE6EBD" w:rsidP="00FC056E">
      <w:pPr>
        <w:pStyle w:val="Heading2"/>
        <w:sectPr w:rsidR="00DE6EBD" w:rsidSect="004E508E">
          <w:headerReference w:type="even" r:id="rId14"/>
          <w:headerReference w:type="default" r:id="rId15"/>
          <w:footerReference w:type="even" r:id="rId16"/>
          <w:footerReference w:type="default" r:id="rId17"/>
          <w:pgSz w:w="11900" w:h="16840"/>
          <w:pgMar w:top="1440" w:right="1800" w:bottom="1440" w:left="1800" w:header="708" w:footer="708" w:gutter="0"/>
          <w:cols w:space="708"/>
          <w:titlePg/>
          <w:docGrid w:linePitch="360"/>
        </w:sectPr>
      </w:pPr>
    </w:p>
    <w:p w14:paraId="1442EE33" w14:textId="41F8525D" w:rsidR="00DE6EBD" w:rsidRDefault="00FC056E" w:rsidP="00011DE3">
      <w:pPr>
        <w:pStyle w:val="Heading2"/>
      </w:pPr>
      <w:bookmarkStart w:id="15" w:name="_Toc370304801"/>
      <w:r>
        <w:lastRenderedPageBreak/>
        <w:t>Data Dictionary</w:t>
      </w:r>
      <w:bookmarkEnd w:id="15"/>
    </w:p>
    <w:p w14:paraId="7B0EECF0" w14:textId="06A4C00E" w:rsidR="00DE6EBD" w:rsidRDefault="00DE6EBD" w:rsidP="00011DE3">
      <w:pPr>
        <w:pStyle w:val="Heading3"/>
      </w:pPr>
      <w:bookmarkStart w:id="16" w:name="_Toc370304802"/>
      <w:r>
        <w:t>Location</w:t>
      </w:r>
      <w:bookmarkEnd w:id="16"/>
    </w:p>
    <w:tbl>
      <w:tblPr>
        <w:tblStyle w:val="TableGrid"/>
        <w:tblW w:w="5000" w:type="pct"/>
        <w:tblLook w:val="04A0" w:firstRow="1" w:lastRow="0" w:firstColumn="1" w:lastColumn="0" w:noHBand="0" w:noVBand="1"/>
      </w:tblPr>
      <w:tblGrid>
        <w:gridCol w:w="962"/>
        <w:gridCol w:w="2003"/>
        <w:gridCol w:w="1455"/>
        <w:gridCol w:w="720"/>
        <w:gridCol w:w="1276"/>
        <w:gridCol w:w="1338"/>
        <w:gridCol w:w="1211"/>
        <w:gridCol w:w="1690"/>
        <w:gridCol w:w="1644"/>
        <w:gridCol w:w="1877"/>
      </w:tblGrid>
      <w:tr w:rsidR="00011DE3" w:rsidRPr="00B5185C" w14:paraId="12031F4E" w14:textId="77777777" w:rsidTr="000E6F6C">
        <w:tc>
          <w:tcPr>
            <w:tcW w:w="339" w:type="pct"/>
          </w:tcPr>
          <w:p w14:paraId="6CE2A7E5" w14:textId="751BA4E2" w:rsidR="00DE6EBD" w:rsidRPr="00B5185C" w:rsidRDefault="00DE6EBD" w:rsidP="00DE6EBD">
            <w:pPr>
              <w:jc w:val="center"/>
              <w:rPr>
                <w:b/>
              </w:rPr>
            </w:pPr>
            <w:r w:rsidRPr="00B5185C">
              <w:rPr>
                <w:b/>
              </w:rPr>
              <w:t>Name</w:t>
            </w:r>
          </w:p>
        </w:tc>
        <w:tc>
          <w:tcPr>
            <w:tcW w:w="706" w:type="pct"/>
          </w:tcPr>
          <w:p w14:paraId="4E4FEFE1" w14:textId="7DE358F8" w:rsidR="00DE6EBD" w:rsidRPr="00B5185C" w:rsidRDefault="00DE6EBD" w:rsidP="00DE6EBD">
            <w:pPr>
              <w:jc w:val="center"/>
              <w:rPr>
                <w:b/>
              </w:rPr>
            </w:pPr>
            <w:r w:rsidRPr="00B5185C">
              <w:rPr>
                <w:b/>
              </w:rPr>
              <w:t>Description</w:t>
            </w:r>
          </w:p>
        </w:tc>
        <w:tc>
          <w:tcPr>
            <w:tcW w:w="513" w:type="pct"/>
          </w:tcPr>
          <w:p w14:paraId="6BB275F5" w14:textId="15D911F7" w:rsidR="00DE6EBD" w:rsidRPr="00B5185C" w:rsidRDefault="00DE6EBD" w:rsidP="00DE6EBD">
            <w:pPr>
              <w:jc w:val="center"/>
              <w:rPr>
                <w:b/>
              </w:rPr>
            </w:pPr>
            <w:r w:rsidRPr="00B5185C">
              <w:rPr>
                <w:b/>
              </w:rPr>
              <w:t>Data Type</w:t>
            </w:r>
          </w:p>
        </w:tc>
        <w:tc>
          <w:tcPr>
            <w:tcW w:w="254" w:type="pct"/>
          </w:tcPr>
          <w:p w14:paraId="3864356F" w14:textId="4392EB8D" w:rsidR="00DE6EBD" w:rsidRPr="00B5185C" w:rsidRDefault="00DE6EBD" w:rsidP="00DE6EBD">
            <w:pPr>
              <w:jc w:val="center"/>
              <w:rPr>
                <w:b/>
              </w:rPr>
            </w:pPr>
            <w:r w:rsidRPr="00B5185C">
              <w:rPr>
                <w:b/>
              </w:rPr>
              <w:t>Size</w:t>
            </w:r>
          </w:p>
        </w:tc>
        <w:tc>
          <w:tcPr>
            <w:tcW w:w="450" w:type="pct"/>
          </w:tcPr>
          <w:p w14:paraId="7762BFDC" w14:textId="76634A40" w:rsidR="00DE6EBD" w:rsidRPr="00B5185C" w:rsidRDefault="00DE6EBD" w:rsidP="00DE6EBD">
            <w:pPr>
              <w:jc w:val="center"/>
              <w:rPr>
                <w:b/>
              </w:rPr>
            </w:pPr>
            <w:r w:rsidRPr="00B5185C">
              <w:rPr>
                <w:b/>
              </w:rPr>
              <w:t>Example</w:t>
            </w:r>
          </w:p>
        </w:tc>
        <w:tc>
          <w:tcPr>
            <w:tcW w:w="472" w:type="pct"/>
          </w:tcPr>
          <w:p w14:paraId="22674147" w14:textId="5A2464C5" w:rsidR="00DE6EBD" w:rsidRPr="00B5185C" w:rsidRDefault="00DE6EBD" w:rsidP="00DE6EBD">
            <w:pPr>
              <w:jc w:val="center"/>
              <w:rPr>
                <w:b/>
              </w:rPr>
            </w:pPr>
            <w:r w:rsidRPr="00B5185C">
              <w:rPr>
                <w:b/>
              </w:rPr>
              <w:t>Required</w:t>
            </w:r>
          </w:p>
        </w:tc>
        <w:tc>
          <w:tcPr>
            <w:tcW w:w="427" w:type="pct"/>
          </w:tcPr>
          <w:p w14:paraId="6E3FF910" w14:textId="413ACC95" w:rsidR="00DE6EBD" w:rsidRPr="00B5185C" w:rsidRDefault="00DE6EBD" w:rsidP="00DE6EBD">
            <w:pPr>
              <w:jc w:val="center"/>
              <w:rPr>
                <w:b/>
              </w:rPr>
            </w:pPr>
            <w:r w:rsidRPr="00B5185C">
              <w:rPr>
                <w:b/>
              </w:rPr>
              <w:t>Indexed</w:t>
            </w:r>
          </w:p>
        </w:tc>
        <w:tc>
          <w:tcPr>
            <w:tcW w:w="596" w:type="pct"/>
          </w:tcPr>
          <w:p w14:paraId="2742C477" w14:textId="07C74301" w:rsidR="00DE6EBD" w:rsidRPr="00B5185C" w:rsidRDefault="00DE6EBD" w:rsidP="00DE6EBD">
            <w:pPr>
              <w:jc w:val="center"/>
              <w:rPr>
                <w:b/>
              </w:rPr>
            </w:pPr>
            <w:r w:rsidRPr="00B5185C">
              <w:rPr>
                <w:b/>
              </w:rPr>
              <w:t>Primary Key</w:t>
            </w:r>
          </w:p>
        </w:tc>
        <w:tc>
          <w:tcPr>
            <w:tcW w:w="580" w:type="pct"/>
          </w:tcPr>
          <w:p w14:paraId="4777C134" w14:textId="02622CCC" w:rsidR="00DE6EBD" w:rsidRPr="00B5185C" w:rsidRDefault="00DE6EBD" w:rsidP="00DE6EBD">
            <w:pPr>
              <w:jc w:val="center"/>
              <w:rPr>
                <w:b/>
              </w:rPr>
            </w:pPr>
            <w:r w:rsidRPr="00B5185C">
              <w:rPr>
                <w:b/>
              </w:rPr>
              <w:t>Foreign Key</w:t>
            </w:r>
          </w:p>
        </w:tc>
        <w:tc>
          <w:tcPr>
            <w:tcW w:w="662" w:type="pct"/>
          </w:tcPr>
          <w:p w14:paraId="05B5296E" w14:textId="138A4A98" w:rsidR="00DE6EBD" w:rsidRPr="00B5185C" w:rsidRDefault="00DE6EBD" w:rsidP="00DE6EBD">
            <w:pPr>
              <w:jc w:val="center"/>
              <w:rPr>
                <w:b/>
              </w:rPr>
            </w:pPr>
            <w:r w:rsidRPr="00B5185C">
              <w:rPr>
                <w:b/>
              </w:rPr>
              <w:t>Default Value</w:t>
            </w:r>
          </w:p>
        </w:tc>
      </w:tr>
      <w:tr w:rsidR="00011DE3" w:rsidRPr="00B5185C" w14:paraId="3C2FB3B8" w14:textId="77777777" w:rsidTr="000E6F6C">
        <w:tc>
          <w:tcPr>
            <w:tcW w:w="339" w:type="pct"/>
          </w:tcPr>
          <w:p w14:paraId="1CD4AB9C" w14:textId="66B1A8B1" w:rsidR="00DE6EBD" w:rsidRPr="00B5185C" w:rsidRDefault="00DE6EBD" w:rsidP="00FC056E">
            <w:r w:rsidRPr="00B5185C">
              <w:t>ID</w:t>
            </w:r>
          </w:p>
        </w:tc>
        <w:tc>
          <w:tcPr>
            <w:tcW w:w="706" w:type="pct"/>
          </w:tcPr>
          <w:p w14:paraId="25C842F6" w14:textId="546546C3" w:rsidR="00DE6EBD" w:rsidRPr="00B5185C" w:rsidRDefault="00DE6EBD" w:rsidP="00FC056E">
            <w:r w:rsidRPr="00B5185C">
              <w:t>Location ID</w:t>
            </w:r>
          </w:p>
        </w:tc>
        <w:tc>
          <w:tcPr>
            <w:tcW w:w="513" w:type="pct"/>
          </w:tcPr>
          <w:p w14:paraId="0EBD8F31" w14:textId="25E81A35" w:rsidR="00DE6EBD" w:rsidRPr="00B5185C" w:rsidRDefault="00DE6EBD" w:rsidP="00FC056E">
            <w:r w:rsidRPr="00B5185C">
              <w:t>int</w:t>
            </w:r>
          </w:p>
        </w:tc>
        <w:tc>
          <w:tcPr>
            <w:tcW w:w="254" w:type="pct"/>
          </w:tcPr>
          <w:p w14:paraId="192B0AA4" w14:textId="20A977DE" w:rsidR="00DE6EBD" w:rsidRPr="00B5185C" w:rsidRDefault="00DE6EBD" w:rsidP="00FC056E"/>
        </w:tc>
        <w:tc>
          <w:tcPr>
            <w:tcW w:w="450" w:type="pct"/>
          </w:tcPr>
          <w:p w14:paraId="23440621" w14:textId="4DFFD580" w:rsidR="00DE6EBD" w:rsidRPr="00B5185C" w:rsidRDefault="00DE6EBD" w:rsidP="00FC056E">
            <w:r w:rsidRPr="00B5185C">
              <w:t>12</w:t>
            </w:r>
          </w:p>
        </w:tc>
        <w:tc>
          <w:tcPr>
            <w:tcW w:w="472" w:type="pct"/>
          </w:tcPr>
          <w:p w14:paraId="03ABDD95" w14:textId="2EEFF055" w:rsidR="00DE6EBD" w:rsidRPr="00B5185C" w:rsidRDefault="00DE6EBD" w:rsidP="00FC056E">
            <w:r w:rsidRPr="00B5185C">
              <w:rPr>
                <w:rFonts w:ascii="Meslo LG S DZ Regular" w:hAnsi="Meslo LG S DZ Regular" w:cs="Meslo LG S DZ Regular"/>
              </w:rPr>
              <w:t>✔</w:t>
            </w:r>
          </w:p>
        </w:tc>
        <w:tc>
          <w:tcPr>
            <w:tcW w:w="427" w:type="pct"/>
          </w:tcPr>
          <w:p w14:paraId="73605C71" w14:textId="4CCA23D8" w:rsidR="00DE6EBD" w:rsidRPr="00B5185C" w:rsidRDefault="00DE6EBD" w:rsidP="00FC056E">
            <w:r w:rsidRPr="00B5185C">
              <w:rPr>
                <w:rFonts w:ascii="Meslo LG S DZ Regular" w:hAnsi="Meslo LG S DZ Regular" w:cs="Meslo LG S DZ Regular"/>
              </w:rPr>
              <w:t>✔</w:t>
            </w:r>
          </w:p>
        </w:tc>
        <w:tc>
          <w:tcPr>
            <w:tcW w:w="596" w:type="pct"/>
          </w:tcPr>
          <w:p w14:paraId="52C7478C" w14:textId="01CDFDFF" w:rsidR="00DE6EBD" w:rsidRPr="00B5185C" w:rsidRDefault="00DE6EBD" w:rsidP="00FC056E">
            <w:r w:rsidRPr="00B5185C">
              <w:rPr>
                <w:rFonts w:ascii="Meslo LG S DZ Regular" w:hAnsi="Meslo LG S DZ Regular" w:cs="Meslo LG S DZ Regular"/>
              </w:rPr>
              <w:t>✔</w:t>
            </w:r>
          </w:p>
        </w:tc>
        <w:tc>
          <w:tcPr>
            <w:tcW w:w="580" w:type="pct"/>
          </w:tcPr>
          <w:p w14:paraId="4210A04C" w14:textId="77777777" w:rsidR="00DE6EBD" w:rsidRPr="00B5185C" w:rsidRDefault="00DE6EBD" w:rsidP="00FC056E"/>
        </w:tc>
        <w:tc>
          <w:tcPr>
            <w:tcW w:w="662" w:type="pct"/>
          </w:tcPr>
          <w:p w14:paraId="1289668C" w14:textId="77777777" w:rsidR="00DE6EBD" w:rsidRPr="00B5185C" w:rsidRDefault="00DE6EBD" w:rsidP="00FC056E"/>
        </w:tc>
      </w:tr>
      <w:tr w:rsidR="00011DE3" w:rsidRPr="00B5185C" w14:paraId="282055EE" w14:textId="77777777" w:rsidTr="000E6F6C">
        <w:tc>
          <w:tcPr>
            <w:tcW w:w="339" w:type="pct"/>
          </w:tcPr>
          <w:p w14:paraId="754C9D4C" w14:textId="67934DB1" w:rsidR="00DE6EBD" w:rsidRPr="00B5185C" w:rsidRDefault="00DE6EBD" w:rsidP="00FC056E">
            <w:r w:rsidRPr="00B5185C">
              <w:t>Name</w:t>
            </w:r>
          </w:p>
        </w:tc>
        <w:tc>
          <w:tcPr>
            <w:tcW w:w="706" w:type="pct"/>
          </w:tcPr>
          <w:p w14:paraId="173B580F" w14:textId="4DE94785" w:rsidR="00DE6EBD" w:rsidRPr="00B5185C" w:rsidRDefault="00DE6EBD" w:rsidP="00FC056E">
            <w:r w:rsidRPr="00B5185C">
              <w:t>Locatio</w:t>
            </w:r>
            <w:r w:rsidR="00572FAB" w:rsidRPr="00B5185C">
              <w:t>n</w:t>
            </w:r>
            <w:r w:rsidRPr="00B5185C">
              <w:t xml:space="preserve"> Name</w:t>
            </w:r>
          </w:p>
        </w:tc>
        <w:tc>
          <w:tcPr>
            <w:tcW w:w="513" w:type="pct"/>
          </w:tcPr>
          <w:p w14:paraId="5AADFD35" w14:textId="5A9B7826" w:rsidR="00DE6EBD" w:rsidRPr="00B5185C" w:rsidRDefault="00DE6EBD" w:rsidP="00FC056E">
            <w:r w:rsidRPr="00B5185C">
              <w:t>varchar</w:t>
            </w:r>
          </w:p>
        </w:tc>
        <w:tc>
          <w:tcPr>
            <w:tcW w:w="254" w:type="pct"/>
          </w:tcPr>
          <w:p w14:paraId="5FD7B836" w14:textId="54423D51" w:rsidR="00DE6EBD" w:rsidRPr="00B5185C" w:rsidRDefault="00DE6EBD" w:rsidP="00FC056E">
            <w:r w:rsidRPr="00B5185C">
              <w:t>30</w:t>
            </w:r>
          </w:p>
        </w:tc>
        <w:tc>
          <w:tcPr>
            <w:tcW w:w="450" w:type="pct"/>
          </w:tcPr>
          <w:p w14:paraId="71C2E746" w14:textId="0C373302" w:rsidR="00DE6EBD" w:rsidRPr="00B5185C" w:rsidRDefault="00DE6EBD" w:rsidP="00FC056E">
            <w:proofErr w:type="spellStart"/>
            <w:r w:rsidRPr="00B5185C">
              <w:t>Lynmore</w:t>
            </w:r>
            <w:proofErr w:type="spellEnd"/>
          </w:p>
        </w:tc>
        <w:tc>
          <w:tcPr>
            <w:tcW w:w="472" w:type="pct"/>
          </w:tcPr>
          <w:p w14:paraId="5D2F6BB4" w14:textId="3CAC7A64" w:rsidR="00DE6EBD" w:rsidRPr="00B5185C" w:rsidRDefault="00DE6EBD" w:rsidP="00FC056E">
            <w:pPr>
              <w:rPr>
                <w:rFonts w:cs="Meslo LG M DZ"/>
              </w:rPr>
            </w:pPr>
            <w:r w:rsidRPr="00B5185C">
              <w:rPr>
                <w:rFonts w:ascii="Meslo LG S DZ Regular" w:hAnsi="Meslo LG S DZ Regular" w:cs="Meslo LG S DZ Regular"/>
              </w:rPr>
              <w:t>✔</w:t>
            </w:r>
          </w:p>
        </w:tc>
        <w:tc>
          <w:tcPr>
            <w:tcW w:w="427" w:type="pct"/>
          </w:tcPr>
          <w:p w14:paraId="7F43BB38" w14:textId="77777777" w:rsidR="00DE6EBD" w:rsidRPr="00B5185C" w:rsidRDefault="00DE6EBD" w:rsidP="00FC056E">
            <w:pPr>
              <w:rPr>
                <w:rFonts w:cs="Meslo LG M DZ"/>
              </w:rPr>
            </w:pPr>
          </w:p>
        </w:tc>
        <w:tc>
          <w:tcPr>
            <w:tcW w:w="596" w:type="pct"/>
          </w:tcPr>
          <w:p w14:paraId="64724396" w14:textId="13DF5D67" w:rsidR="00DE6EBD" w:rsidRPr="00B5185C" w:rsidRDefault="00DE6EBD" w:rsidP="00FC056E">
            <w:pPr>
              <w:rPr>
                <w:rFonts w:cs="Meslo LG M DZ"/>
              </w:rPr>
            </w:pPr>
          </w:p>
        </w:tc>
        <w:tc>
          <w:tcPr>
            <w:tcW w:w="580" w:type="pct"/>
          </w:tcPr>
          <w:p w14:paraId="0E97AF3B" w14:textId="77777777" w:rsidR="00DE6EBD" w:rsidRPr="00B5185C" w:rsidRDefault="00DE6EBD" w:rsidP="00FC056E"/>
        </w:tc>
        <w:tc>
          <w:tcPr>
            <w:tcW w:w="662" w:type="pct"/>
          </w:tcPr>
          <w:p w14:paraId="6C2A26D3" w14:textId="77777777" w:rsidR="00DE6EBD" w:rsidRPr="00B5185C" w:rsidRDefault="00DE6EBD" w:rsidP="00FC056E"/>
        </w:tc>
      </w:tr>
    </w:tbl>
    <w:p w14:paraId="42E4A547" w14:textId="09D76A43" w:rsidR="00041B75" w:rsidRPr="00B5185C" w:rsidRDefault="00011DE3" w:rsidP="00011DE3">
      <w:pPr>
        <w:pStyle w:val="Heading3"/>
      </w:pPr>
      <w:bookmarkStart w:id="17" w:name="_Toc370304803"/>
      <w:bookmarkStart w:id="18" w:name="_GoBack"/>
      <w:bookmarkEnd w:id="18"/>
      <w:r w:rsidRPr="00B5185C">
        <w:t>Employer</w:t>
      </w:r>
      <w:bookmarkEnd w:id="17"/>
    </w:p>
    <w:tbl>
      <w:tblPr>
        <w:tblStyle w:val="TableGrid"/>
        <w:tblW w:w="5000" w:type="pct"/>
        <w:tblLook w:val="04A0" w:firstRow="1" w:lastRow="0" w:firstColumn="1" w:lastColumn="0" w:noHBand="0" w:noVBand="1"/>
      </w:tblPr>
      <w:tblGrid>
        <w:gridCol w:w="1407"/>
        <w:gridCol w:w="2224"/>
        <w:gridCol w:w="1369"/>
        <w:gridCol w:w="678"/>
        <w:gridCol w:w="1194"/>
        <w:gridCol w:w="1259"/>
        <w:gridCol w:w="1140"/>
        <w:gridCol w:w="1591"/>
        <w:gridCol w:w="1548"/>
        <w:gridCol w:w="1766"/>
      </w:tblGrid>
      <w:tr w:rsidR="00011DE3" w:rsidRPr="00B5185C" w14:paraId="7265DF3F" w14:textId="77777777" w:rsidTr="000E6F6C">
        <w:tc>
          <w:tcPr>
            <w:tcW w:w="496" w:type="pct"/>
          </w:tcPr>
          <w:p w14:paraId="28143B79" w14:textId="77777777" w:rsidR="00011DE3" w:rsidRPr="00B5185C" w:rsidRDefault="00011DE3" w:rsidP="00EC4CD7">
            <w:pPr>
              <w:jc w:val="center"/>
              <w:rPr>
                <w:b/>
              </w:rPr>
            </w:pPr>
            <w:r w:rsidRPr="00B5185C">
              <w:rPr>
                <w:b/>
              </w:rPr>
              <w:t>Name</w:t>
            </w:r>
          </w:p>
        </w:tc>
        <w:tc>
          <w:tcPr>
            <w:tcW w:w="784" w:type="pct"/>
          </w:tcPr>
          <w:p w14:paraId="2B3A4E1A" w14:textId="77777777" w:rsidR="00011DE3" w:rsidRPr="00B5185C" w:rsidRDefault="00011DE3" w:rsidP="00EC4CD7">
            <w:pPr>
              <w:jc w:val="center"/>
              <w:rPr>
                <w:b/>
              </w:rPr>
            </w:pPr>
            <w:r w:rsidRPr="00B5185C">
              <w:rPr>
                <w:b/>
              </w:rPr>
              <w:t>Description</w:t>
            </w:r>
          </w:p>
        </w:tc>
        <w:tc>
          <w:tcPr>
            <w:tcW w:w="483" w:type="pct"/>
          </w:tcPr>
          <w:p w14:paraId="76D2F74F" w14:textId="77777777" w:rsidR="00011DE3" w:rsidRPr="00B5185C" w:rsidRDefault="00011DE3" w:rsidP="00EC4CD7">
            <w:pPr>
              <w:jc w:val="center"/>
              <w:rPr>
                <w:b/>
              </w:rPr>
            </w:pPr>
            <w:r w:rsidRPr="00B5185C">
              <w:rPr>
                <w:b/>
              </w:rPr>
              <w:t>Data Type</w:t>
            </w:r>
          </w:p>
        </w:tc>
        <w:tc>
          <w:tcPr>
            <w:tcW w:w="239" w:type="pct"/>
          </w:tcPr>
          <w:p w14:paraId="166696ED" w14:textId="77777777" w:rsidR="00011DE3" w:rsidRPr="00B5185C" w:rsidRDefault="00011DE3" w:rsidP="00EC4CD7">
            <w:pPr>
              <w:jc w:val="center"/>
              <w:rPr>
                <w:b/>
              </w:rPr>
            </w:pPr>
            <w:r w:rsidRPr="00B5185C">
              <w:rPr>
                <w:b/>
              </w:rPr>
              <w:t>Size</w:t>
            </w:r>
          </w:p>
        </w:tc>
        <w:tc>
          <w:tcPr>
            <w:tcW w:w="421" w:type="pct"/>
          </w:tcPr>
          <w:p w14:paraId="78B8B412" w14:textId="77777777" w:rsidR="00011DE3" w:rsidRPr="00B5185C" w:rsidRDefault="00011DE3" w:rsidP="00EC4CD7">
            <w:pPr>
              <w:jc w:val="center"/>
              <w:rPr>
                <w:b/>
              </w:rPr>
            </w:pPr>
            <w:r w:rsidRPr="00B5185C">
              <w:rPr>
                <w:b/>
              </w:rPr>
              <w:t>Example</w:t>
            </w:r>
          </w:p>
        </w:tc>
        <w:tc>
          <w:tcPr>
            <w:tcW w:w="444" w:type="pct"/>
          </w:tcPr>
          <w:p w14:paraId="60E11CA9" w14:textId="77777777" w:rsidR="00011DE3" w:rsidRPr="00B5185C" w:rsidRDefault="00011DE3" w:rsidP="00EC4CD7">
            <w:pPr>
              <w:jc w:val="center"/>
              <w:rPr>
                <w:b/>
              </w:rPr>
            </w:pPr>
            <w:r w:rsidRPr="00B5185C">
              <w:rPr>
                <w:b/>
              </w:rPr>
              <w:t>Required</w:t>
            </w:r>
          </w:p>
        </w:tc>
        <w:tc>
          <w:tcPr>
            <w:tcW w:w="402" w:type="pct"/>
          </w:tcPr>
          <w:p w14:paraId="37155EA1" w14:textId="77777777" w:rsidR="00011DE3" w:rsidRPr="00B5185C" w:rsidRDefault="00011DE3" w:rsidP="00EC4CD7">
            <w:pPr>
              <w:jc w:val="center"/>
              <w:rPr>
                <w:b/>
              </w:rPr>
            </w:pPr>
            <w:r w:rsidRPr="00B5185C">
              <w:rPr>
                <w:b/>
              </w:rPr>
              <w:t>Indexed</w:t>
            </w:r>
          </w:p>
        </w:tc>
        <w:tc>
          <w:tcPr>
            <w:tcW w:w="561" w:type="pct"/>
          </w:tcPr>
          <w:p w14:paraId="49DC1B28" w14:textId="77777777" w:rsidR="00011DE3" w:rsidRPr="00B5185C" w:rsidRDefault="00011DE3" w:rsidP="00EC4CD7">
            <w:pPr>
              <w:jc w:val="center"/>
              <w:rPr>
                <w:b/>
              </w:rPr>
            </w:pPr>
            <w:r w:rsidRPr="00B5185C">
              <w:rPr>
                <w:b/>
              </w:rPr>
              <w:t>Primary Key</w:t>
            </w:r>
          </w:p>
        </w:tc>
        <w:tc>
          <w:tcPr>
            <w:tcW w:w="546" w:type="pct"/>
          </w:tcPr>
          <w:p w14:paraId="1C0AB11D" w14:textId="77777777" w:rsidR="00011DE3" w:rsidRPr="00B5185C" w:rsidRDefault="00011DE3" w:rsidP="00EC4CD7">
            <w:pPr>
              <w:jc w:val="center"/>
              <w:rPr>
                <w:b/>
              </w:rPr>
            </w:pPr>
            <w:r w:rsidRPr="00B5185C">
              <w:rPr>
                <w:b/>
              </w:rPr>
              <w:t>Foreign Key</w:t>
            </w:r>
          </w:p>
        </w:tc>
        <w:tc>
          <w:tcPr>
            <w:tcW w:w="623" w:type="pct"/>
          </w:tcPr>
          <w:p w14:paraId="6139685F" w14:textId="77777777" w:rsidR="00011DE3" w:rsidRPr="00B5185C" w:rsidRDefault="00011DE3" w:rsidP="00EC4CD7">
            <w:pPr>
              <w:jc w:val="center"/>
              <w:rPr>
                <w:b/>
              </w:rPr>
            </w:pPr>
            <w:r w:rsidRPr="00B5185C">
              <w:rPr>
                <w:b/>
              </w:rPr>
              <w:t>Default Value</w:t>
            </w:r>
          </w:p>
        </w:tc>
      </w:tr>
      <w:tr w:rsidR="00011DE3" w:rsidRPr="00B5185C" w14:paraId="591E447C" w14:textId="77777777" w:rsidTr="000E6F6C">
        <w:tc>
          <w:tcPr>
            <w:tcW w:w="496" w:type="pct"/>
          </w:tcPr>
          <w:p w14:paraId="493272D1" w14:textId="77777777" w:rsidR="00011DE3" w:rsidRPr="00B5185C" w:rsidRDefault="00011DE3" w:rsidP="00EC4CD7">
            <w:r w:rsidRPr="00B5185C">
              <w:t>ID</w:t>
            </w:r>
          </w:p>
        </w:tc>
        <w:tc>
          <w:tcPr>
            <w:tcW w:w="784" w:type="pct"/>
          </w:tcPr>
          <w:p w14:paraId="2F6B8A61" w14:textId="38DB1FF4" w:rsidR="00011DE3" w:rsidRPr="00B5185C" w:rsidRDefault="00B5185C" w:rsidP="00B5185C">
            <w:r w:rsidRPr="00B5185C">
              <w:t>Employer ID</w:t>
            </w:r>
          </w:p>
        </w:tc>
        <w:tc>
          <w:tcPr>
            <w:tcW w:w="483" w:type="pct"/>
          </w:tcPr>
          <w:p w14:paraId="4BA86588" w14:textId="77777777" w:rsidR="00011DE3" w:rsidRPr="00B5185C" w:rsidRDefault="00011DE3" w:rsidP="00EC4CD7">
            <w:r w:rsidRPr="00B5185C">
              <w:t>int</w:t>
            </w:r>
          </w:p>
        </w:tc>
        <w:tc>
          <w:tcPr>
            <w:tcW w:w="239" w:type="pct"/>
          </w:tcPr>
          <w:p w14:paraId="164BF863" w14:textId="2FC3751F" w:rsidR="00011DE3" w:rsidRPr="00B5185C" w:rsidRDefault="00011DE3" w:rsidP="00EC4CD7"/>
        </w:tc>
        <w:tc>
          <w:tcPr>
            <w:tcW w:w="421" w:type="pct"/>
          </w:tcPr>
          <w:p w14:paraId="7B84A99B" w14:textId="7342BF19" w:rsidR="00011DE3" w:rsidRPr="00B5185C" w:rsidRDefault="00B5185C" w:rsidP="00EC4CD7">
            <w:r w:rsidRPr="00B5185C">
              <w:t>48</w:t>
            </w:r>
          </w:p>
        </w:tc>
        <w:tc>
          <w:tcPr>
            <w:tcW w:w="444" w:type="pct"/>
          </w:tcPr>
          <w:p w14:paraId="2B6B8FA1" w14:textId="77777777" w:rsidR="00011DE3" w:rsidRPr="00B5185C" w:rsidRDefault="00011DE3" w:rsidP="00EC4CD7">
            <w:r w:rsidRPr="00B5185C">
              <w:rPr>
                <w:rFonts w:ascii="Meslo LG S DZ Regular" w:hAnsi="Meslo LG S DZ Regular" w:cs="Meslo LG S DZ Regular"/>
              </w:rPr>
              <w:t>✔</w:t>
            </w:r>
          </w:p>
        </w:tc>
        <w:tc>
          <w:tcPr>
            <w:tcW w:w="402" w:type="pct"/>
          </w:tcPr>
          <w:p w14:paraId="5871D1C1" w14:textId="77777777" w:rsidR="00011DE3" w:rsidRPr="00B5185C" w:rsidRDefault="00011DE3" w:rsidP="00EC4CD7">
            <w:r w:rsidRPr="00B5185C">
              <w:rPr>
                <w:rFonts w:ascii="Meslo LG S DZ Regular" w:hAnsi="Meslo LG S DZ Regular" w:cs="Meslo LG S DZ Regular"/>
              </w:rPr>
              <w:t>✔</w:t>
            </w:r>
          </w:p>
        </w:tc>
        <w:tc>
          <w:tcPr>
            <w:tcW w:w="561" w:type="pct"/>
          </w:tcPr>
          <w:p w14:paraId="2188B0C8" w14:textId="77777777" w:rsidR="00011DE3" w:rsidRPr="00B5185C" w:rsidRDefault="00011DE3" w:rsidP="00EC4CD7">
            <w:r w:rsidRPr="00B5185C">
              <w:rPr>
                <w:rFonts w:ascii="Meslo LG S DZ Regular" w:hAnsi="Meslo LG S DZ Regular" w:cs="Meslo LG S DZ Regular"/>
              </w:rPr>
              <w:t>✔</w:t>
            </w:r>
          </w:p>
        </w:tc>
        <w:tc>
          <w:tcPr>
            <w:tcW w:w="546" w:type="pct"/>
          </w:tcPr>
          <w:p w14:paraId="13F2B011" w14:textId="77777777" w:rsidR="00011DE3" w:rsidRPr="00B5185C" w:rsidRDefault="00011DE3" w:rsidP="00EC4CD7"/>
        </w:tc>
        <w:tc>
          <w:tcPr>
            <w:tcW w:w="623" w:type="pct"/>
          </w:tcPr>
          <w:p w14:paraId="6059339F" w14:textId="77777777" w:rsidR="00011DE3" w:rsidRPr="00B5185C" w:rsidRDefault="00011DE3" w:rsidP="00EC4CD7"/>
        </w:tc>
      </w:tr>
      <w:tr w:rsidR="00011DE3" w:rsidRPr="00B5185C" w14:paraId="2A6378AB" w14:textId="77777777" w:rsidTr="000E6F6C">
        <w:tc>
          <w:tcPr>
            <w:tcW w:w="496" w:type="pct"/>
          </w:tcPr>
          <w:p w14:paraId="79362E32" w14:textId="77777777" w:rsidR="00011DE3" w:rsidRPr="00B5185C" w:rsidRDefault="00011DE3" w:rsidP="00EC4CD7">
            <w:r w:rsidRPr="00B5185C">
              <w:t>Name</w:t>
            </w:r>
          </w:p>
        </w:tc>
        <w:tc>
          <w:tcPr>
            <w:tcW w:w="784" w:type="pct"/>
          </w:tcPr>
          <w:p w14:paraId="2E973C9C" w14:textId="59675FC4" w:rsidR="00011DE3" w:rsidRPr="00B5185C" w:rsidRDefault="00B5185C" w:rsidP="00EC4CD7">
            <w:r w:rsidRPr="00B5185C">
              <w:t>Employer Name</w:t>
            </w:r>
          </w:p>
        </w:tc>
        <w:tc>
          <w:tcPr>
            <w:tcW w:w="483" w:type="pct"/>
          </w:tcPr>
          <w:p w14:paraId="7AFCFDAB" w14:textId="77777777" w:rsidR="00011DE3" w:rsidRPr="00B5185C" w:rsidRDefault="00011DE3" w:rsidP="00EC4CD7">
            <w:r w:rsidRPr="00B5185C">
              <w:t>varchar</w:t>
            </w:r>
          </w:p>
        </w:tc>
        <w:tc>
          <w:tcPr>
            <w:tcW w:w="239" w:type="pct"/>
          </w:tcPr>
          <w:p w14:paraId="569C7085" w14:textId="77777777" w:rsidR="00011DE3" w:rsidRPr="00B5185C" w:rsidRDefault="00011DE3" w:rsidP="00EC4CD7">
            <w:r w:rsidRPr="00B5185C">
              <w:t>30</w:t>
            </w:r>
          </w:p>
        </w:tc>
        <w:tc>
          <w:tcPr>
            <w:tcW w:w="421" w:type="pct"/>
          </w:tcPr>
          <w:p w14:paraId="4A9591A1" w14:textId="1EE28B7B" w:rsidR="00011DE3" w:rsidRPr="00B5185C" w:rsidRDefault="00B5185C" w:rsidP="00EC4CD7">
            <w:proofErr w:type="spellStart"/>
            <w:r w:rsidRPr="00B5185C">
              <w:t>Wairiki</w:t>
            </w:r>
            <w:proofErr w:type="spellEnd"/>
          </w:p>
        </w:tc>
        <w:tc>
          <w:tcPr>
            <w:tcW w:w="444" w:type="pct"/>
          </w:tcPr>
          <w:p w14:paraId="6700BC3B"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402" w:type="pct"/>
          </w:tcPr>
          <w:p w14:paraId="22420F1C" w14:textId="77777777" w:rsidR="00011DE3" w:rsidRPr="00B5185C" w:rsidRDefault="00011DE3" w:rsidP="00EC4CD7">
            <w:pPr>
              <w:rPr>
                <w:rFonts w:cs="Meslo LG M DZ"/>
              </w:rPr>
            </w:pPr>
          </w:p>
        </w:tc>
        <w:tc>
          <w:tcPr>
            <w:tcW w:w="561" w:type="pct"/>
          </w:tcPr>
          <w:p w14:paraId="5B4A5952" w14:textId="77777777" w:rsidR="00011DE3" w:rsidRPr="00B5185C" w:rsidRDefault="00011DE3" w:rsidP="00EC4CD7">
            <w:pPr>
              <w:rPr>
                <w:rFonts w:cs="Meslo LG M DZ"/>
              </w:rPr>
            </w:pPr>
          </w:p>
        </w:tc>
        <w:tc>
          <w:tcPr>
            <w:tcW w:w="546" w:type="pct"/>
          </w:tcPr>
          <w:p w14:paraId="4E5188D0" w14:textId="77777777" w:rsidR="00011DE3" w:rsidRPr="00B5185C" w:rsidRDefault="00011DE3" w:rsidP="00EC4CD7"/>
        </w:tc>
        <w:tc>
          <w:tcPr>
            <w:tcW w:w="623" w:type="pct"/>
          </w:tcPr>
          <w:p w14:paraId="28FA6E3A" w14:textId="77777777" w:rsidR="00011DE3" w:rsidRPr="00B5185C" w:rsidRDefault="00011DE3" w:rsidP="00EC4CD7"/>
        </w:tc>
      </w:tr>
      <w:tr w:rsidR="00B5185C" w:rsidRPr="00B5185C" w14:paraId="18EFA279" w14:textId="77777777" w:rsidTr="000E6F6C">
        <w:tc>
          <w:tcPr>
            <w:tcW w:w="496" w:type="pct"/>
          </w:tcPr>
          <w:p w14:paraId="1444D1C6" w14:textId="3C38BBDF" w:rsidR="00B5185C" w:rsidRPr="00B5185C" w:rsidRDefault="00B5185C" w:rsidP="00EC4CD7">
            <w:proofErr w:type="spellStart"/>
            <w:r w:rsidRPr="00B5185C">
              <w:t>LocationID</w:t>
            </w:r>
            <w:proofErr w:type="spellEnd"/>
          </w:p>
        </w:tc>
        <w:tc>
          <w:tcPr>
            <w:tcW w:w="784" w:type="pct"/>
          </w:tcPr>
          <w:p w14:paraId="2F304D75" w14:textId="2189AAC8" w:rsidR="00B5185C" w:rsidRPr="00B5185C" w:rsidRDefault="00B5185C" w:rsidP="00EC4CD7">
            <w:r w:rsidRPr="00B5185C">
              <w:t>Employer location</w:t>
            </w:r>
          </w:p>
        </w:tc>
        <w:tc>
          <w:tcPr>
            <w:tcW w:w="483" w:type="pct"/>
          </w:tcPr>
          <w:p w14:paraId="6B1841A4" w14:textId="34A73432" w:rsidR="00B5185C" w:rsidRPr="00B5185C" w:rsidRDefault="00B5185C" w:rsidP="00EC4CD7">
            <w:r w:rsidRPr="00B5185C">
              <w:t>int</w:t>
            </w:r>
          </w:p>
        </w:tc>
        <w:tc>
          <w:tcPr>
            <w:tcW w:w="239" w:type="pct"/>
          </w:tcPr>
          <w:p w14:paraId="1C9B1D00" w14:textId="7870F665" w:rsidR="00B5185C" w:rsidRPr="00B5185C" w:rsidRDefault="00B5185C" w:rsidP="00EC4CD7"/>
        </w:tc>
        <w:tc>
          <w:tcPr>
            <w:tcW w:w="421" w:type="pct"/>
          </w:tcPr>
          <w:p w14:paraId="05B45C8D" w14:textId="740DAC19" w:rsidR="00B5185C" w:rsidRPr="00B5185C" w:rsidRDefault="00B5185C" w:rsidP="00EC4CD7">
            <w:r w:rsidRPr="00B5185C">
              <w:t>2</w:t>
            </w:r>
          </w:p>
        </w:tc>
        <w:tc>
          <w:tcPr>
            <w:tcW w:w="444" w:type="pct"/>
          </w:tcPr>
          <w:p w14:paraId="734F2EA3" w14:textId="2D04A2CF" w:rsidR="00B5185C" w:rsidRPr="00B5185C" w:rsidRDefault="00B5185C" w:rsidP="00EC4CD7">
            <w:pPr>
              <w:rPr>
                <w:rFonts w:cs="Meslo LG M DZ"/>
                <w:b/>
              </w:rPr>
            </w:pPr>
            <w:r w:rsidRPr="00B5185C">
              <w:rPr>
                <w:rFonts w:ascii="Meslo LG S DZ Regular" w:hAnsi="Meslo LG S DZ Regular" w:cs="Meslo LG S DZ Regular"/>
              </w:rPr>
              <w:t>✔</w:t>
            </w:r>
          </w:p>
        </w:tc>
        <w:tc>
          <w:tcPr>
            <w:tcW w:w="402" w:type="pct"/>
          </w:tcPr>
          <w:p w14:paraId="3FBD23DE" w14:textId="77777777" w:rsidR="00B5185C" w:rsidRPr="00B5185C" w:rsidRDefault="00B5185C" w:rsidP="00EC4CD7">
            <w:pPr>
              <w:rPr>
                <w:rFonts w:cs="Meslo LG M DZ"/>
              </w:rPr>
            </w:pPr>
          </w:p>
        </w:tc>
        <w:tc>
          <w:tcPr>
            <w:tcW w:w="561" w:type="pct"/>
          </w:tcPr>
          <w:p w14:paraId="5615D0D7" w14:textId="77777777" w:rsidR="00B5185C" w:rsidRPr="00B5185C" w:rsidRDefault="00B5185C" w:rsidP="00EC4CD7">
            <w:pPr>
              <w:rPr>
                <w:rFonts w:cs="Meslo LG M DZ"/>
              </w:rPr>
            </w:pPr>
          </w:p>
        </w:tc>
        <w:tc>
          <w:tcPr>
            <w:tcW w:w="546" w:type="pct"/>
          </w:tcPr>
          <w:p w14:paraId="1DF9B61A" w14:textId="3C50626E" w:rsidR="00B5185C" w:rsidRPr="00B5185C" w:rsidRDefault="00B5185C" w:rsidP="00EC4CD7">
            <w:r w:rsidRPr="00B5185C">
              <w:rPr>
                <w:rFonts w:ascii="Meslo LG S DZ Regular" w:hAnsi="Meslo LG S DZ Regular" w:cs="Meslo LG S DZ Regular"/>
              </w:rPr>
              <w:t>✔</w:t>
            </w:r>
          </w:p>
        </w:tc>
        <w:tc>
          <w:tcPr>
            <w:tcW w:w="623" w:type="pct"/>
          </w:tcPr>
          <w:p w14:paraId="0FCBCFCD" w14:textId="77777777" w:rsidR="00B5185C" w:rsidRPr="00B5185C" w:rsidRDefault="00B5185C" w:rsidP="00EC4CD7"/>
        </w:tc>
      </w:tr>
    </w:tbl>
    <w:p w14:paraId="45190A8B" w14:textId="281551D9" w:rsidR="00011DE3" w:rsidRPr="00B5185C" w:rsidRDefault="00011DE3" w:rsidP="00011DE3">
      <w:pPr>
        <w:pStyle w:val="Heading3"/>
      </w:pPr>
      <w:bookmarkStart w:id="19" w:name="_Toc370304804"/>
      <w:r w:rsidRPr="00B5185C">
        <w:t>Vacancy</w:t>
      </w:r>
      <w:bookmarkEnd w:id="19"/>
    </w:p>
    <w:tbl>
      <w:tblPr>
        <w:tblStyle w:val="TableGrid"/>
        <w:tblW w:w="5000" w:type="pct"/>
        <w:tblLook w:val="04A0" w:firstRow="1" w:lastRow="0" w:firstColumn="1" w:lastColumn="0" w:noHBand="0" w:noVBand="1"/>
      </w:tblPr>
      <w:tblGrid>
        <w:gridCol w:w="1453"/>
        <w:gridCol w:w="2286"/>
        <w:gridCol w:w="1270"/>
        <w:gridCol w:w="605"/>
        <w:gridCol w:w="1846"/>
        <w:gridCol w:w="1124"/>
        <w:gridCol w:w="1019"/>
        <w:gridCol w:w="1276"/>
        <w:gridCol w:w="1239"/>
        <w:gridCol w:w="2058"/>
      </w:tblGrid>
      <w:tr w:rsidR="00B5185C" w:rsidRPr="00B5185C" w14:paraId="46FFAF6B" w14:textId="77777777" w:rsidTr="000E6F6C">
        <w:tc>
          <w:tcPr>
            <w:tcW w:w="512" w:type="pct"/>
          </w:tcPr>
          <w:p w14:paraId="54F1C17B" w14:textId="77777777" w:rsidR="00011DE3" w:rsidRPr="00B5185C" w:rsidRDefault="00011DE3" w:rsidP="00EC4CD7">
            <w:pPr>
              <w:jc w:val="center"/>
              <w:rPr>
                <w:b/>
              </w:rPr>
            </w:pPr>
            <w:r w:rsidRPr="00B5185C">
              <w:rPr>
                <w:b/>
              </w:rPr>
              <w:t>Name</w:t>
            </w:r>
          </w:p>
        </w:tc>
        <w:tc>
          <w:tcPr>
            <w:tcW w:w="806" w:type="pct"/>
          </w:tcPr>
          <w:p w14:paraId="599868BE" w14:textId="77777777" w:rsidR="00011DE3" w:rsidRPr="00B5185C" w:rsidRDefault="00011DE3" w:rsidP="00EC4CD7">
            <w:pPr>
              <w:jc w:val="center"/>
              <w:rPr>
                <w:b/>
              </w:rPr>
            </w:pPr>
            <w:r w:rsidRPr="00B5185C">
              <w:rPr>
                <w:b/>
              </w:rPr>
              <w:t>Description</w:t>
            </w:r>
          </w:p>
        </w:tc>
        <w:tc>
          <w:tcPr>
            <w:tcW w:w="448" w:type="pct"/>
          </w:tcPr>
          <w:p w14:paraId="46F731CA" w14:textId="77777777" w:rsidR="00011DE3" w:rsidRPr="00B5185C" w:rsidRDefault="00011DE3" w:rsidP="00EC4CD7">
            <w:pPr>
              <w:jc w:val="center"/>
              <w:rPr>
                <w:b/>
              </w:rPr>
            </w:pPr>
            <w:r w:rsidRPr="00B5185C">
              <w:rPr>
                <w:b/>
              </w:rPr>
              <w:t>Data Type</w:t>
            </w:r>
          </w:p>
        </w:tc>
        <w:tc>
          <w:tcPr>
            <w:tcW w:w="213" w:type="pct"/>
          </w:tcPr>
          <w:p w14:paraId="143DFA63" w14:textId="77777777" w:rsidR="00011DE3" w:rsidRPr="00B5185C" w:rsidRDefault="00011DE3" w:rsidP="00EC4CD7">
            <w:pPr>
              <w:jc w:val="center"/>
              <w:rPr>
                <w:b/>
              </w:rPr>
            </w:pPr>
            <w:r w:rsidRPr="00B5185C">
              <w:rPr>
                <w:b/>
              </w:rPr>
              <w:t>Size</w:t>
            </w:r>
          </w:p>
        </w:tc>
        <w:tc>
          <w:tcPr>
            <w:tcW w:w="651" w:type="pct"/>
          </w:tcPr>
          <w:p w14:paraId="28BB5FF0" w14:textId="77777777" w:rsidR="00011DE3" w:rsidRPr="00B5185C" w:rsidRDefault="00011DE3" w:rsidP="00EC4CD7">
            <w:pPr>
              <w:jc w:val="center"/>
              <w:rPr>
                <w:b/>
              </w:rPr>
            </w:pPr>
            <w:r w:rsidRPr="00B5185C">
              <w:rPr>
                <w:b/>
              </w:rPr>
              <w:t>Example</w:t>
            </w:r>
          </w:p>
        </w:tc>
        <w:tc>
          <w:tcPr>
            <w:tcW w:w="396" w:type="pct"/>
          </w:tcPr>
          <w:p w14:paraId="375C47F7" w14:textId="77777777" w:rsidR="00011DE3" w:rsidRPr="00B5185C" w:rsidRDefault="00011DE3" w:rsidP="00EC4CD7">
            <w:pPr>
              <w:jc w:val="center"/>
              <w:rPr>
                <w:b/>
              </w:rPr>
            </w:pPr>
            <w:r w:rsidRPr="00B5185C">
              <w:rPr>
                <w:b/>
              </w:rPr>
              <w:t>Required</w:t>
            </w:r>
          </w:p>
        </w:tc>
        <w:tc>
          <w:tcPr>
            <w:tcW w:w="359" w:type="pct"/>
          </w:tcPr>
          <w:p w14:paraId="6A419709" w14:textId="77777777" w:rsidR="00011DE3" w:rsidRPr="00B5185C" w:rsidRDefault="00011DE3" w:rsidP="00EC4CD7">
            <w:pPr>
              <w:jc w:val="center"/>
              <w:rPr>
                <w:b/>
              </w:rPr>
            </w:pPr>
            <w:r w:rsidRPr="00B5185C">
              <w:rPr>
                <w:b/>
              </w:rPr>
              <w:t>Indexed</w:t>
            </w:r>
          </w:p>
        </w:tc>
        <w:tc>
          <w:tcPr>
            <w:tcW w:w="450" w:type="pct"/>
          </w:tcPr>
          <w:p w14:paraId="714C18F8" w14:textId="77777777" w:rsidR="00011DE3" w:rsidRPr="00B5185C" w:rsidRDefault="00011DE3" w:rsidP="00EC4CD7">
            <w:pPr>
              <w:jc w:val="center"/>
              <w:rPr>
                <w:b/>
              </w:rPr>
            </w:pPr>
            <w:r w:rsidRPr="00B5185C">
              <w:rPr>
                <w:b/>
              </w:rPr>
              <w:t>Primary Key</w:t>
            </w:r>
          </w:p>
        </w:tc>
        <w:tc>
          <w:tcPr>
            <w:tcW w:w="437" w:type="pct"/>
          </w:tcPr>
          <w:p w14:paraId="0F66E718" w14:textId="77777777" w:rsidR="00011DE3" w:rsidRPr="00B5185C" w:rsidRDefault="00011DE3" w:rsidP="00EC4CD7">
            <w:pPr>
              <w:jc w:val="center"/>
              <w:rPr>
                <w:b/>
              </w:rPr>
            </w:pPr>
            <w:r w:rsidRPr="00B5185C">
              <w:rPr>
                <w:b/>
              </w:rPr>
              <w:t>Foreign Key</w:t>
            </w:r>
          </w:p>
        </w:tc>
        <w:tc>
          <w:tcPr>
            <w:tcW w:w="726" w:type="pct"/>
          </w:tcPr>
          <w:p w14:paraId="79BC4713" w14:textId="77777777" w:rsidR="00011DE3" w:rsidRPr="00B5185C" w:rsidRDefault="00011DE3" w:rsidP="00EC4CD7">
            <w:pPr>
              <w:jc w:val="center"/>
              <w:rPr>
                <w:b/>
              </w:rPr>
            </w:pPr>
            <w:r w:rsidRPr="00B5185C">
              <w:rPr>
                <w:b/>
              </w:rPr>
              <w:t>Default Value</w:t>
            </w:r>
          </w:p>
        </w:tc>
      </w:tr>
      <w:tr w:rsidR="00B5185C" w:rsidRPr="00B5185C" w14:paraId="02413F53" w14:textId="77777777" w:rsidTr="000E6F6C">
        <w:tc>
          <w:tcPr>
            <w:tcW w:w="512" w:type="pct"/>
          </w:tcPr>
          <w:p w14:paraId="59F97E1A" w14:textId="77777777" w:rsidR="00011DE3" w:rsidRPr="00B5185C" w:rsidRDefault="00011DE3" w:rsidP="00EC4CD7">
            <w:r w:rsidRPr="00B5185C">
              <w:t>ID</w:t>
            </w:r>
          </w:p>
        </w:tc>
        <w:tc>
          <w:tcPr>
            <w:tcW w:w="806" w:type="pct"/>
          </w:tcPr>
          <w:p w14:paraId="53678A4E" w14:textId="244FED21" w:rsidR="00011DE3" w:rsidRPr="00B5185C" w:rsidRDefault="00B5185C" w:rsidP="00EC4CD7">
            <w:r w:rsidRPr="00B5185C">
              <w:t>Vacancy</w:t>
            </w:r>
            <w:r w:rsidR="00011DE3" w:rsidRPr="00B5185C">
              <w:t xml:space="preserve"> ID</w:t>
            </w:r>
          </w:p>
        </w:tc>
        <w:tc>
          <w:tcPr>
            <w:tcW w:w="448" w:type="pct"/>
          </w:tcPr>
          <w:p w14:paraId="4631AA87" w14:textId="77777777" w:rsidR="00011DE3" w:rsidRPr="00B5185C" w:rsidRDefault="00011DE3" w:rsidP="00EC4CD7">
            <w:r w:rsidRPr="00B5185C">
              <w:t>int</w:t>
            </w:r>
          </w:p>
        </w:tc>
        <w:tc>
          <w:tcPr>
            <w:tcW w:w="213" w:type="pct"/>
          </w:tcPr>
          <w:p w14:paraId="7A67CEDD" w14:textId="2A2C4335" w:rsidR="00011DE3" w:rsidRPr="00B5185C" w:rsidRDefault="00011DE3" w:rsidP="00EC4CD7"/>
        </w:tc>
        <w:tc>
          <w:tcPr>
            <w:tcW w:w="651" w:type="pct"/>
          </w:tcPr>
          <w:p w14:paraId="7B77DB9C" w14:textId="287097C3" w:rsidR="00011DE3" w:rsidRPr="00B5185C" w:rsidRDefault="00B5185C" w:rsidP="00EC4CD7">
            <w:r>
              <w:t>15</w:t>
            </w:r>
          </w:p>
        </w:tc>
        <w:tc>
          <w:tcPr>
            <w:tcW w:w="396" w:type="pct"/>
          </w:tcPr>
          <w:p w14:paraId="4030DC18" w14:textId="77777777" w:rsidR="00011DE3" w:rsidRPr="00B5185C" w:rsidRDefault="00011DE3" w:rsidP="00EC4CD7">
            <w:r w:rsidRPr="00B5185C">
              <w:rPr>
                <w:rFonts w:ascii="Meslo LG S DZ Regular" w:hAnsi="Meslo LG S DZ Regular" w:cs="Meslo LG S DZ Regular"/>
              </w:rPr>
              <w:t>✔</w:t>
            </w:r>
          </w:p>
        </w:tc>
        <w:tc>
          <w:tcPr>
            <w:tcW w:w="359" w:type="pct"/>
          </w:tcPr>
          <w:p w14:paraId="2D785844" w14:textId="77777777" w:rsidR="00011DE3" w:rsidRPr="00B5185C" w:rsidRDefault="00011DE3" w:rsidP="00EC4CD7">
            <w:r w:rsidRPr="00B5185C">
              <w:rPr>
                <w:rFonts w:ascii="Meslo LG S DZ Regular" w:hAnsi="Meslo LG S DZ Regular" w:cs="Meslo LG S DZ Regular"/>
              </w:rPr>
              <w:t>✔</w:t>
            </w:r>
          </w:p>
        </w:tc>
        <w:tc>
          <w:tcPr>
            <w:tcW w:w="450" w:type="pct"/>
          </w:tcPr>
          <w:p w14:paraId="7CDEF07B" w14:textId="77777777" w:rsidR="00011DE3" w:rsidRPr="00B5185C" w:rsidRDefault="00011DE3" w:rsidP="00EC4CD7">
            <w:r w:rsidRPr="00B5185C">
              <w:rPr>
                <w:rFonts w:ascii="Meslo LG S DZ Regular" w:hAnsi="Meslo LG S DZ Regular" w:cs="Meslo LG S DZ Regular"/>
              </w:rPr>
              <w:t>✔</w:t>
            </w:r>
          </w:p>
        </w:tc>
        <w:tc>
          <w:tcPr>
            <w:tcW w:w="437" w:type="pct"/>
          </w:tcPr>
          <w:p w14:paraId="0FBC9F57" w14:textId="77777777" w:rsidR="00011DE3" w:rsidRPr="00B5185C" w:rsidRDefault="00011DE3" w:rsidP="00EC4CD7"/>
        </w:tc>
        <w:tc>
          <w:tcPr>
            <w:tcW w:w="726" w:type="pct"/>
          </w:tcPr>
          <w:p w14:paraId="52397B6F" w14:textId="77777777" w:rsidR="00011DE3" w:rsidRPr="00B5185C" w:rsidRDefault="00011DE3" w:rsidP="00EC4CD7"/>
        </w:tc>
      </w:tr>
      <w:tr w:rsidR="00B5185C" w:rsidRPr="00B5185C" w14:paraId="21D4D4B4" w14:textId="77777777" w:rsidTr="000E6F6C">
        <w:tc>
          <w:tcPr>
            <w:tcW w:w="512" w:type="pct"/>
          </w:tcPr>
          <w:p w14:paraId="1C26F925" w14:textId="3DB7B13C" w:rsidR="00011DE3" w:rsidRPr="00B5185C" w:rsidRDefault="00B5185C" w:rsidP="00EC4CD7">
            <w:r w:rsidRPr="00B5185C">
              <w:t>Description</w:t>
            </w:r>
          </w:p>
        </w:tc>
        <w:tc>
          <w:tcPr>
            <w:tcW w:w="806" w:type="pct"/>
          </w:tcPr>
          <w:p w14:paraId="1E30B772" w14:textId="51A335DC" w:rsidR="00011DE3" w:rsidRPr="00B5185C" w:rsidRDefault="00B5185C" w:rsidP="00EC4CD7">
            <w:r w:rsidRPr="00B5185C">
              <w:t>Vacancy Description</w:t>
            </w:r>
          </w:p>
        </w:tc>
        <w:tc>
          <w:tcPr>
            <w:tcW w:w="448" w:type="pct"/>
          </w:tcPr>
          <w:p w14:paraId="4DFA40F8" w14:textId="77777777" w:rsidR="00011DE3" w:rsidRPr="00B5185C" w:rsidRDefault="00011DE3" w:rsidP="00EC4CD7">
            <w:r w:rsidRPr="00B5185C">
              <w:t>varchar</w:t>
            </w:r>
          </w:p>
        </w:tc>
        <w:tc>
          <w:tcPr>
            <w:tcW w:w="213" w:type="pct"/>
          </w:tcPr>
          <w:p w14:paraId="149B388C" w14:textId="77777777" w:rsidR="00011DE3" w:rsidRPr="00B5185C" w:rsidRDefault="00011DE3" w:rsidP="00EC4CD7">
            <w:r w:rsidRPr="00B5185C">
              <w:t>30</w:t>
            </w:r>
          </w:p>
        </w:tc>
        <w:tc>
          <w:tcPr>
            <w:tcW w:w="651" w:type="pct"/>
          </w:tcPr>
          <w:p w14:paraId="21D50D28" w14:textId="77777777" w:rsidR="00011DE3" w:rsidRPr="00B5185C" w:rsidRDefault="00011DE3" w:rsidP="00EC4CD7">
            <w:proofErr w:type="spellStart"/>
            <w:r w:rsidRPr="00B5185C">
              <w:t>Lynmore</w:t>
            </w:r>
            <w:proofErr w:type="spellEnd"/>
          </w:p>
        </w:tc>
        <w:tc>
          <w:tcPr>
            <w:tcW w:w="396" w:type="pct"/>
          </w:tcPr>
          <w:p w14:paraId="05667726"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359" w:type="pct"/>
          </w:tcPr>
          <w:p w14:paraId="46F5A873" w14:textId="77777777" w:rsidR="00011DE3" w:rsidRPr="00B5185C" w:rsidRDefault="00011DE3" w:rsidP="00EC4CD7">
            <w:pPr>
              <w:rPr>
                <w:rFonts w:cs="Meslo LG M DZ"/>
              </w:rPr>
            </w:pPr>
          </w:p>
        </w:tc>
        <w:tc>
          <w:tcPr>
            <w:tcW w:w="450" w:type="pct"/>
          </w:tcPr>
          <w:p w14:paraId="594C0DBB" w14:textId="77777777" w:rsidR="00011DE3" w:rsidRPr="00B5185C" w:rsidRDefault="00011DE3" w:rsidP="00EC4CD7">
            <w:pPr>
              <w:rPr>
                <w:rFonts w:cs="Meslo LG M DZ"/>
              </w:rPr>
            </w:pPr>
          </w:p>
        </w:tc>
        <w:tc>
          <w:tcPr>
            <w:tcW w:w="437" w:type="pct"/>
          </w:tcPr>
          <w:p w14:paraId="55B7A37D" w14:textId="77777777" w:rsidR="00011DE3" w:rsidRPr="00B5185C" w:rsidRDefault="00011DE3" w:rsidP="00EC4CD7"/>
        </w:tc>
        <w:tc>
          <w:tcPr>
            <w:tcW w:w="726" w:type="pct"/>
          </w:tcPr>
          <w:p w14:paraId="0107C31D" w14:textId="77777777" w:rsidR="00011DE3" w:rsidRPr="00B5185C" w:rsidRDefault="00011DE3" w:rsidP="00EC4CD7"/>
        </w:tc>
      </w:tr>
      <w:tr w:rsidR="00B5185C" w:rsidRPr="00B5185C" w14:paraId="5FE1C9A8" w14:textId="77777777" w:rsidTr="000E6F6C">
        <w:tc>
          <w:tcPr>
            <w:tcW w:w="512" w:type="pct"/>
          </w:tcPr>
          <w:p w14:paraId="5B29CBF0" w14:textId="740216BB" w:rsidR="00B5185C" w:rsidRPr="00B5185C" w:rsidRDefault="00B5185C" w:rsidP="00EC4CD7">
            <w:proofErr w:type="spellStart"/>
            <w:r w:rsidRPr="00B5185C">
              <w:t>EmployerID</w:t>
            </w:r>
            <w:proofErr w:type="spellEnd"/>
          </w:p>
        </w:tc>
        <w:tc>
          <w:tcPr>
            <w:tcW w:w="806" w:type="pct"/>
          </w:tcPr>
          <w:p w14:paraId="6D8199EA" w14:textId="7D56245E" w:rsidR="00B5185C" w:rsidRPr="00B5185C" w:rsidRDefault="00B5185C" w:rsidP="00EC4CD7">
            <w:r w:rsidRPr="00B5185C">
              <w:t>Vacancy Employer</w:t>
            </w:r>
          </w:p>
        </w:tc>
        <w:tc>
          <w:tcPr>
            <w:tcW w:w="448" w:type="pct"/>
          </w:tcPr>
          <w:p w14:paraId="1FFA9D25" w14:textId="01C1D929" w:rsidR="00B5185C" w:rsidRPr="00B5185C" w:rsidRDefault="00B5185C" w:rsidP="00EC4CD7">
            <w:r w:rsidRPr="00B5185C">
              <w:t>int</w:t>
            </w:r>
          </w:p>
        </w:tc>
        <w:tc>
          <w:tcPr>
            <w:tcW w:w="213" w:type="pct"/>
          </w:tcPr>
          <w:p w14:paraId="6C6B6716" w14:textId="5DD0B13C" w:rsidR="00B5185C" w:rsidRPr="00B5185C" w:rsidRDefault="00B5185C" w:rsidP="00EC4CD7"/>
        </w:tc>
        <w:tc>
          <w:tcPr>
            <w:tcW w:w="651" w:type="pct"/>
          </w:tcPr>
          <w:p w14:paraId="6F5E9E3E" w14:textId="37202F4C" w:rsidR="00B5185C" w:rsidRPr="00B5185C" w:rsidRDefault="00B5185C" w:rsidP="00EC4CD7">
            <w:r>
              <w:t>32</w:t>
            </w:r>
          </w:p>
        </w:tc>
        <w:tc>
          <w:tcPr>
            <w:tcW w:w="396" w:type="pct"/>
          </w:tcPr>
          <w:p w14:paraId="1BE9960E" w14:textId="198A8509" w:rsidR="00B5185C" w:rsidRPr="00B5185C" w:rsidRDefault="00B5185C" w:rsidP="00EC4CD7">
            <w:pPr>
              <w:rPr>
                <w:rFonts w:cs="Meslo LG M DZ"/>
              </w:rPr>
            </w:pPr>
            <w:r w:rsidRPr="00B5185C">
              <w:rPr>
                <w:rFonts w:ascii="Meslo LG S DZ Regular" w:hAnsi="Meslo LG S DZ Regular" w:cs="Meslo LG S DZ Regular"/>
              </w:rPr>
              <w:t>✔</w:t>
            </w:r>
          </w:p>
        </w:tc>
        <w:tc>
          <w:tcPr>
            <w:tcW w:w="359" w:type="pct"/>
          </w:tcPr>
          <w:p w14:paraId="6B2E4F5B" w14:textId="77777777" w:rsidR="00B5185C" w:rsidRPr="00B5185C" w:rsidRDefault="00B5185C" w:rsidP="00EC4CD7">
            <w:pPr>
              <w:rPr>
                <w:rFonts w:cs="Meslo LG M DZ"/>
              </w:rPr>
            </w:pPr>
          </w:p>
        </w:tc>
        <w:tc>
          <w:tcPr>
            <w:tcW w:w="450" w:type="pct"/>
          </w:tcPr>
          <w:p w14:paraId="6AA73FB5" w14:textId="77777777" w:rsidR="00B5185C" w:rsidRPr="00B5185C" w:rsidRDefault="00B5185C" w:rsidP="00EC4CD7">
            <w:pPr>
              <w:rPr>
                <w:rFonts w:cs="Meslo LG M DZ"/>
              </w:rPr>
            </w:pPr>
          </w:p>
        </w:tc>
        <w:tc>
          <w:tcPr>
            <w:tcW w:w="437" w:type="pct"/>
          </w:tcPr>
          <w:p w14:paraId="2D43E117" w14:textId="70AC45D2" w:rsidR="00B5185C" w:rsidRPr="00B5185C" w:rsidRDefault="00B5185C" w:rsidP="00EC4CD7">
            <w:r w:rsidRPr="00B5185C">
              <w:rPr>
                <w:rFonts w:ascii="Meslo LG S DZ Regular" w:hAnsi="Meslo LG S DZ Regular" w:cs="Meslo LG S DZ Regular"/>
              </w:rPr>
              <w:t>✔</w:t>
            </w:r>
          </w:p>
        </w:tc>
        <w:tc>
          <w:tcPr>
            <w:tcW w:w="726" w:type="pct"/>
          </w:tcPr>
          <w:p w14:paraId="201EFD22" w14:textId="77777777" w:rsidR="00B5185C" w:rsidRPr="00B5185C" w:rsidRDefault="00B5185C" w:rsidP="00EC4CD7"/>
        </w:tc>
      </w:tr>
      <w:tr w:rsidR="00B5185C" w:rsidRPr="00B5185C" w14:paraId="25F823C6" w14:textId="77777777" w:rsidTr="000E6F6C">
        <w:tc>
          <w:tcPr>
            <w:tcW w:w="512" w:type="pct"/>
          </w:tcPr>
          <w:p w14:paraId="0580EE37" w14:textId="3B812DB5" w:rsidR="00B5185C" w:rsidRPr="00B5185C" w:rsidRDefault="00B5185C" w:rsidP="00EC4CD7">
            <w:proofErr w:type="spellStart"/>
            <w:r w:rsidRPr="00B5185C">
              <w:t>LocationID</w:t>
            </w:r>
            <w:proofErr w:type="spellEnd"/>
          </w:p>
        </w:tc>
        <w:tc>
          <w:tcPr>
            <w:tcW w:w="806" w:type="pct"/>
          </w:tcPr>
          <w:p w14:paraId="3E3F6608" w14:textId="6CBE161E" w:rsidR="00B5185C" w:rsidRPr="00B5185C" w:rsidRDefault="00B5185C" w:rsidP="00EC4CD7">
            <w:r w:rsidRPr="00B5185C">
              <w:t>Vacancy Location</w:t>
            </w:r>
          </w:p>
        </w:tc>
        <w:tc>
          <w:tcPr>
            <w:tcW w:w="448" w:type="pct"/>
          </w:tcPr>
          <w:p w14:paraId="213A27A3" w14:textId="32CE0904" w:rsidR="00B5185C" w:rsidRPr="00B5185C" w:rsidRDefault="00B5185C" w:rsidP="00EC4CD7">
            <w:r w:rsidRPr="00B5185C">
              <w:t>int</w:t>
            </w:r>
          </w:p>
        </w:tc>
        <w:tc>
          <w:tcPr>
            <w:tcW w:w="213" w:type="pct"/>
          </w:tcPr>
          <w:p w14:paraId="4F0F4CD0" w14:textId="08D7E74A" w:rsidR="00B5185C" w:rsidRPr="00B5185C" w:rsidRDefault="00B5185C" w:rsidP="00EC4CD7"/>
        </w:tc>
        <w:tc>
          <w:tcPr>
            <w:tcW w:w="651" w:type="pct"/>
          </w:tcPr>
          <w:p w14:paraId="1902B509" w14:textId="77777777" w:rsidR="00B5185C" w:rsidRPr="00B5185C" w:rsidRDefault="00B5185C" w:rsidP="00EC4CD7"/>
        </w:tc>
        <w:tc>
          <w:tcPr>
            <w:tcW w:w="396" w:type="pct"/>
          </w:tcPr>
          <w:p w14:paraId="17E7DC36" w14:textId="721E6396" w:rsidR="00B5185C" w:rsidRPr="00B5185C" w:rsidRDefault="00B5185C" w:rsidP="00EC4CD7">
            <w:pPr>
              <w:rPr>
                <w:rFonts w:cs="Meslo LG M DZ"/>
              </w:rPr>
            </w:pPr>
            <w:r w:rsidRPr="00B5185C">
              <w:rPr>
                <w:rFonts w:ascii="Meslo LG S DZ Regular" w:hAnsi="Meslo LG S DZ Regular" w:cs="Meslo LG S DZ Regular"/>
              </w:rPr>
              <w:t>✔</w:t>
            </w:r>
          </w:p>
        </w:tc>
        <w:tc>
          <w:tcPr>
            <w:tcW w:w="359" w:type="pct"/>
          </w:tcPr>
          <w:p w14:paraId="34F7B11A" w14:textId="77777777" w:rsidR="00B5185C" w:rsidRPr="00B5185C" w:rsidRDefault="00B5185C" w:rsidP="00EC4CD7">
            <w:pPr>
              <w:rPr>
                <w:rFonts w:cs="Meslo LG M DZ"/>
              </w:rPr>
            </w:pPr>
          </w:p>
        </w:tc>
        <w:tc>
          <w:tcPr>
            <w:tcW w:w="450" w:type="pct"/>
          </w:tcPr>
          <w:p w14:paraId="1D51EFBD" w14:textId="77777777" w:rsidR="00B5185C" w:rsidRPr="00B5185C" w:rsidRDefault="00B5185C" w:rsidP="00EC4CD7">
            <w:pPr>
              <w:rPr>
                <w:rFonts w:cs="Meslo LG M DZ"/>
              </w:rPr>
            </w:pPr>
          </w:p>
        </w:tc>
        <w:tc>
          <w:tcPr>
            <w:tcW w:w="437" w:type="pct"/>
          </w:tcPr>
          <w:p w14:paraId="6B66EF76" w14:textId="1BFF7A5C" w:rsidR="00B5185C" w:rsidRPr="00B5185C" w:rsidRDefault="00B5185C" w:rsidP="00EC4CD7">
            <w:r w:rsidRPr="00B5185C">
              <w:rPr>
                <w:rFonts w:ascii="Meslo LG S DZ Regular" w:hAnsi="Meslo LG S DZ Regular" w:cs="Meslo LG S DZ Regular"/>
              </w:rPr>
              <w:t>✔</w:t>
            </w:r>
          </w:p>
        </w:tc>
        <w:tc>
          <w:tcPr>
            <w:tcW w:w="726" w:type="pct"/>
          </w:tcPr>
          <w:p w14:paraId="66FD7ED8" w14:textId="77777777" w:rsidR="00B5185C" w:rsidRPr="00B5185C" w:rsidRDefault="00B5185C" w:rsidP="00EC4CD7"/>
        </w:tc>
      </w:tr>
      <w:tr w:rsidR="00B5185C" w:rsidRPr="00B5185C" w14:paraId="62B5C731" w14:textId="77777777" w:rsidTr="000E6F6C">
        <w:tc>
          <w:tcPr>
            <w:tcW w:w="512" w:type="pct"/>
          </w:tcPr>
          <w:p w14:paraId="3A4814F6" w14:textId="72A79F67" w:rsidR="00B5185C" w:rsidRPr="00B5185C" w:rsidRDefault="00B5185C" w:rsidP="00EC4CD7">
            <w:proofErr w:type="spellStart"/>
            <w:r w:rsidRPr="00B5185C">
              <w:lastRenderedPageBreak/>
              <w:t>DateCreated</w:t>
            </w:r>
            <w:proofErr w:type="spellEnd"/>
          </w:p>
        </w:tc>
        <w:tc>
          <w:tcPr>
            <w:tcW w:w="806" w:type="pct"/>
          </w:tcPr>
          <w:p w14:paraId="7A58E686" w14:textId="1AF51260" w:rsidR="00B5185C" w:rsidRPr="00B5185C" w:rsidRDefault="00B5185C" w:rsidP="00B5185C">
            <w:r w:rsidRPr="00B5185C">
              <w:t>Date Vacancy was created</w:t>
            </w:r>
          </w:p>
        </w:tc>
        <w:tc>
          <w:tcPr>
            <w:tcW w:w="448" w:type="pct"/>
          </w:tcPr>
          <w:p w14:paraId="3F90959F" w14:textId="5E14FDD0" w:rsidR="00B5185C" w:rsidRPr="00B5185C" w:rsidRDefault="00B5185C" w:rsidP="00EC4CD7">
            <w:r w:rsidRPr="00B5185C">
              <w:t>timestamp</w:t>
            </w:r>
          </w:p>
        </w:tc>
        <w:tc>
          <w:tcPr>
            <w:tcW w:w="213" w:type="pct"/>
          </w:tcPr>
          <w:p w14:paraId="28C8C0D1" w14:textId="665A0F71" w:rsidR="00B5185C" w:rsidRPr="00B5185C" w:rsidRDefault="00B5185C" w:rsidP="00EC4CD7"/>
        </w:tc>
        <w:tc>
          <w:tcPr>
            <w:tcW w:w="651" w:type="pct"/>
          </w:tcPr>
          <w:p w14:paraId="3899D36A" w14:textId="1E2CC8CD" w:rsidR="00B5185C" w:rsidRPr="00B5185C" w:rsidRDefault="00B5185C" w:rsidP="00EC4CD7">
            <w:r w:rsidRPr="00B5185C">
              <w:rPr>
                <w:rFonts w:cs="Meslo LG M DZ"/>
              </w:rPr>
              <w:t>2013-10-22</w:t>
            </w:r>
            <w:r>
              <w:rPr>
                <w:rFonts w:cs="Meslo LG M DZ"/>
              </w:rPr>
              <w:t xml:space="preserve"> 18:45:00</w:t>
            </w:r>
          </w:p>
        </w:tc>
        <w:tc>
          <w:tcPr>
            <w:tcW w:w="396" w:type="pct"/>
          </w:tcPr>
          <w:p w14:paraId="005059E9" w14:textId="79F749C7" w:rsidR="00B5185C" w:rsidRPr="00B5185C" w:rsidRDefault="00B5185C" w:rsidP="00EC4CD7">
            <w:pPr>
              <w:rPr>
                <w:rFonts w:cs="Meslo LG M DZ"/>
              </w:rPr>
            </w:pPr>
            <w:r w:rsidRPr="00B5185C">
              <w:rPr>
                <w:rFonts w:ascii="Meslo LG S DZ Regular" w:hAnsi="Meslo LG S DZ Regular" w:cs="Meslo LG S DZ Regular"/>
              </w:rPr>
              <w:t>✔</w:t>
            </w:r>
          </w:p>
        </w:tc>
        <w:tc>
          <w:tcPr>
            <w:tcW w:w="359" w:type="pct"/>
          </w:tcPr>
          <w:p w14:paraId="2595EF4D" w14:textId="77777777" w:rsidR="00B5185C" w:rsidRPr="00B5185C" w:rsidRDefault="00B5185C" w:rsidP="00EC4CD7">
            <w:pPr>
              <w:rPr>
                <w:rFonts w:cs="Meslo LG M DZ"/>
              </w:rPr>
            </w:pPr>
          </w:p>
        </w:tc>
        <w:tc>
          <w:tcPr>
            <w:tcW w:w="450" w:type="pct"/>
          </w:tcPr>
          <w:p w14:paraId="040A2489" w14:textId="77777777" w:rsidR="00B5185C" w:rsidRPr="00B5185C" w:rsidRDefault="00B5185C" w:rsidP="00EC4CD7">
            <w:pPr>
              <w:rPr>
                <w:rFonts w:cs="Meslo LG M DZ"/>
              </w:rPr>
            </w:pPr>
          </w:p>
        </w:tc>
        <w:tc>
          <w:tcPr>
            <w:tcW w:w="437" w:type="pct"/>
          </w:tcPr>
          <w:p w14:paraId="1428492E" w14:textId="77777777" w:rsidR="00B5185C" w:rsidRPr="00B5185C" w:rsidRDefault="00B5185C" w:rsidP="00EC4CD7"/>
        </w:tc>
        <w:tc>
          <w:tcPr>
            <w:tcW w:w="726" w:type="pct"/>
          </w:tcPr>
          <w:p w14:paraId="688C2008" w14:textId="6ECC8465" w:rsidR="00B5185C" w:rsidRPr="00B5185C" w:rsidRDefault="001A0DE6" w:rsidP="00EC4CD7">
            <w:r>
              <w:t>CURRENT TIMESTAMP</w:t>
            </w:r>
          </w:p>
        </w:tc>
      </w:tr>
      <w:tr w:rsidR="00B5185C" w:rsidRPr="00B5185C" w14:paraId="3FD834CA" w14:textId="77777777" w:rsidTr="000E6F6C">
        <w:tc>
          <w:tcPr>
            <w:tcW w:w="512" w:type="pct"/>
          </w:tcPr>
          <w:p w14:paraId="237CBF38" w14:textId="646E00D2" w:rsidR="00B5185C" w:rsidRPr="00B5185C" w:rsidRDefault="00B5185C" w:rsidP="00EC4CD7">
            <w:r w:rsidRPr="00B5185C">
              <w:t>Type</w:t>
            </w:r>
          </w:p>
        </w:tc>
        <w:tc>
          <w:tcPr>
            <w:tcW w:w="806" w:type="pct"/>
          </w:tcPr>
          <w:p w14:paraId="03C09174" w14:textId="46CEACA4" w:rsidR="00B5185C" w:rsidRPr="00B5185C" w:rsidRDefault="00B5185C" w:rsidP="00EC4CD7">
            <w:r w:rsidRPr="00B5185C">
              <w:t>Full time or part time</w:t>
            </w:r>
          </w:p>
        </w:tc>
        <w:tc>
          <w:tcPr>
            <w:tcW w:w="448" w:type="pct"/>
          </w:tcPr>
          <w:p w14:paraId="0D98B4E8" w14:textId="54FF68BB" w:rsidR="00B5185C" w:rsidRPr="00B5185C" w:rsidRDefault="00D5191F" w:rsidP="00D5191F">
            <w:proofErr w:type="spellStart"/>
            <w:r>
              <w:t>tinyint</w:t>
            </w:r>
            <w:proofErr w:type="spellEnd"/>
          </w:p>
        </w:tc>
        <w:tc>
          <w:tcPr>
            <w:tcW w:w="213" w:type="pct"/>
          </w:tcPr>
          <w:p w14:paraId="3660F0BD" w14:textId="0FFA1A84" w:rsidR="00B5185C" w:rsidRPr="00B5185C" w:rsidRDefault="00B5185C" w:rsidP="00EC4CD7"/>
        </w:tc>
        <w:tc>
          <w:tcPr>
            <w:tcW w:w="651" w:type="pct"/>
          </w:tcPr>
          <w:p w14:paraId="40004EF0" w14:textId="76F1E5C6" w:rsidR="00B5185C" w:rsidRPr="00B5185C" w:rsidRDefault="00B5185C" w:rsidP="00EC4CD7">
            <w:r w:rsidRPr="00B5185C">
              <w:t>0</w:t>
            </w:r>
          </w:p>
        </w:tc>
        <w:tc>
          <w:tcPr>
            <w:tcW w:w="396" w:type="pct"/>
          </w:tcPr>
          <w:p w14:paraId="66E12394" w14:textId="07384F6B" w:rsidR="00B5185C" w:rsidRPr="00B5185C" w:rsidRDefault="00B5185C" w:rsidP="00EC4CD7">
            <w:pPr>
              <w:rPr>
                <w:rFonts w:cs="Meslo LG M DZ"/>
              </w:rPr>
            </w:pPr>
            <w:r w:rsidRPr="00B5185C">
              <w:rPr>
                <w:rFonts w:ascii="Meslo LG S DZ Regular" w:hAnsi="Meslo LG S DZ Regular" w:cs="Meslo LG S DZ Regular"/>
              </w:rPr>
              <w:t>✔</w:t>
            </w:r>
          </w:p>
        </w:tc>
        <w:tc>
          <w:tcPr>
            <w:tcW w:w="359" w:type="pct"/>
          </w:tcPr>
          <w:p w14:paraId="661ECF29" w14:textId="77777777" w:rsidR="00B5185C" w:rsidRPr="00B5185C" w:rsidRDefault="00B5185C" w:rsidP="00EC4CD7">
            <w:pPr>
              <w:rPr>
                <w:rFonts w:cs="Meslo LG M DZ"/>
              </w:rPr>
            </w:pPr>
          </w:p>
        </w:tc>
        <w:tc>
          <w:tcPr>
            <w:tcW w:w="450" w:type="pct"/>
          </w:tcPr>
          <w:p w14:paraId="46FE5566" w14:textId="77777777" w:rsidR="00B5185C" w:rsidRPr="00B5185C" w:rsidRDefault="00B5185C" w:rsidP="00EC4CD7">
            <w:pPr>
              <w:rPr>
                <w:rFonts w:cs="Meslo LG M DZ"/>
              </w:rPr>
            </w:pPr>
          </w:p>
        </w:tc>
        <w:tc>
          <w:tcPr>
            <w:tcW w:w="437" w:type="pct"/>
          </w:tcPr>
          <w:p w14:paraId="261F0D69" w14:textId="77777777" w:rsidR="00B5185C" w:rsidRPr="00B5185C" w:rsidRDefault="00B5185C" w:rsidP="00EC4CD7"/>
        </w:tc>
        <w:tc>
          <w:tcPr>
            <w:tcW w:w="726" w:type="pct"/>
          </w:tcPr>
          <w:p w14:paraId="10524971" w14:textId="5132CC46" w:rsidR="00B5185C" w:rsidRPr="00B5185C" w:rsidRDefault="00B5185C" w:rsidP="00EC4CD7"/>
        </w:tc>
      </w:tr>
      <w:tr w:rsidR="00D5191F" w:rsidRPr="00B5185C" w14:paraId="780085B9" w14:textId="77777777" w:rsidTr="000E6F6C">
        <w:tc>
          <w:tcPr>
            <w:tcW w:w="512" w:type="pct"/>
          </w:tcPr>
          <w:p w14:paraId="122832CB" w14:textId="47170803" w:rsidR="00D5191F" w:rsidRPr="00B5185C" w:rsidRDefault="00D5191F" w:rsidP="00EC4CD7">
            <w:proofErr w:type="spellStart"/>
            <w:r>
              <w:t>StudentID</w:t>
            </w:r>
            <w:proofErr w:type="spellEnd"/>
          </w:p>
        </w:tc>
        <w:tc>
          <w:tcPr>
            <w:tcW w:w="806" w:type="pct"/>
          </w:tcPr>
          <w:p w14:paraId="2B31525D" w14:textId="599B3407" w:rsidR="00D5191F" w:rsidRPr="00B5185C" w:rsidRDefault="00D5191F" w:rsidP="00EC4CD7">
            <w:r>
              <w:t>The Student employed</w:t>
            </w:r>
          </w:p>
        </w:tc>
        <w:tc>
          <w:tcPr>
            <w:tcW w:w="448" w:type="pct"/>
          </w:tcPr>
          <w:p w14:paraId="1E31919A" w14:textId="4FE39A8A" w:rsidR="00D5191F" w:rsidRPr="00B5185C" w:rsidRDefault="00D5191F" w:rsidP="00EC4CD7">
            <w:r>
              <w:t>int</w:t>
            </w:r>
          </w:p>
        </w:tc>
        <w:tc>
          <w:tcPr>
            <w:tcW w:w="213" w:type="pct"/>
          </w:tcPr>
          <w:p w14:paraId="6EAB9649" w14:textId="77777777" w:rsidR="00D5191F" w:rsidRPr="00B5185C" w:rsidRDefault="00D5191F" w:rsidP="00EC4CD7"/>
        </w:tc>
        <w:tc>
          <w:tcPr>
            <w:tcW w:w="651" w:type="pct"/>
          </w:tcPr>
          <w:p w14:paraId="47B16A73" w14:textId="7F1B1E1E" w:rsidR="00D5191F" w:rsidRPr="00B5185C" w:rsidRDefault="00D5191F" w:rsidP="00EC4CD7">
            <w:r>
              <w:t>30</w:t>
            </w:r>
          </w:p>
        </w:tc>
        <w:tc>
          <w:tcPr>
            <w:tcW w:w="396" w:type="pct"/>
          </w:tcPr>
          <w:p w14:paraId="7C4DA866" w14:textId="77777777" w:rsidR="00D5191F" w:rsidRPr="00B5185C" w:rsidRDefault="00D5191F" w:rsidP="00EC4CD7">
            <w:pPr>
              <w:rPr>
                <w:rFonts w:ascii="Meslo LG S DZ Regular" w:hAnsi="Meslo LG S DZ Regular" w:cs="Meslo LG S DZ Regular"/>
              </w:rPr>
            </w:pPr>
          </w:p>
        </w:tc>
        <w:tc>
          <w:tcPr>
            <w:tcW w:w="359" w:type="pct"/>
          </w:tcPr>
          <w:p w14:paraId="4A423D1A" w14:textId="77777777" w:rsidR="00D5191F" w:rsidRPr="00B5185C" w:rsidRDefault="00D5191F" w:rsidP="00EC4CD7">
            <w:pPr>
              <w:rPr>
                <w:rFonts w:cs="Meslo LG M DZ"/>
              </w:rPr>
            </w:pPr>
          </w:p>
        </w:tc>
        <w:tc>
          <w:tcPr>
            <w:tcW w:w="450" w:type="pct"/>
          </w:tcPr>
          <w:p w14:paraId="6A2EE596" w14:textId="77777777" w:rsidR="00D5191F" w:rsidRPr="00B5185C" w:rsidRDefault="00D5191F" w:rsidP="00EC4CD7">
            <w:pPr>
              <w:rPr>
                <w:rFonts w:cs="Meslo LG M DZ"/>
              </w:rPr>
            </w:pPr>
          </w:p>
        </w:tc>
        <w:tc>
          <w:tcPr>
            <w:tcW w:w="437" w:type="pct"/>
          </w:tcPr>
          <w:p w14:paraId="242A8ED9" w14:textId="3DA21D96" w:rsidR="00D5191F" w:rsidRPr="00B5185C" w:rsidRDefault="00D5191F" w:rsidP="00EC4CD7">
            <w:r w:rsidRPr="00B5185C">
              <w:rPr>
                <w:rFonts w:ascii="Meslo LG S DZ Regular" w:hAnsi="Meslo LG S DZ Regular" w:cs="Meslo LG S DZ Regular"/>
              </w:rPr>
              <w:t>✔</w:t>
            </w:r>
          </w:p>
        </w:tc>
        <w:tc>
          <w:tcPr>
            <w:tcW w:w="726" w:type="pct"/>
          </w:tcPr>
          <w:p w14:paraId="0FB6EF21" w14:textId="40F49B63" w:rsidR="00D5191F" w:rsidRPr="00B5185C" w:rsidRDefault="00D5191F" w:rsidP="00EC4CD7"/>
        </w:tc>
      </w:tr>
    </w:tbl>
    <w:p w14:paraId="7CF0B476" w14:textId="1BF2681E" w:rsidR="00011DE3" w:rsidRPr="00B5185C" w:rsidRDefault="00011DE3" w:rsidP="00011DE3">
      <w:pPr>
        <w:pStyle w:val="Heading3"/>
      </w:pPr>
      <w:bookmarkStart w:id="20" w:name="_Toc370304805"/>
      <w:r w:rsidRPr="00B5185C">
        <w:t>Student</w:t>
      </w:r>
      <w:bookmarkEnd w:id="20"/>
    </w:p>
    <w:tbl>
      <w:tblPr>
        <w:tblStyle w:val="TableGrid"/>
        <w:tblW w:w="5000" w:type="pct"/>
        <w:tblLook w:val="04A0" w:firstRow="1" w:lastRow="0" w:firstColumn="1" w:lastColumn="0" w:noHBand="0" w:noVBand="1"/>
      </w:tblPr>
      <w:tblGrid>
        <w:gridCol w:w="1222"/>
        <w:gridCol w:w="2475"/>
        <w:gridCol w:w="1213"/>
        <w:gridCol w:w="605"/>
        <w:gridCol w:w="2189"/>
        <w:gridCol w:w="1124"/>
        <w:gridCol w:w="1019"/>
        <w:gridCol w:w="1406"/>
        <w:gridCol w:w="1369"/>
        <w:gridCol w:w="1554"/>
      </w:tblGrid>
      <w:tr w:rsidR="00011DE3" w:rsidRPr="00B5185C" w14:paraId="4B792F31" w14:textId="77777777" w:rsidTr="000E6F6C">
        <w:tc>
          <w:tcPr>
            <w:tcW w:w="431" w:type="pct"/>
          </w:tcPr>
          <w:p w14:paraId="3D9117D2" w14:textId="77777777" w:rsidR="00011DE3" w:rsidRPr="00B5185C" w:rsidRDefault="00011DE3" w:rsidP="00EC4CD7">
            <w:pPr>
              <w:jc w:val="center"/>
              <w:rPr>
                <w:b/>
              </w:rPr>
            </w:pPr>
            <w:r w:rsidRPr="00B5185C">
              <w:rPr>
                <w:b/>
              </w:rPr>
              <w:t>Name</w:t>
            </w:r>
          </w:p>
        </w:tc>
        <w:tc>
          <w:tcPr>
            <w:tcW w:w="873" w:type="pct"/>
          </w:tcPr>
          <w:p w14:paraId="024BB3BA" w14:textId="77777777" w:rsidR="00011DE3" w:rsidRPr="00B5185C" w:rsidRDefault="00011DE3" w:rsidP="00EC4CD7">
            <w:pPr>
              <w:jc w:val="center"/>
              <w:rPr>
                <w:b/>
              </w:rPr>
            </w:pPr>
            <w:r w:rsidRPr="00B5185C">
              <w:rPr>
                <w:b/>
              </w:rPr>
              <w:t>Description</w:t>
            </w:r>
          </w:p>
        </w:tc>
        <w:tc>
          <w:tcPr>
            <w:tcW w:w="428" w:type="pct"/>
          </w:tcPr>
          <w:p w14:paraId="2D3A9148" w14:textId="77777777" w:rsidR="00011DE3" w:rsidRPr="00B5185C" w:rsidRDefault="00011DE3" w:rsidP="00EC4CD7">
            <w:pPr>
              <w:jc w:val="center"/>
              <w:rPr>
                <w:b/>
              </w:rPr>
            </w:pPr>
            <w:r w:rsidRPr="00B5185C">
              <w:rPr>
                <w:b/>
              </w:rPr>
              <w:t>Data Type</w:t>
            </w:r>
          </w:p>
        </w:tc>
        <w:tc>
          <w:tcPr>
            <w:tcW w:w="213" w:type="pct"/>
          </w:tcPr>
          <w:p w14:paraId="3AE43F2A" w14:textId="77777777" w:rsidR="00011DE3" w:rsidRPr="00B5185C" w:rsidRDefault="00011DE3" w:rsidP="00EC4CD7">
            <w:pPr>
              <w:jc w:val="center"/>
              <w:rPr>
                <w:b/>
              </w:rPr>
            </w:pPr>
            <w:r w:rsidRPr="00B5185C">
              <w:rPr>
                <w:b/>
              </w:rPr>
              <w:t>Size</w:t>
            </w:r>
          </w:p>
        </w:tc>
        <w:tc>
          <w:tcPr>
            <w:tcW w:w="772" w:type="pct"/>
          </w:tcPr>
          <w:p w14:paraId="61580E17" w14:textId="77777777" w:rsidR="00011DE3" w:rsidRPr="00B5185C" w:rsidRDefault="00011DE3" w:rsidP="00EC4CD7">
            <w:pPr>
              <w:jc w:val="center"/>
              <w:rPr>
                <w:b/>
              </w:rPr>
            </w:pPr>
            <w:r w:rsidRPr="00B5185C">
              <w:rPr>
                <w:b/>
              </w:rPr>
              <w:t>Example</w:t>
            </w:r>
          </w:p>
        </w:tc>
        <w:tc>
          <w:tcPr>
            <w:tcW w:w="396" w:type="pct"/>
          </w:tcPr>
          <w:p w14:paraId="0A216E69" w14:textId="77777777" w:rsidR="00011DE3" w:rsidRPr="00B5185C" w:rsidRDefault="00011DE3" w:rsidP="00EC4CD7">
            <w:pPr>
              <w:jc w:val="center"/>
              <w:rPr>
                <w:b/>
              </w:rPr>
            </w:pPr>
            <w:r w:rsidRPr="00B5185C">
              <w:rPr>
                <w:b/>
              </w:rPr>
              <w:t>Required</w:t>
            </w:r>
          </w:p>
        </w:tc>
        <w:tc>
          <w:tcPr>
            <w:tcW w:w="359" w:type="pct"/>
          </w:tcPr>
          <w:p w14:paraId="3F9574C2" w14:textId="77777777" w:rsidR="00011DE3" w:rsidRPr="00B5185C" w:rsidRDefault="00011DE3" w:rsidP="00EC4CD7">
            <w:pPr>
              <w:jc w:val="center"/>
              <w:rPr>
                <w:b/>
              </w:rPr>
            </w:pPr>
            <w:r w:rsidRPr="00B5185C">
              <w:rPr>
                <w:b/>
              </w:rPr>
              <w:t>Indexed</w:t>
            </w:r>
          </w:p>
        </w:tc>
        <w:tc>
          <w:tcPr>
            <w:tcW w:w="496" w:type="pct"/>
          </w:tcPr>
          <w:p w14:paraId="63ACFC4F" w14:textId="77777777" w:rsidR="00011DE3" w:rsidRPr="00B5185C" w:rsidRDefault="00011DE3" w:rsidP="00EC4CD7">
            <w:pPr>
              <w:jc w:val="center"/>
              <w:rPr>
                <w:b/>
              </w:rPr>
            </w:pPr>
            <w:r w:rsidRPr="00B5185C">
              <w:rPr>
                <w:b/>
              </w:rPr>
              <w:t>Primary Key</w:t>
            </w:r>
          </w:p>
        </w:tc>
        <w:tc>
          <w:tcPr>
            <w:tcW w:w="483" w:type="pct"/>
          </w:tcPr>
          <w:p w14:paraId="7E5847A0" w14:textId="77777777" w:rsidR="00011DE3" w:rsidRPr="00B5185C" w:rsidRDefault="00011DE3" w:rsidP="00EC4CD7">
            <w:pPr>
              <w:jc w:val="center"/>
              <w:rPr>
                <w:b/>
              </w:rPr>
            </w:pPr>
            <w:r w:rsidRPr="00B5185C">
              <w:rPr>
                <w:b/>
              </w:rPr>
              <w:t>Foreign Key</w:t>
            </w:r>
          </w:p>
        </w:tc>
        <w:tc>
          <w:tcPr>
            <w:tcW w:w="548" w:type="pct"/>
          </w:tcPr>
          <w:p w14:paraId="1BC0B8AB" w14:textId="77777777" w:rsidR="00011DE3" w:rsidRPr="00B5185C" w:rsidRDefault="00011DE3" w:rsidP="00EC4CD7">
            <w:pPr>
              <w:jc w:val="center"/>
              <w:rPr>
                <w:b/>
              </w:rPr>
            </w:pPr>
            <w:r w:rsidRPr="00B5185C">
              <w:rPr>
                <w:b/>
              </w:rPr>
              <w:t>Default Value</w:t>
            </w:r>
          </w:p>
        </w:tc>
      </w:tr>
      <w:tr w:rsidR="00011DE3" w:rsidRPr="00B5185C" w14:paraId="073A8A17" w14:textId="77777777" w:rsidTr="000E6F6C">
        <w:tc>
          <w:tcPr>
            <w:tcW w:w="431" w:type="pct"/>
          </w:tcPr>
          <w:p w14:paraId="0314580D" w14:textId="77777777" w:rsidR="00011DE3" w:rsidRPr="00B5185C" w:rsidRDefault="00011DE3" w:rsidP="00EC4CD7">
            <w:r w:rsidRPr="00B5185C">
              <w:t>ID</w:t>
            </w:r>
          </w:p>
        </w:tc>
        <w:tc>
          <w:tcPr>
            <w:tcW w:w="873" w:type="pct"/>
          </w:tcPr>
          <w:p w14:paraId="3E8297C1" w14:textId="694595E0" w:rsidR="00011DE3" w:rsidRPr="00B5185C" w:rsidRDefault="00B5185C" w:rsidP="00B5185C">
            <w:r>
              <w:t>Student</w:t>
            </w:r>
            <w:r w:rsidR="00011DE3" w:rsidRPr="00B5185C">
              <w:t xml:space="preserve"> ID</w:t>
            </w:r>
          </w:p>
        </w:tc>
        <w:tc>
          <w:tcPr>
            <w:tcW w:w="428" w:type="pct"/>
          </w:tcPr>
          <w:p w14:paraId="3304A753" w14:textId="77777777" w:rsidR="00011DE3" w:rsidRPr="00B5185C" w:rsidRDefault="00011DE3" w:rsidP="00EC4CD7">
            <w:r w:rsidRPr="00B5185C">
              <w:t>int</w:t>
            </w:r>
          </w:p>
        </w:tc>
        <w:tc>
          <w:tcPr>
            <w:tcW w:w="213" w:type="pct"/>
          </w:tcPr>
          <w:p w14:paraId="5493EE52" w14:textId="13D6BAA8" w:rsidR="00011DE3" w:rsidRPr="00B5185C" w:rsidRDefault="00011DE3" w:rsidP="00EC4CD7"/>
        </w:tc>
        <w:tc>
          <w:tcPr>
            <w:tcW w:w="772" w:type="pct"/>
          </w:tcPr>
          <w:p w14:paraId="4A2AB174" w14:textId="138A6D70" w:rsidR="00011DE3" w:rsidRPr="00B5185C" w:rsidRDefault="00B5185C" w:rsidP="00EC4CD7">
            <w:r>
              <w:t>2732</w:t>
            </w:r>
          </w:p>
        </w:tc>
        <w:tc>
          <w:tcPr>
            <w:tcW w:w="396" w:type="pct"/>
          </w:tcPr>
          <w:p w14:paraId="62E69E08" w14:textId="77777777" w:rsidR="00011DE3" w:rsidRPr="00B5185C" w:rsidRDefault="00011DE3" w:rsidP="00EC4CD7">
            <w:r w:rsidRPr="00B5185C">
              <w:rPr>
                <w:rFonts w:ascii="Meslo LG S DZ Regular" w:hAnsi="Meslo LG S DZ Regular" w:cs="Meslo LG S DZ Regular"/>
              </w:rPr>
              <w:t>✔</w:t>
            </w:r>
          </w:p>
        </w:tc>
        <w:tc>
          <w:tcPr>
            <w:tcW w:w="359" w:type="pct"/>
          </w:tcPr>
          <w:p w14:paraId="44499284" w14:textId="77777777" w:rsidR="00011DE3" w:rsidRPr="00B5185C" w:rsidRDefault="00011DE3" w:rsidP="00EC4CD7">
            <w:r w:rsidRPr="00B5185C">
              <w:rPr>
                <w:rFonts w:ascii="Meslo LG S DZ Regular" w:hAnsi="Meslo LG S DZ Regular" w:cs="Meslo LG S DZ Regular"/>
              </w:rPr>
              <w:t>✔</w:t>
            </w:r>
          </w:p>
        </w:tc>
        <w:tc>
          <w:tcPr>
            <w:tcW w:w="496" w:type="pct"/>
          </w:tcPr>
          <w:p w14:paraId="5586A439" w14:textId="77777777" w:rsidR="00011DE3" w:rsidRPr="00B5185C" w:rsidRDefault="00011DE3" w:rsidP="00EC4CD7">
            <w:r w:rsidRPr="00B5185C">
              <w:rPr>
                <w:rFonts w:ascii="Meslo LG S DZ Regular" w:hAnsi="Meslo LG S DZ Regular" w:cs="Meslo LG S DZ Regular"/>
              </w:rPr>
              <w:t>✔</w:t>
            </w:r>
          </w:p>
        </w:tc>
        <w:tc>
          <w:tcPr>
            <w:tcW w:w="483" w:type="pct"/>
          </w:tcPr>
          <w:p w14:paraId="2957097B" w14:textId="77777777" w:rsidR="00011DE3" w:rsidRPr="00B5185C" w:rsidRDefault="00011DE3" w:rsidP="00EC4CD7"/>
        </w:tc>
        <w:tc>
          <w:tcPr>
            <w:tcW w:w="548" w:type="pct"/>
          </w:tcPr>
          <w:p w14:paraId="0B13874F" w14:textId="77777777" w:rsidR="00011DE3" w:rsidRPr="00B5185C" w:rsidRDefault="00011DE3" w:rsidP="00EC4CD7"/>
        </w:tc>
      </w:tr>
      <w:tr w:rsidR="00011DE3" w:rsidRPr="00B5185C" w14:paraId="340F4F38" w14:textId="77777777" w:rsidTr="000E6F6C">
        <w:tc>
          <w:tcPr>
            <w:tcW w:w="431" w:type="pct"/>
          </w:tcPr>
          <w:p w14:paraId="6BD04428" w14:textId="016ED8C4" w:rsidR="00011DE3" w:rsidRPr="00B5185C" w:rsidRDefault="00B5185C" w:rsidP="00EC4CD7">
            <w:proofErr w:type="spellStart"/>
            <w:r>
              <w:t>FirstName</w:t>
            </w:r>
            <w:proofErr w:type="spellEnd"/>
          </w:p>
        </w:tc>
        <w:tc>
          <w:tcPr>
            <w:tcW w:w="873" w:type="pct"/>
          </w:tcPr>
          <w:p w14:paraId="2FD3AE64" w14:textId="15EECCAC" w:rsidR="00011DE3" w:rsidRPr="00B5185C" w:rsidRDefault="00B5185C" w:rsidP="00EC4CD7">
            <w:r>
              <w:t>Student First</w:t>
            </w:r>
            <w:r w:rsidR="00011DE3" w:rsidRPr="00B5185C">
              <w:t xml:space="preserve"> Name</w:t>
            </w:r>
          </w:p>
        </w:tc>
        <w:tc>
          <w:tcPr>
            <w:tcW w:w="428" w:type="pct"/>
          </w:tcPr>
          <w:p w14:paraId="66D5EF8B" w14:textId="77777777" w:rsidR="00011DE3" w:rsidRPr="00B5185C" w:rsidRDefault="00011DE3" w:rsidP="00EC4CD7">
            <w:r w:rsidRPr="00B5185C">
              <w:t>varchar</w:t>
            </w:r>
          </w:p>
        </w:tc>
        <w:tc>
          <w:tcPr>
            <w:tcW w:w="213" w:type="pct"/>
          </w:tcPr>
          <w:p w14:paraId="385390B2" w14:textId="77777777" w:rsidR="00011DE3" w:rsidRPr="00B5185C" w:rsidRDefault="00011DE3" w:rsidP="00EC4CD7">
            <w:r w:rsidRPr="00B5185C">
              <w:t>30</w:t>
            </w:r>
          </w:p>
        </w:tc>
        <w:tc>
          <w:tcPr>
            <w:tcW w:w="772" w:type="pct"/>
          </w:tcPr>
          <w:p w14:paraId="78E2D766" w14:textId="30E43C6F" w:rsidR="00011DE3" w:rsidRPr="00B5185C" w:rsidRDefault="00B5185C" w:rsidP="00EC4CD7">
            <w:r>
              <w:t>Jim</w:t>
            </w:r>
          </w:p>
        </w:tc>
        <w:tc>
          <w:tcPr>
            <w:tcW w:w="396" w:type="pct"/>
          </w:tcPr>
          <w:p w14:paraId="316E62FC"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359" w:type="pct"/>
          </w:tcPr>
          <w:p w14:paraId="72D82BFE" w14:textId="77777777" w:rsidR="00011DE3" w:rsidRPr="00B5185C" w:rsidRDefault="00011DE3" w:rsidP="00EC4CD7">
            <w:pPr>
              <w:rPr>
                <w:rFonts w:cs="Meslo LG M DZ"/>
              </w:rPr>
            </w:pPr>
          </w:p>
        </w:tc>
        <w:tc>
          <w:tcPr>
            <w:tcW w:w="496" w:type="pct"/>
          </w:tcPr>
          <w:p w14:paraId="6A1CB64B" w14:textId="77777777" w:rsidR="00011DE3" w:rsidRPr="00B5185C" w:rsidRDefault="00011DE3" w:rsidP="00EC4CD7">
            <w:pPr>
              <w:rPr>
                <w:rFonts w:cs="Meslo LG M DZ"/>
              </w:rPr>
            </w:pPr>
          </w:p>
        </w:tc>
        <w:tc>
          <w:tcPr>
            <w:tcW w:w="483" w:type="pct"/>
          </w:tcPr>
          <w:p w14:paraId="6A8A415F" w14:textId="77777777" w:rsidR="00011DE3" w:rsidRPr="00B5185C" w:rsidRDefault="00011DE3" w:rsidP="00EC4CD7"/>
        </w:tc>
        <w:tc>
          <w:tcPr>
            <w:tcW w:w="548" w:type="pct"/>
          </w:tcPr>
          <w:p w14:paraId="54FAC974" w14:textId="77777777" w:rsidR="00011DE3" w:rsidRPr="00B5185C" w:rsidRDefault="00011DE3" w:rsidP="00EC4CD7"/>
        </w:tc>
      </w:tr>
      <w:tr w:rsidR="00B5185C" w:rsidRPr="00B5185C" w14:paraId="6D9296DD" w14:textId="77777777" w:rsidTr="000E6F6C">
        <w:tc>
          <w:tcPr>
            <w:tcW w:w="431" w:type="pct"/>
          </w:tcPr>
          <w:p w14:paraId="1968D16E" w14:textId="2BB28C14" w:rsidR="00B5185C" w:rsidRDefault="00B5185C" w:rsidP="00EC4CD7">
            <w:proofErr w:type="spellStart"/>
            <w:r>
              <w:t>LastName</w:t>
            </w:r>
            <w:proofErr w:type="spellEnd"/>
          </w:p>
        </w:tc>
        <w:tc>
          <w:tcPr>
            <w:tcW w:w="873" w:type="pct"/>
          </w:tcPr>
          <w:p w14:paraId="65373430" w14:textId="6B1B836B" w:rsidR="00B5185C" w:rsidRPr="00B5185C" w:rsidRDefault="00B5185C" w:rsidP="00EC4CD7">
            <w:r>
              <w:t>Student Last Name</w:t>
            </w:r>
          </w:p>
        </w:tc>
        <w:tc>
          <w:tcPr>
            <w:tcW w:w="428" w:type="pct"/>
          </w:tcPr>
          <w:p w14:paraId="11D9FD5E" w14:textId="05551184" w:rsidR="00B5185C" w:rsidRPr="00B5185C" w:rsidRDefault="00B5185C" w:rsidP="00EC4CD7">
            <w:r>
              <w:t>varchar</w:t>
            </w:r>
          </w:p>
        </w:tc>
        <w:tc>
          <w:tcPr>
            <w:tcW w:w="213" w:type="pct"/>
          </w:tcPr>
          <w:p w14:paraId="72D9B026" w14:textId="37E76CC9" w:rsidR="00B5185C" w:rsidRPr="00B5185C" w:rsidRDefault="00B5185C" w:rsidP="00EC4CD7">
            <w:r>
              <w:t>30</w:t>
            </w:r>
          </w:p>
        </w:tc>
        <w:tc>
          <w:tcPr>
            <w:tcW w:w="772" w:type="pct"/>
          </w:tcPr>
          <w:p w14:paraId="24479A11" w14:textId="3EEF4C36" w:rsidR="00B5185C" w:rsidRPr="00B5185C" w:rsidRDefault="00B5185C" w:rsidP="00EC4CD7">
            <w:r>
              <w:t>Smith</w:t>
            </w:r>
          </w:p>
        </w:tc>
        <w:tc>
          <w:tcPr>
            <w:tcW w:w="396" w:type="pct"/>
          </w:tcPr>
          <w:p w14:paraId="69EE462E" w14:textId="6E8E7BEB" w:rsidR="00B5185C" w:rsidRPr="00B5185C" w:rsidRDefault="00B5185C" w:rsidP="00EC4CD7">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750741E7" w14:textId="77777777" w:rsidR="00B5185C" w:rsidRPr="00B5185C" w:rsidRDefault="00B5185C" w:rsidP="00EC4CD7">
            <w:pPr>
              <w:rPr>
                <w:rFonts w:cs="Meslo LG M DZ"/>
              </w:rPr>
            </w:pPr>
          </w:p>
        </w:tc>
        <w:tc>
          <w:tcPr>
            <w:tcW w:w="496" w:type="pct"/>
          </w:tcPr>
          <w:p w14:paraId="32782A0A" w14:textId="77777777" w:rsidR="00B5185C" w:rsidRPr="00B5185C" w:rsidRDefault="00B5185C" w:rsidP="00EC4CD7">
            <w:pPr>
              <w:rPr>
                <w:rFonts w:cs="Meslo LG M DZ"/>
              </w:rPr>
            </w:pPr>
          </w:p>
        </w:tc>
        <w:tc>
          <w:tcPr>
            <w:tcW w:w="483" w:type="pct"/>
          </w:tcPr>
          <w:p w14:paraId="46F1837F" w14:textId="77777777" w:rsidR="00B5185C" w:rsidRPr="00B5185C" w:rsidRDefault="00B5185C" w:rsidP="00EC4CD7"/>
        </w:tc>
        <w:tc>
          <w:tcPr>
            <w:tcW w:w="548" w:type="pct"/>
          </w:tcPr>
          <w:p w14:paraId="3A4E6C04" w14:textId="77777777" w:rsidR="00B5185C" w:rsidRPr="00B5185C" w:rsidRDefault="00B5185C" w:rsidP="00EC4CD7"/>
        </w:tc>
      </w:tr>
      <w:tr w:rsidR="00B5185C" w:rsidRPr="00B5185C" w14:paraId="009EFAD5" w14:textId="77777777" w:rsidTr="000E6F6C">
        <w:tc>
          <w:tcPr>
            <w:tcW w:w="431" w:type="pct"/>
          </w:tcPr>
          <w:p w14:paraId="44396388" w14:textId="6E097679" w:rsidR="00B5185C" w:rsidRDefault="00B5185C" w:rsidP="00EC4CD7">
            <w:r>
              <w:t>Address</w:t>
            </w:r>
          </w:p>
        </w:tc>
        <w:tc>
          <w:tcPr>
            <w:tcW w:w="873" w:type="pct"/>
          </w:tcPr>
          <w:p w14:paraId="68AC2F79" w14:textId="198D9D4E" w:rsidR="00B5185C" w:rsidRPr="00B5185C" w:rsidRDefault="00B5185C" w:rsidP="00EC4CD7">
            <w:r>
              <w:t>Student Address</w:t>
            </w:r>
          </w:p>
        </w:tc>
        <w:tc>
          <w:tcPr>
            <w:tcW w:w="428" w:type="pct"/>
          </w:tcPr>
          <w:p w14:paraId="30A61158" w14:textId="444522BA" w:rsidR="00B5185C" w:rsidRPr="00B5185C" w:rsidRDefault="00B5185C" w:rsidP="00EC4CD7">
            <w:r>
              <w:t>varchar</w:t>
            </w:r>
          </w:p>
        </w:tc>
        <w:tc>
          <w:tcPr>
            <w:tcW w:w="213" w:type="pct"/>
          </w:tcPr>
          <w:p w14:paraId="6DF43562" w14:textId="2B8DB911" w:rsidR="00B5185C" w:rsidRPr="00B5185C" w:rsidRDefault="00B5185C" w:rsidP="00EC4CD7">
            <w:r>
              <w:t>100</w:t>
            </w:r>
          </w:p>
        </w:tc>
        <w:tc>
          <w:tcPr>
            <w:tcW w:w="772" w:type="pct"/>
          </w:tcPr>
          <w:p w14:paraId="4CB0D754" w14:textId="312E7040" w:rsidR="00B5185C" w:rsidRPr="00B5185C" w:rsidRDefault="00B5185C" w:rsidP="00EC4CD7">
            <w:r>
              <w:t xml:space="preserve">19 Devon St </w:t>
            </w:r>
            <w:proofErr w:type="spellStart"/>
            <w:r>
              <w:t>Rotorua</w:t>
            </w:r>
            <w:proofErr w:type="spellEnd"/>
          </w:p>
        </w:tc>
        <w:tc>
          <w:tcPr>
            <w:tcW w:w="396" w:type="pct"/>
          </w:tcPr>
          <w:p w14:paraId="37418C8E" w14:textId="6B34E3A6" w:rsidR="00B5185C" w:rsidRPr="00B5185C" w:rsidRDefault="00B5185C" w:rsidP="00EC4CD7">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68B9F1A9" w14:textId="77777777" w:rsidR="00B5185C" w:rsidRPr="00B5185C" w:rsidRDefault="00B5185C" w:rsidP="00EC4CD7">
            <w:pPr>
              <w:rPr>
                <w:rFonts w:cs="Meslo LG M DZ"/>
              </w:rPr>
            </w:pPr>
          </w:p>
        </w:tc>
        <w:tc>
          <w:tcPr>
            <w:tcW w:w="496" w:type="pct"/>
          </w:tcPr>
          <w:p w14:paraId="4078C493" w14:textId="77777777" w:rsidR="00B5185C" w:rsidRPr="00B5185C" w:rsidRDefault="00B5185C" w:rsidP="00EC4CD7">
            <w:pPr>
              <w:rPr>
                <w:rFonts w:cs="Meslo LG M DZ"/>
              </w:rPr>
            </w:pPr>
          </w:p>
        </w:tc>
        <w:tc>
          <w:tcPr>
            <w:tcW w:w="483" w:type="pct"/>
          </w:tcPr>
          <w:p w14:paraId="741A0F9E" w14:textId="77777777" w:rsidR="00B5185C" w:rsidRPr="00B5185C" w:rsidRDefault="00B5185C" w:rsidP="00EC4CD7"/>
        </w:tc>
        <w:tc>
          <w:tcPr>
            <w:tcW w:w="548" w:type="pct"/>
          </w:tcPr>
          <w:p w14:paraId="26D626E6" w14:textId="77777777" w:rsidR="00B5185C" w:rsidRPr="00B5185C" w:rsidRDefault="00B5185C" w:rsidP="00EC4CD7"/>
        </w:tc>
      </w:tr>
      <w:tr w:rsidR="00B5185C" w:rsidRPr="00B5185C" w14:paraId="2341E13D" w14:textId="77777777" w:rsidTr="000E6F6C">
        <w:tc>
          <w:tcPr>
            <w:tcW w:w="431" w:type="pct"/>
          </w:tcPr>
          <w:p w14:paraId="0BDBA749" w14:textId="316AAC8A" w:rsidR="00B5185C" w:rsidRDefault="00B5185C" w:rsidP="00EC4CD7">
            <w:r>
              <w:t>Phone</w:t>
            </w:r>
          </w:p>
        </w:tc>
        <w:tc>
          <w:tcPr>
            <w:tcW w:w="873" w:type="pct"/>
          </w:tcPr>
          <w:p w14:paraId="04AD5C90" w14:textId="68D86F82" w:rsidR="00B5185C" w:rsidRPr="00B5185C" w:rsidRDefault="00B5185C" w:rsidP="00EC4CD7">
            <w:r>
              <w:t>Student Phone Number</w:t>
            </w:r>
          </w:p>
        </w:tc>
        <w:tc>
          <w:tcPr>
            <w:tcW w:w="428" w:type="pct"/>
          </w:tcPr>
          <w:p w14:paraId="09C4A6E7" w14:textId="770178EB" w:rsidR="00B5185C" w:rsidRPr="00B5185C" w:rsidRDefault="00B5185C" w:rsidP="00EC4CD7">
            <w:r>
              <w:t>varchar</w:t>
            </w:r>
          </w:p>
        </w:tc>
        <w:tc>
          <w:tcPr>
            <w:tcW w:w="213" w:type="pct"/>
          </w:tcPr>
          <w:p w14:paraId="5843B44C" w14:textId="6DABB041" w:rsidR="00B5185C" w:rsidRPr="00B5185C" w:rsidRDefault="00B5185C" w:rsidP="00EC4CD7">
            <w:r>
              <w:t>20</w:t>
            </w:r>
          </w:p>
        </w:tc>
        <w:tc>
          <w:tcPr>
            <w:tcW w:w="772" w:type="pct"/>
          </w:tcPr>
          <w:p w14:paraId="3868B348" w14:textId="523AB494" w:rsidR="00B5185C" w:rsidRPr="00B5185C" w:rsidRDefault="00B5185C" w:rsidP="00EC4CD7">
            <w:r>
              <w:t>021 793 082</w:t>
            </w:r>
          </w:p>
        </w:tc>
        <w:tc>
          <w:tcPr>
            <w:tcW w:w="396" w:type="pct"/>
          </w:tcPr>
          <w:p w14:paraId="23B2ABAC" w14:textId="670E4C1E" w:rsidR="00B5185C" w:rsidRPr="00B5185C" w:rsidRDefault="00B5185C" w:rsidP="00EC4CD7">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1870A926" w14:textId="77777777" w:rsidR="00B5185C" w:rsidRPr="00B5185C" w:rsidRDefault="00B5185C" w:rsidP="00EC4CD7">
            <w:pPr>
              <w:rPr>
                <w:rFonts w:cs="Meslo LG M DZ"/>
              </w:rPr>
            </w:pPr>
          </w:p>
        </w:tc>
        <w:tc>
          <w:tcPr>
            <w:tcW w:w="496" w:type="pct"/>
          </w:tcPr>
          <w:p w14:paraId="3515CB1B" w14:textId="77777777" w:rsidR="00B5185C" w:rsidRPr="00B5185C" w:rsidRDefault="00B5185C" w:rsidP="00EC4CD7">
            <w:pPr>
              <w:rPr>
                <w:rFonts w:cs="Meslo LG M DZ"/>
              </w:rPr>
            </w:pPr>
          </w:p>
        </w:tc>
        <w:tc>
          <w:tcPr>
            <w:tcW w:w="483" w:type="pct"/>
          </w:tcPr>
          <w:p w14:paraId="201D9C68" w14:textId="77777777" w:rsidR="00B5185C" w:rsidRPr="00B5185C" w:rsidRDefault="00B5185C" w:rsidP="00EC4CD7"/>
        </w:tc>
        <w:tc>
          <w:tcPr>
            <w:tcW w:w="548" w:type="pct"/>
          </w:tcPr>
          <w:p w14:paraId="2B061434" w14:textId="77777777" w:rsidR="00B5185C" w:rsidRPr="00B5185C" w:rsidRDefault="00B5185C" w:rsidP="00EC4CD7"/>
        </w:tc>
      </w:tr>
    </w:tbl>
    <w:p w14:paraId="2264DC7C" w14:textId="5774B38C" w:rsidR="00D5191F" w:rsidRPr="00B5185C" w:rsidRDefault="00D5191F" w:rsidP="00D5191F">
      <w:pPr>
        <w:pStyle w:val="Heading3"/>
      </w:pPr>
      <w:bookmarkStart w:id="21" w:name="_Toc370304806"/>
      <w:proofErr w:type="spellStart"/>
      <w:r w:rsidRPr="00B5185C">
        <w:t>Student</w:t>
      </w:r>
      <w:r>
        <w:t>Employed</w:t>
      </w:r>
      <w:bookmarkEnd w:id="21"/>
      <w:proofErr w:type="spellEnd"/>
    </w:p>
    <w:tbl>
      <w:tblPr>
        <w:tblStyle w:val="TableGrid"/>
        <w:tblW w:w="5000" w:type="pct"/>
        <w:tblLook w:val="04A0" w:firstRow="1" w:lastRow="0" w:firstColumn="1" w:lastColumn="0" w:noHBand="0" w:noVBand="1"/>
      </w:tblPr>
      <w:tblGrid>
        <w:gridCol w:w="1222"/>
        <w:gridCol w:w="2475"/>
        <w:gridCol w:w="1213"/>
        <w:gridCol w:w="605"/>
        <w:gridCol w:w="2189"/>
        <w:gridCol w:w="1124"/>
        <w:gridCol w:w="1019"/>
        <w:gridCol w:w="1406"/>
        <w:gridCol w:w="1369"/>
        <w:gridCol w:w="1554"/>
      </w:tblGrid>
      <w:tr w:rsidR="00D5191F" w:rsidRPr="00B5185C" w14:paraId="5E54F5E8" w14:textId="77777777" w:rsidTr="004B3146">
        <w:tc>
          <w:tcPr>
            <w:tcW w:w="431" w:type="pct"/>
          </w:tcPr>
          <w:p w14:paraId="126B4216" w14:textId="77777777" w:rsidR="00D5191F" w:rsidRPr="00B5185C" w:rsidRDefault="00D5191F" w:rsidP="004B3146">
            <w:pPr>
              <w:jc w:val="center"/>
              <w:rPr>
                <w:b/>
              </w:rPr>
            </w:pPr>
            <w:r w:rsidRPr="00B5185C">
              <w:rPr>
                <w:b/>
              </w:rPr>
              <w:t>Name</w:t>
            </w:r>
          </w:p>
        </w:tc>
        <w:tc>
          <w:tcPr>
            <w:tcW w:w="873" w:type="pct"/>
          </w:tcPr>
          <w:p w14:paraId="37D312F2" w14:textId="77777777" w:rsidR="00D5191F" w:rsidRPr="00B5185C" w:rsidRDefault="00D5191F" w:rsidP="004B3146">
            <w:pPr>
              <w:jc w:val="center"/>
              <w:rPr>
                <w:b/>
              </w:rPr>
            </w:pPr>
            <w:r w:rsidRPr="00B5185C">
              <w:rPr>
                <w:b/>
              </w:rPr>
              <w:t>Description</w:t>
            </w:r>
          </w:p>
        </w:tc>
        <w:tc>
          <w:tcPr>
            <w:tcW w:w="428" w:type="pct"/>
          </w:tcPr>
          <w:p w14:paraId="378A964C" w14:textId="77777777" w:rsidR="00D5191F" w:rsidRPr="00B5185C" w:rsidRDefault="00D5191F" w:rsidP="004B3146">
            <w:pPr>
              <w:jc w:val="center"/>
              <w:rPr>
                <w:b/>
              </w:rPr>
            </w:pPr>
            <w:r w:rsidRPr="00B5185C">
              <w:rPr>
                <w:b/>
              </w:rPr>
              <w:t>Data Type</w:t>
            </w:r>
          </w:p>
        </w:tc>
        <w:tc>
          <w:tcPr>
            <w:tcW w:w="213" w:type="pct"/>
          </w:tcPr>
          <w:p w14:paraId="5AB4A6EB" w14:textId="77777777" w:rsidR="00D5191F" w:rsidRPr="00B5185C" w:rsidRDefault="00D5191F" w:rsidP="004B3146">
            <w:pPr>
              <w:jc w:val="center"/>
              <w:rPr>
                <w:b/>
              </w:rPr>
            </w:pPr>
            <w:r w:rsidRPr="00B5185C">
              <w:rPr>
                <w:b/>
              </w:rPr>
              <w:t>Size</w:t>
            </w:r>
          </w:p>
        </w:tc>
        <w:tc>
          <w:tcPr>
            <w:tcW w:w="772" w:type="pct"/>
          </w:tcPr>
          <w:p w14:paraId="5F745FE2" w14:textId="77777777" w:rsidR="00D5191F" w:rsidRPr="00B5185C" w:rsidRDefault="00D5191F" w:rsidP="004B3146">
            <w:pPr>
              <w:jc w:val="center"/>
              <w:rPr>
                <w:b/>
              </w:rPr>
            </w:pPr>
            <w:r w:rsidRPr="00B5185C">
              <w:rPr>
                <w:b/>
              </w:rPr>
              <w:t>Example</w:t>
            </w:r>
          </w:p>
        </w:tc>
        <w:tc>
          <w:tcPr>
            <w:tcW w:w="396" w:type="pct"/>
          </w:tcPr>
          <w:p w14:paraId="0E8F4B21" w14:textId="77777777" w:rsidR="00D5191F" w:rsidRPr="00B5185C" w:rsidRDefault="00D5191F" w:rsidP="004B3146">
            <w:pPr>
              <w:jc w:val="center"/>
              <w:rPr>
                <w:b/>
              </w:rPr>
            </w:pPr>
            <w:r w:rsidRPr="00B5185C">
              <w:rPr>
                <w:b/>
              </w:rPr>
              <w:t>Required</w:t>
            </w:r>
          </w:p>
        </w:tc>
        <w:tc>
          <w:tcPr>
            <w:tcW w:w="359" w:type="pct"/>
          </w:tcPr>
          <w:p w14:paraId="2A41E54A" w14:textId="77777777" w:rsidR="00D5191F" w:rsidRPr="00B5185C" w:rsidRDefault="00D5191F" w:rsidP="004B3146">
            <w:pPr>
              <w:jc w:val="center"/>
              <w:rPr>
                <w:b/>
              </w:rPr>
            </w:pPr>
            <w:r w:rsidRPr="00B5185C">
              <w:rPr>
                <w:b/>
              </w:rPr>
              <w:t>Indexed</w:t>
            </w:r>
          </w:p>
        </w:tc>
        <w:tc>
          <w:tcPr>
            <w:tcW w:w="496" w:type="pct"/>
          </w:tcPr>
          <w:p w14:paraId="3D06197B" w14:textId="77777777" w:rsidR="00D5191F" w:rsidRPr="00B5185C" w:rsidRDefault="00D5191F" w:rsidP="004B3146">
            <w:pPr>
              <w:jc w:val="center"/>
              <w:rPr>
                <w:b/>
              </w:rPr>
            </w:pPr>
            <w:r w:rsidRPr="00B5185C">
              <w:rPr>
                <w:b/>
              </w:rPr>
              <w:t>Primary Key</w:t>
            </w:r>
          </w:p>
        </w:tc>
        <w:tc>
          <w:tcPr>
            <w:tcW w:w="483" w:type="pct"/>
          </w:tcPr>
          <w:p w14:paraId="2E0C561B" w14:textId="77777777" w:rsidR="00D5191F" w:rsidRPr="00B5185C" w:rsidRDefault="00D5191F" w:rsidP="004B3146">
            <w:pPr>
              <w:jc w:val="center"/>
              <w:rPr>
                <w:b/>
              </w:rPr>
            </w:pPr>
            <w:r w:rsidRPr="00B5185C">
              <w:rPr>
                <w:b/>
              </w:rPr>
              <w:t>Foreign Key</w:t>
            </w:r>
          </w:p>
        </w:tc>
        <w:tc>
          <w:tcPr>
            <w:tcW w:w="548" w:type="pct"/>
          </w:tcPr>
          <w:p w14:paraId="2A501C28" w14:textId="77777777" w:rsidR="00D5191F" w:rsidRPr="00B5185C" w:rsidRDefault="00D5191F" w:rsidP="004B3146">
            <w:pPr>
              <w:jc w:val="center"/>
              <w:rPr>
                <w:b/>
              </w:rPr>
            </w:pPr>
            <w:r w:rsidRPr="00B5185C">
              <w:rPr>
                <w:b/>
              </w:rPr>
              <w:t>Default Value</w:t>
            </w:r>
          </w:p>
        </w:tc>
      </w:tr>
      <w:tr w:rsidR="00D5191F" w:rsidRPr="00B5185C" w14:paraId="4A3B46C1" w14:textId="77777777" w:rsidTr="004B3146">
        <w:tc>
          <w:tcPr>
            <w:tcW w:w="431" w:type="pct"/>
          </w:tcPr>
          <w:p w14:paraId="7C6ABB24" w14:textId="77777777" w:rsidR="00D5191F" w:rsidRPr="00B5185C" w:rsidRDefault="00D5191F" w:rsidP="004B3146">
            <w:r w:rsidRPr="00B5185C">
              <w:t>ID</w:t>
            </w:r>
          </w:p>
        </w:tc>
        <w:tc>
          <w:tcPr>
            <w:tcW w:w="873" w:type="pct"/>
          </w:tcPr>
          <w:p w14:paraId="259A4991" w14:textId="77777777" w:rsidR="00D5191F" w:rsidRPr="00B5185C" w:rsidRDefault="00D5191F" w:rsidP="004B3146">
            <w:r>
              <w:t>Student</w:t>
            </w:r>
            <w:r w:rsidRPr="00B5185C">
              <w:t xml:space="preserve"> ID</w:t>
            </w:r>
          </w:p>
        </w:tc>
        <w:tc>
          <w:tcPr>
            <w:tcW w:w="428" w:type="pct"/>
          </w:tcPr>
          <w:p w14:paraId="2B051253" w14:textId="77777777" w:rsidR="00D5191F" w:rsidRPr="00B5185C" w:rsidRDefault="00D5191F" w:rsidP="004B3146">
            <w:r w:rsidRPr="00B5185C">
              <w:t>int</w:t>
            </w:r>
          </w:p>
        </w:tc>
        <w:tc>
          <w:tcPr>
            <w:tcW w:w="213" w:type="pct"/>
          </w:tcPr>
          <w:p w14:paraId="7C9CBB09" w14:textId="03634EE8" w:rsidR="00D5191F" w:rsidRPr="00B5185C" w:rsidRDefault="00D5191F" w:rsidP="004B3146"/>
        </w:tc>
        <w:tc>
          <w:tcPr>
            <w:tcW w:w="772" w:type="pct"/>
          </w:tcPr>
          <w:p w14:paraId="23C05403" w14:textId="77777777" w:rsidR="00D5191F" w:rsidRPr="00B5185C" w:rsidRDefault="00D5191F" w:rsidP="004B3146">
            <w:r>
              <w:t>2732</w:t>
            </w:r>
          </w:p>
        </w:tc>
        <w:tc>
          <w:tcPr>
            <w:tcW w:w="396" w:type="pct"/>
          </w:tcPr>
          <w:p w14:paraId="2463C7CA" w14:textId="77777777" w:rsidR="00D5191F" w:rsidRPr="00B5185C" w:rsidRDefault="00D5191F" w:rsidP="004B3146">
            <w:r w:rsidRPr="00B5185C">
              <w:rPr>
                <w:rFonts w:ascii="Meslo LG S DZ Regular" w:hAnsi="Meslo LG S DZ Regular" w:cs="Meslo LG S DZ Regular"/>
              </w:rPr>
              <w:t>✔</w:t>
            </w:r>
          </w:p>
        </w:tc>
        <w:tc>
          <w:tcPr>
            <w:tcW w:w="359" w:type="pct"/>
          </w:tcPr>
          <w:p w14:paraId="22F45BEA" w14:textId="77777777" w:rsidR="00D5191F" w:rsidRPr="00B5185C" w:rsidRDefault="00D5191F" w:rsidP="004B3146">
            <w:r w:rsidRPr="00B5185C">
              <w:rPr>
                <w:rFonts w:ascii="Meslo LG S DZ Regular" w:hAnsi="Meslo LG S DZ Regular" w:cs="Meslo LG S DZ Regular"/>
              </w:rPr>
              <w:t>✔</w:t>
            </w:r>
          </w:p>
        </w:tc>
        <w:tc>
          <w:tcPr>
            <w:tcW w:w="496" w:type="pct"/>
          </w:tcPr>
          <w:p w14:paraId="1376D715" w14:textId="77777777" w:rsidR="00D5191F" w:rsidRPr="00B5185C" w:rsidRDefault="00D5191F" w:rsidP="004B3146">
            <w:r w:rsidRPr="00B5185C">
              <w:rPr>
                <w:rFonts w:ascii="Meslo LG S DZ Regular" w:hAnsi="Meslo LG S DZ Regular" w:cs="Meslo LG S DZ Regular"/>
              </w:rPr>
              <w:t>✔</w:t>
            </w:r>
          </w:p>
        </w:tc>
        <w:tc>
          <w:tcPr>
            <w:tcW w:w="483" w:type="pct"/>
          </w:tcPr>
          <w:p w14:paraId="51260783" w14:textId="77777777" w:rsidR="00D5191F" w:rsidRPr="00B5185C" w:rsidRDefault="00D5191F" w:rsidP="004B3146"/>
        </w:tc>
        <w:tc>
          <w:tcPr>
            <w:tcW w:w="548" w:type="pct"/>
          </w:tcPr>
          <w:p w14:paraId="3AFAFFFC" w14:textId="77777777" w:rsidR="00D5191F" w:rsidRPr="00B5185C" w:rsidRDefault="00D5191F" w:rsidP="004B3146"/>
        </w:tc>
      </w:tr>
      <w:tr w:rsidR="00D5191F" w:rsidRPr="00B5185C" w14:paraId="4343378D" w14:textId="77777777" w:rsidTr="004B3146">
        <w:tc>
          <w:tcPr>
            <w:tcW w:w="431" w:type="pct"/>
          </w:tcPr>
          <w:p w14:paraId="5F163CA4" w14:textId="77777777" w:rsidR="00D5191F" w:rsidRPr="00B5185C" w:rsidRDefault="00D5191F" w:rsidP="004B3146">
            <w:proofErr w:type="spellStart"/>
            <w:r>
              <w:t>FirstName</w:t>
            </w:r>
            <w:proofErr w:type="spellEnd"/>
          </w:p>
        </w:tc>
        <w:tc>
          <w:tcPr>
            <w:tcW w:w="873" w:type="pct"/>
          </w:tcPr>
          <w:p w14:paraId="73215A4F" w14:textId="77777777" w:rsidR="00D5191F" w:rsidRPr="00B5185C" w:rsidRDefault="00D5191F" w:rsidP="004B3146">
            <w:r>
              <w:t>Student First</w:t>
            </w:r>
            <w:r w:rsidRPr="00B5185C">
              <w:t xml:space="preserve"> Name</w:t>
            </w:r>
          </w:p>
        </w:tc>
        <w:tc>
          <w:tcPr>
            <w:tcW w:w="428" w:type="pct"/>
          </w:tcPr>
          <w:p w14:paraId="619276C4" w14:textId="77777777" w:rsidR="00D5191F" w:rsidRPr="00B5185C" w:rsidRDefault="00D5191F" w:rsidP="004B3146">
            <w:r w:rsidRPr="00B5185C">
              <w:t>varchar</w:t>
            </w:r>
          </w:p>
        </w:tc>
        <w:tc>
          <w:tcPr>
            <w:tcW w:w="213" w:type="pct"/>
          </w:tcPr>
          <w:p w14:paraId="4AE336F6" w14:textId="77777777" w:rsidR="00D5191F" w:rsidRPr="00B5185C" w:rsidRDefault="00D5191F" w:rsidP="004B3146">
            <w:r w:rsidRPr="00B5185C">
              <w:t>30</w:t>
            </w:r>
          </w:p>
        </w:tc>
        <w:tc>
          <w:tcPr>
            <w:tcW w:w="772" w:type="pct"/>
          </w:tcPr>
          <w:p w14:paraId="09C05B94" w14:textId="77777777" w:rsidR="00D5191F" w:rsidRPr="00B5185C" w:rsidRDefault="00D5191F" w:rsidP="004B3146">
            <w:r>
              <w:t>Jim</w:t>
            </w:r>
          </w:p>
        </w:tc>
        <w:tc>
          <w:tcPr>
            <w:tcW w:w="396" w:type="pct"/>
          </w:tcPr>
          <w:p w14:paraId="3385F8EF" w14:textId="77777777" w:rsidR="00D5191F" w:rsidRPr="00B5185C" w:rsidRDefault="00D5191F" w:rsidP="004B3146">
            <w:pPr>
              <w:rPr>
                <w:rFonts w:cs="Meslo LG M DZ"/>
              </w:rPr>
            </w:pPr>
            <w:r w:rsidRPr="00B5185C">
              <w:rPr>
                <w:rFonts w:ascii="Meslo LG S DZ Regular" w:hAnsi="Meslo LG S DZ Regular" w:cs="Meslo LG S DZ Regular"/>
              </w:rPr>
              <w:t>✔</w:t>
            </w:r>
          </w:p>
        </w:tc>
        <w:tc>
          <w:tcPr>
            <w:tcW w:w="359" w:type="pct"/>
          </w:tcPr>
          <w:p w14:paraId="35ABBD32" w14:textId="77777777" w:rsidR="00D5191F" w:rsidRPr="00B5185C" w:rsidRDefault="00D5191F" w:rsidP="004B3146">
            <w:pPr>
              <w:rPr>
                <w:rFonts w:cs="Meslo LG M DZ"/>
              </w:rPr>
            </w:pPr>
          </w:p>
        </w:tc>
        <w:tc>
          <w:tcPr>
            <w:tcW w:w="496" w:type="pct"/>
          </w:tcPr>
          <w:p w14:paraId="1885EEE0" w14:textId="77777777" w:rsidR="00D5191F" w:rsidRPr="00B5185C" w:rsidRDefault="00D5191F" w:rsidP="004B3146">
            <w:pPr>
              <w:rPr>
                <w:rFonts w:cs="Meslo LG M DZ"/>
              </w:rPr>
            </w:pPr>
          </w:p>
        </w:tc>
        <w:tc>
          <w:tcPr>
            <w:tcW w:w="483" w:type="pct"/>
          </w:tcPr>
          <w:p w14:paraId="6529B454" w14:textId="77777777" w:rsidR="00D5191F" w:rsidRPr="00B5185C" w:rsidRDefault="00D5191F" w:rsidP="004B3146"/>
        </w:tc>
        <w:tc>
          <w:tcPr>
            <w:tcW w:w="548" w:type="pct"/>
          </w:tcPr>
          <w:p w14:paraId="0BF7FA1F" w14:textId="77777777" w:rsidR="00D5191F" w:rsidRPr="00B5185C" w:rsidRDefault="00D5191F" w:rsidP="004B3146"/>
        </w:tc>
      </w:tr>
      <w:tr w:rsidR="00D5191F" w:rsidRPr="00B5185C" w14:paraId="6AF67BA7" w14:textId="77777777" w:rsidTr="004B3146">
        <w:tc>
          <w:tcPr>
            <w:tcW w:w="431" w:type="pct"/>
          </w:tcPr>
          <w:p w14:paraId="04B6F039" w14:textId="77777777" w:rsidR="00D5191F" w:rsidRDefault="00D5191F" w:rsidP="004B3146">
            <w:proofErr w:type="spellStart"/>
            <w:r>
              <w:t>LastName</w:t>
            </w:r>
            <w:proofErr w:type="spellEnd"/>
          </w:p>
        </w:tc>
        <w:tc>
          <w:tcPr>
            <w:tcW w:w="873" w:type="pct"/>
          </w:tcPr>
          <w:p w14:paraId="792A5F92" w14:textId="77777777" w:rsidR="00D5191F" w:rsidRPr="00B5185C" w:rsidRDefault="00D5191F" w:rsidP="004B3146">
            <w:r>
              <w:t>Student Last Name</w:t>
            </w:r>
          </w:p>
        </w:tc>
        <w:tc>
          <w:tcPr>
            <w:tcW w:w="428" w:type="pct"/>
          </w:tcPr>
          <w:p w14:paraId="69A14BF6" w14:textId="77777777" w:rsidR="00D5191F" w:rsidRPr="00B5185C" w:rsidRDefault="00D5191F" w:rsidP="004B3146">
            <w:r>
              <w:t>varchar</w:t>
            </w:r>
          </w:p>
        </w:tc>
        <w:tc>
          <w:tcPr>
            <w:tcW w:w="213" w:type="pct"/>
          </w:tcPr>
          <w:p w14:paraId="6BEC1A2B" w14:textId="77777777" w:rsidR="00D5191F" w:rsidRPr="00B5185C" w:rsidRDefault="00D5191F" w:rsidP="004B3146">
            <w:r>
              <w:t>30</w:t>
            </w:r>
          </w:p>
        </w:tc>
        <w:tc>
          <w:tcPr>
            <w:tcW w:w="772" w:type="pct"/>
          </w:tcPr>
          <w:p w14:paraId="5BB4E2D9" w14:textId="77777777" w:rsidR="00D5191F" w:rsidRPr="00B5185C" w:rsidRDefault="00D5191F" w:rsidP="004B3146">
            <w:r>
              <w:t>Smith</w:t>
            </w:r>
          </w:p>
        </w:tc>
        <w:tc>
          <w:tcPr>
            <w:tcW w:w="396" w:type="pct"/>
          </w:tcPr>
          <w:p w14:paraId="456F8928" w14:textId="77777777" w:rsidR="00D5191F" w:rsidRPr="00B5185C" w:rsidRDefault="00D5191F" w:rsidP="004B3146">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62ED93B4" w14:textId="77777777" w:rsidR="00D5191F" w:rsidRPr="00B5185C" w:rsidRDefault="00D5191F" w:rsidP="004B3146">
            <w:pPr>
              <w:rPr>
                <w:rFonts w:cs="Meslo LG M DZ"/>
              </w:rPr>
            </w:pPr>
          </w:p>
        </w:tc>
        <w:tc>
          <w:tcPr>
            <w:tcW w:w="496" w:type="pct"/>
          </w:tcPr>
          <w:p w14:paraId="4F4847DE" w14:textId="77777777" w:rsidR="00D5191F" w:rsidRPr="00B5185C" w:rsidRDefault="00D5191F" w:rsidP="004B3146">
            <w:pPr>
              <w:rPr>
                <w:rFonts w:cs="Meslo LG M DZ"/>
              </w:rPr>
            </w:pPr>
          </w:p>
        </w:tc>
        <w:tc>
          <w:tcPr>
            <w:tcW w:w="483" w:type="pct"/>
          </w:tcPr>
          <w:p w14:paraId="22F9E392" w14:textId="77777777" w:rsidR="00D5191F" w:rsidRPr="00B5185C" w:rsidRDefault="00D5191F" w:rsidP="004B3146"/>
        </w:tc>
        <w:tc>
          <w:tcPr>
            <w:tcW w:w="548" w:type="pct"/>
          </w:tcPr>
          <w:p w14:paraId="679C1C4C" w14:textId="77777777" w:rsidR="00D5191F" w:rsidRPr="00B5185C" w:rsidRDefault="00D5191F" w:rsidP="004B3146"/>
        </w:tc>
      </w:tr>
      <w:tr w:rsidR="00D5191F" w:rsidRPr="00B5185C" w14:paraId="49D98CBD" w14:textId="77777777" w:rsidTr="004B3146">
        <w:tc>
          <w:tcPr>
            <w:tcW w:w="431" w:type="pct"/>
          </w:tcPr>
          <w:p w14:paraId="0CF2B307" w14:textId="77777777" w:rsidR="00D5191F" w:rsidRDefault="00D5191F" w:rsidP="004B3146">
            <w:r>
              <w:t>Address</w:t>
            </w:r>
          </w:p>
        </w:tc>
        <w:tc>
          <w:tcPr>
            <w:tcW w:w="873" w:type="pct"/>
          </w:tcPr>
          <w:p w14:paraId="55CAC2AC" w14:textId="77777777" w:rsidR="00D5191F" w:rsidRPr="00B5185C" w:rsidRDefault="00D5191F" w:rsidP="004B3146">
            <w:r>
              <w:t>Student Address</w:t>
            </w:r>
          </w:p>
        </w:tc>
        <w:tc>
          <w:tcPr>
            <w:tcW w:w="428" w:type="pct"/>
          </w:tcPr>
          <w:p w14:paraId="5E9B23FD" w14:textId="77777777" w:rsidR="00D5191F" w:rsidRPr="00B5185C" w:rsidRDefault="00D5191F" w:rsidP="004B3146">
            <w:r>
              <w:t>varchar</w:t>
            </w:r>
          </w:p>
        </w:tc>
        <w:tc>
          <w:tcPr>
            <w:tcW w:w="213" w:type="pct"/>
          </w:tcPr>
          <w:p w14:paraId="00C08325" w14:textId="77777777" w:rsidR="00D5191F" w:rsidRPr="00B5185C" w:rsidRDefault="00D5191F" w:rsidP="004B3146">
            <w:r>
              <w:t>100</w:t>
            </w:r>
          </w:p>
        </w:tc>
        <w:tc>
          <w:tcPr>
            <w:tcW w:w="772" w:type="pct"/>
          </w:tcPr>
          <w:p w14:paraId="7473DAEF" w14:textId="77777777" w:rsidR="00D5191F" w:rsidRPr="00B5185C" w:rsidRDefault="00D5191F" w:rsidP="004B3146">
            <w:r>
              <w:t xml:space="preserve">19 Devon St </w:t>
            </w:r>
            <w:proofErr w:type="spellStart"/>
            <w:r>
              <w:t>Rotorua</w:t>
            </w:r>
            <w:proofErr w:type="spellEnd"/>
          </w:p>
        </w:tc>
        <w:tc>
          <w:tcPr>
            <w:tcW w:w="396" w:type="pct"/>
          </w:tcPr>
          <w:p w14:paraId="1BA30162" w14:textId="77777777" w:rsidR="00D5191F" w:rsidRPr="00B5185C" w:rsidRDefault="00D5191F" w:rsidP="004B3146">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5778C3AC" w14:textId="77777777" w:rsidR="00D5191F" w:rsidRPr="00B5185C" w:rsidRDefault="00D5191F" w:rsidP="004B3146">
            <w:pPr>
              <w:rPr>
                <w:rFonts w:cs="Meslo LG M DZ"/>
              </w:rPr>
            </w:pPr>
          </w:p>
        </w:tc>
        <w:tc>
          <w:tcPr>
            <w:tcW w:w="496" w:type="pct"/>
          </w:tcPr>
          <w:p w14:paraId="4EF78ABB" w14:textId="77777777" w:rsidR="00D5191F" w:rsidRPr="00B5185C" w:rsidRDefault="00D5191F" w:rsidP="004B3146">
            <w:pPr>
              <w:rPr>
                <w:rFonts w:cs="Meslo LG M DZ"/>
              </w:rPr>
            </w:pPr>
          </w:p>
        </w:tc>
        <w:tc>
          <w:tcPr>
            <w:tcW w:w="483" w:type="pct"/>
          </w:tcPr>
          <w:p w14:paraId="0991FB55" w14:textId="77777777" w:rsidR="00D5191F" w:rsidRPr="00B5185C" w:rsidRDefault="00D5191F" w:rsidP="004B3146"/>
        </w:tc>
        <w:tc>
          <w:tcPr>
            <w:tcW w:w="548" w:type="pct"/>
          </w:tcPr>
          <w:p w14:paraId="4063A5B9" w14:textId="77777777" w:rsidR="00D5191F" w:rsidRPr="00B5185C" w:rsidRDefault="00D5191F" w:rsidP="004B3146"/>
        </w:tc>
      </w:tr>
      <w:tr w:rsidR="00D5191F" w:rsidRPr="00B5185C" w14:paraId="537B4FC7" w14:textId="77777777" w:rsidTr="004B3146">
        <w:tc>
          <w:tcPr>
            <w:tcW w:w="431" w:type="pct"/>
          </w:tcPr>
          <w:p w14:paraId="39F90308" w14:textId="77777777" w:rsidR="00D5191F" w:rsidRDefault="00D5191F" w:rsidP="004B3146">
            <w:r>
              <w:t>Phone</w:t>
            </w:r>
          </w:p>
        </w:tc>
        <w:tc>
          <w:tcPr>
            <w:tcW w:w="873" w:type="pct"/>
          </w:tcPr>
          <w:p w14:paraId="20F6119D" w14:textId="77777777" w:rsidR="00D5191F" w:rsidRPr="00B5185C" w:rsidRDefault="00D5191F" w:rsidP="004B3146">
            <w:r>
              <w:t>Student Phone Number</w:t>
            </w:r>
          </w:p>
        </w:tc>
        <w:tc>
          <w:tcPr>
            <w:tcW w:w="428" w:type="pct"/>
          </w:tcPr>
          <w:p w14:paraId="1B0E875C" w14:textId="77777777" w:rsidR="00D5191F" w:rsidRPr="00B5185C" w:rsidRDefault="00D5191F" w:rsidP="004B3146">
            <w:r>
              <w:t>varchar</w:t>
            </w:r>
          </w:p>
        </w:tc>
        <w:tc>
          <w:tcPr>
            <w:tcW w:w="213" w:type="pct"/>
          </w:tcPr>
          <w:p w14:paraId="176B874D" w14:textId="77777777" w:rsidR="00D5191F" w:rsidRPr="00B5185C" w:rsidRDefault="00D5191F" w:rsidP="004B3146">
            <w:r>
              <w:t>20</w:t>
            </w:r>
          </w:p>
        </w:tc>
        <w:tc>
          <w:tcPr>
            <w:tcW w:w="772" w:type="pct"/>
          </w:tcPr>
          <w:p w14:paraId="13325544" w14:textId="77777777" w:rsidR="00D5191F" w:rsidRPr="00B5185C" w:rsidRDefault="00D5191F" w:rsidP="004B3146">
            <w:r>
              <w:t>021 793 082</w:t>
            </w:r>
          </w:p>
        </w:tc>
        <w:tc>
          <w:tcPr>
            <w:tcW w:w="396" w:type="pct"/>
          </w:tcPr>
          <w:p w14:paraId="0CFDBF57" w14:textId="77777777" w:rsidR="00D5191F" w:rsidRPr="00B5185C" w:rsidRDefault="00D5191F" w:rsidP="004B3146">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7DA21177" w14:textId="77777777" w:rsidR="00D5191F" w:rsidRPr="00B5185C" w:rsidRDefault="00D5191F" w:rsidP="004B3146">
            <w:pPr>
              <w:rPr>
                <w:rFonts w:cs="Meslo LG M DZ"/>
              </w:rPr>
            </w:pPr>
          </w:p>
        </w:tc>
        <w:tc>
          <w:tcPr>
            <w:tcW w:w="496" w:type="pct"/>
          </w:tcPr>
          <w:p w14:paraId="4D851085" w14:textId="77777777" w:rsidR="00D5191F" w:rsidRPr="00B5185C" w:rsidRDefault="00D5191F" w:rsidP="004B3146">
            <w:pPr>
              <w:rPr>
                <w:rFonts w:cs="Meslo LG M DZ"/>
              </w:rPr>
            </w:pPr>
          </w:p>
        </w:tc>
        <w:tc>
          <w:tcPr>
            <w:tcW w:w="483" w:type="pct"/>
          </w:tcPr>
          <w:p w14:paraId="04D795C3" w14:textId="77777777" w:rsidR="00D5191F" w:rsidRPr="00B5185C" w:rsidRDefault="00D5191F" w:rsidP="004B3146"/>
        </w:tc>
        <w:tc>
          <w:tcPr>
            <w:tcW w:w="548" w:type="pct"/>
          </w:tcPr>
          <w:p w14:paraId="5D990C57" w14:textId="77777777" w:rsidR="00D5191F" w:rsidRPr="00B5185C" w:rsidRDefault="00D5191F" w:rsidP="004B3146"/>
        </w:tc>
      </w:tr>
    </w:tbl>
    <w:p w14:paraId="552909AC" w14:textId="77777777" w:rsidR="00D5191F" w:rsidRPr="00B5185C" w:rsidRDefault="00D5191F" w:rsidP="00FC056E"/>
    <w:p w14:paraId="4A5ED649" w14:textId="0AC21F08" w:rsidR="00011DE3" w:rsidRPr="00B5185C" w:rsidRDefault="00011DE3" w:rsidP="00011DE3">
      <w:pPr>
        <w:pStyle w:val="Heading3"/>
      </w:pPr>
      <w:bookmarkStart w:id="22" w:name="_Toc370304807"/>
      <w:r w:rsidRPr="00B5185C">
        <w:t>Skill</w:t>
      </w:r>
      <w:bookmarkEnd w:id="22"/>
    </w:p>
    <w:tbl>
      <w:tblPr>
        <w:tblStyle w:val="TableGrid"/>
        <w:tblW w:w="5000" w:type="pct"/>
        <w:tblLook w:val="04A0" w:firstRow="1" w:lastRow="0" w:firstColumn="1" w:lastColumn="0" w:noHBand="0" w:noVBand="1"/>
      </w:tblPr>
      <w:tblGrid>
        <w:gridCol w:w="897"/>
        <w:gridCol w:w="1963"/>
        <w:gridCol w:w="1356"/>
        <w:gridCol w:w="670"/>
        <w:gridCol w:w="2059"/>
        <w:gridCol w:w="1246"/>
        <w:gridCol w:w="1129"/>
        <w:gridCol w:w="1575"/>
        <w:gridCol w:w="1535"/>
        <w:gridCol w:w="1746"/>
      </w:tblGrid>
      <w:tr w:rsidR="00011DE3" w:rsidRPr="00B5185C" w14:paraId="63495CA2" w14:textId="77777777" w:rsidTr="000E6F6C">
        <w:tc>
          <w:tcPr>
            <w:tcW w:w="316" w:type="pct"/>
          </w:tcPr>
          <w:p w14:paraId="542D30B9" w14:textId="77777777" w:rsidR="00011DE3" w:rsidRPr="00B5185C" w:rsidRDefault="00011DE3" w:rsidP="00EC4CD7">
            <w:pPr>
              <w:jc w:val="center"/>
              <w:rPr>
                <w:b/>
              </w:rPr>
            </w:pPr>
            <w:r w:rsidRPr="00B5185C">
              <w:rPr>
                <w:b/>
              </w:rPr>
              <w:t>Name</w:t>
            </w:r>
          </w:p>
        </w:tc>
        <w:tc>
          <w:tcPr>
            <w:tcW w:w="692" w:type="pct"/>
          </w:tcPr>
          <w:p w14:paraId="64B31999" w14:textId="77777777" w:rsidR="00011DE3" w:rsidRPr="00B5185C" w:rsidRDefault="00011DE3" w:rsidP="00EC4CD7">
            <w:pPr>
              <w:jc w:val="center"/>
              <w:rPr>
                <w:b/>
              </w:rPr>
            </w:pPr>
            <w:r w:rsidRPr="00B5185C">
              <w:rPr>
                <w:b/>
              </w:rPr>
              <w:t>Description</w:t>
            </w:r>
          </w:p>
        </w:tc>
        <w:tc>
          <w:tcPr>
            <w:tcW w:w="478" w:type="pct"/>
          </w:tcPr>
          <w:p w14:paraId="45E9EE1B" w14:textId="77777777" w:rsidR="00011DE3" w:rsidRPr="00B5185C" w:rsidRDefault="00011DE3" w:rsidP="00EC4CD7">
            <w:pPr>
              <w:jc w:val="center"/>
              <w:rPr>
                <w:b/>
              </w:rPr>
            </w:pPr>
            <w:r w:rsidRPr="00B5185C">
              <w:rPr>
                <w:b/>
              </w:rPr>
              <w:t>Data Type</w:t>
            </w:r>
          </w:p>
        </w:tc>
        <w:tc>
          <w:tcPr>
            <w:tcW w:w="236" w:type="pct"/>
          </w:tcPr>
          <w:p w14:paraId="3A604E63" w14:textId="77777777" w:rsidR="00011DE3" w:rsidRPr="00B5185C" w:rsidRDefault="00011DE3" w:rsidP="00EC4CD7">
            <w:pPr>
              <w:jc w:val="center"/>
              <w:rPr>
                <w:b/>
              </w:rPr>
            </w:pPr>
            <w:r w:rsidRPr="00B5185C">
              <w:rPr>
                <w:b/>
              </w:rPr>
              <w:t>Size</w:t>
            </w:r>
          </w:p>
        </w:tc>
        <w:tc>
          <w:tcPr>
            <w:tcW w:w="726" w:type="pct"/>
          </w:tcPr>
          <w:p w14:paraId="1BABF7DF" w14:textId="77777777" w:rsidR="00011DE3" w:rsidRPr="00B5185C" w:rsidRDefault="00011DE3" w:rsidP="00EC4CD7">
            <w:pPr>
              <w:jc w:val="center"/>
              <w:rPr>
                <w:b/>
              </w:rPr>
            </w:pPr>
            <w:r w:rsidRPr="00B5185C">
              <w:rPr>
                <w:b/>
              </w:rPr>
              <w:t>Example</w:t>
            </w:r>
          </w:p>
        </w:tc>
        <w:tc>
          <w:tcPr>
            <w:tcW w:w="439" w:type="pct"/>
          </w:tcPr>
          <w:p w14:paraId="2F50D990" w14:textId="77777777" w:rsidR="00011DE3" w:rsidRPr="00B5185C" w:rsidRDefault="00011DE3" w:rsidP="00EC4CD7">
            <w:pPr>
              <w:jc w:val="center"/>
              <w:rPr>
                <w:b/>
              </w:rPr>
            </w:pPr>
            <w:r w:rsidRPr="00B5185C">
              <w:rPr>
                <w:b/>
              </w:rPr>
              <w:t>Required</w:t>
            </w:r>
          </w:p>
        </w:tc>
        <w:tc>
          <w:tcPr>
            <w:tcW w:w="398" w:type="pct"/>
          </w:tcPr>
          <w:p w14:paraId="4BB741F4" w14:textId="77777777" w:rsidR="00011DE3" w:rsidRPr="00B5185C" w:rsidRDefault="00011DE3" w:rsidP="00EC4CD7">
            <w:pPr>
              <w:jc w:val="center"/>
              <w:rPr>
                <w:b/>
              </w:rPr>
            </w:pPr>
            <w:r w:rsidRPr="00B5185C">
              <w:rPr>
                <w:b/>
              </w:rPr>
              <w:t>Indexed</w:t>
            </w:r>
          </w:p>
        </w:tc>
        <w:tc>
          <w:tcPr>
            <w:tcW w:w="555" w:type="pct"/>
          </w:tcPr>
          <w:p w14:paraId="506A02E9" w14:textId="77777777" w:rsidR="00011DE3" w:rsidRPr="00B5185C" w:rsidRDefault="00011DE3" w:rsidP="00EC4CD7">
            <w:pPr>
              <w:jc w:val="center"/>
              <w:rPr>
                <w:b/>
              </w:rPr>
            </w:pPr>
            <w:r w:rsidRPr="00B5185C">
              <w:rPr>
                <w:b/>
              </w:rPr>
              <w:t>Primary Key</w:t>
            </w:r>
          </w:p>
        </w:tc>
        <w:tc>
          <w:tcPr>
            <w:tcW w:w="541" w:type="pct"/>
          </w:tcPr>
          <w:p w14:paraId="0DFE733F" w14:textId="77777777" w:rsidR="00011DE3" w:rsidRPr="00B5185C" w:rsidRDefault="00011DE3" w:rsidP="00EC4CD7">
            <w:pPr>
              <w:jc w:val="center"/>
              <w:rPr>
                <w:b/>
              </w:rPr>
            </w:pPr>
            <w:r w:rsidRPr="00B5185C">
              <w:rPr>
                <w:b/>
              </w:rPr>
              <w:t>Foreign Key</w:t>
            </w:r>
          </w:p>
        </w:tc>
        <w:tc>
          <w:tcPr>
            <w:tcW w:w="616" w:type="pct"/>
          </w:tcPr>
          <w:p w14:paraId="7598001D" w14:textId="77777777" w:rsidR="00011DE3" w:rsidRPr="00B5185C" w:rsidRDefault="00011DE3" w:rsidP="00EC4CD7">
            <w:pPr>
              <w:jc w:val="center"/>
              <w:rPr>
                <w:b/>
              </w:rPr>
            </w:pPr>
            <w:r w:rsidRPr="00B5185C">
              <w:rPr>
                <w:b/>
              </w:rPr>
              <w:t>Default Value</w:t>
            </w:r>
          </w:p>
        </w:tc>
      </w:tr>
      <w:tr w:rsidR="00011DE3" w:rsidRPr="00B5185C" w14:paraId="2C507544" w14:textId="77777777" w:rsidTr="000E6F6C">
        <w:tc>
          <w:tcPr>
            <w:tcW w:w="316" w:type="pct"/>
          </w:tcPr>
          <w:p w14:paraId="107395AF" w14:textId="77777777" w:rsidR="00011DE3" w:rsidRPr="00B5185C" w:rsidRDefault="00011DE3" w:rsidP="00EC4CD7">
            <w:r w:rsidRPr="00B5185C">
              <w:t>ID</w:t>
            </w:r>
          </w:p>
        </w:tc>
        <w:tc>
          <w:tcPr>
            <w:tcW w:w="692" w:type="pct"/>
          </w:tcPr>
          <w:p w14:paraId="3D422474" w14:textId="1B69E086" w:rsidR="00011DE3" w:rsidRPr="00B5185C" w:rsidRDefault="00B5185C" w:rsidP="00EC4CD7">
            <w:r>
              <w:t>Skill ID</w:t>
            </w:r>
          </w:p>
        </w:tc>
        <w:tc>
          <w:tcPr>
            <w:tcW w:w="478" w:type="pct"/>
          </w:tcPr>
          <w:p w14:paraId="2D7D53BA" w14:textId="77777777" w:rsidR="00011DE3" w:rsidRPr="00B5185C" w:rsidRDefault="00011DE3" w:rsidP="00EC4CD7">
            <w:r w:rsidRPr="00B5185C">
              <w:t>int</w:t>
            </w:r>
          </w:p>
        </w:tc>
        <w:tc>
          <w:tcPr>
            <w:tcW w:w="236" w:type="pct"/>
          </w:tcPr>
          <w:p w14:paraId="3C01DB64" w14:textId="02F17006" w:rsidR="00011DE3" w:rsidRPr="00B5185C" w:rsidRDefault="00011DE3" w:rsidP="00EC4CD7"/>
        </w:tc>
        <w:tc>
          <w:tcPr>
            <w:tcW w:w="726" w:type="pct"/>
          </w:tcPr>
          <w:p w14:paraId="2E4A567C" w14:textId="104EC059" w:rsidR="00011DE3" w:rsidRPr="00B5185C" w:rsidRDefault="00B5185C" w:rsidP="00EC4CD7">
            <w:r>
              <w:t>2</w:t>
            </w:r>
          </w:p>
        </w:tc>
        <w:tc>
          <w:tcPr>
            <w:tcW w:w="439" w:type="pct"/>
          </w:tcPr>
          <w:p w14:paraId="74E48DA3" w14:textId="77777777" w:rsidR="00011DE3" w:rsidRPr="00B5185C" w:rsidRDefault="00011DE3" w:rsidP="00EC4CD7">
            <w:r w:rsidRPr="00B5185C">
              <w:rPr>
                <w:rFonts w:ascii="Meslo LG S DZ Regular" w:hAnsi="Meslo LG S DZ Regular" w:cs="Meslo LG S DZ Regular"/>
              </w:rPr>
              <w:t>✔</w:t>
            </w:r>
          </w:p>
        </w:tc>
        <w:tc>
          <w:tcPr>
            <w:tcW w:w="398" w:type="pct"/>
          </w:tcPr>
          <w:p w14:paraId="7F1AA810" w14:textId="77777777" w:rsidR="00011DE3" w:rsidRPr="00B5185C" w:rsidRDefault="00011DE3" w:rsidP="00EC4CD7">
            <w:r w:rsidRPr="00B5185C">
              <w:rPr>
                <w:rFonts w:ascii="Meslo LG S DZ Regular" w:hAnsi="Meslo LG S DZ Regular" w:cs="Meslo LG S DZ Regular"/>
              </w:rPr>
              <w:t>✔</w:t>
            </w:r>
          </w:p>
        </w:tc>
        <w:tc>
          <w:tcPr>
            <w:tcW w:w="555" w:type="pct"/>
          </w:tcPr>
          <w:p w14:paraId="3CAE65C6" w14:textId="77777777" w:rsidR="00011DE3" w:rsidRPr="00B5185C" w:rsidRDefault="00011DE3" w:rsidP="00EC4CD7">
            <w:r w:rsidRPr="00B5185C">
              <w:rPr>
                <w:rFonts w:ascii="Meslo LG S DZ Regular" w:hAnsi="Meslo LG S DZ Regular" w:cs="Meslo LG S DZ Regular"/>
              </w:rPr>
              <w:t>✔</w:t>
            </w:r>
          </w:p>
        </w:tc>
        <w:tc>
          <w:tcPr>
            <w:tcW w:w="541" w:type="pct"/>
          </w:tcPr>
          <w:p w14:paraId="09832F6E" w14:textId="77777777" w:rsidR="00011DE3" w:rsidRPr="00B5185C" w:rsidRDefault="00011DE3" w:rsidP="00EC4CD7"/>
        </w:tc>
        <w:tc>
          <w:tcPr>
            <w:tcW w:w="616" w:type="pct"/>
          </w:tcPr>
          <w:p w14:paraId="08BF41EA" w14:textId="77777777" w:rsidR="00011DE3" w:rsidRPr="00B5185C" w:rsidRDefault="00011DE3" w:rsidP="00EC4CD7"/>
        </w:tc>
      </w:tr>
      <w:tr w:rsidR="00011DE3" w:rsidRPr="00B5185C" w14:paraId="4CF33A1B" w14:textId="77777777" w:rsidTr="000E6F6C">
        <w:tc>
          <w:tcPr>
            <w:tcW w:w="316" w:type="pct"/>
          </w:tcPr>
          <w:p w14:paraId="25AF8194" w14:textId="77777777" w:rsidR="00011DE3" w:rsidRPr="00B5185C" w:rsidRDefault="00011DE3" w:rsidP="00EC4CD7">
            <w:r w:rsidRPr="00B5185C">
              <w:t>Name</w:t>
            </w:r>
          </w:p>
        </w:tc>
        <w:tc>
          <w:tcPr>
            <w:tcW w:w="692" w:type="pct"/>
          </w:tcPr>
          <w:p w14:paraId="590AD65E" w14:textId="6B5703F5" w:rsidR="00011DE3" w:rsidRPr="00B5185C" w:rsidRDefault="00B5185C" w:rsidP="00EC4CD7">
            <w:r>
              <w:t>Skill Description</w:t>
            </w:r>
          </w:p>
        </w:tc>
        <w:tc>
          <w:tcPr>
            <w:tcW w:w="478" w:type="pct"/>
          </w:tcPr>
          <w:p w14:paraId="0FCEB88E" w14:textId="77777777" w:rsidR="00011DE3" w:rsidRPr="00B5185C" w:rsidRDefault="00011DE3" w:rsidP="00EC4CD7">
            <w:r w:rsidRPr="00B5185C">
              <w:t>varchar</w:t>
            </w:r>
          </w:p>
        </w:tc>
        <w:tc>
          <w:tcPr>
            <w:tcW w:w="236" w:type="pct"/>
          </w:tcPr>
          <w:p w14:paraId="088AE25A" w14:textId="5859AE1E" w:rsidR="00011DE3" w:rsidRPr="00B5185C" w:rsidRDefault="00B5185C" w:rsidP="00EC4CD7">
            <w:r>
              <w:t>2</w:t>
            </w:r>
            <w:r w:rsidR="00011DE3" w:rsidRPr="00B5185C">
              <w:t>0</w:t>
            </w:r>
          </w:p>
        </w:tc>
        <w:tc>
          <w:tcPr>
            <w:tcW w:w="726" w:type="pct"/>
          </w:tcPr>
          <w:p w14:paraId="531A441A" w14:textId="03CAED85" w:rsidR="00011DE3" w:rsidRPr="00B5185C" w:rsidRDefault="00B5185C" w:rsidP="00EC4CD7">
            <w:r>
              <w:t>Word Processing</w:t>
            </w:r>
          </w:p>
        </w:tc>
        <w:tc>
          <w:tcPr>
            <w:tcW w:w="439" w:type="pct"/>
          </w:tcPr>
          <w:p w14:paraId="31B37622"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398" w:type="pct"/>
          </w:tcPr>
          <w:p w14:paraId="4CC7C447" w14:textId="77777777" w:rsidR="00011DE3" w:rsidRPr="00B5185C" w:rsidRDefault="00011DE3" w:rsidP="00EC4CD7">
            <w:pPr>
              <w:rPr>
                <w:rFonts w:cs="Meslo LG M DZ"/>
              </w:rPr>
            </w:pPr>
          </w:p>
        </w:tc>
        <w:tc>
          <w:tcPr>
            <w:tcW w:w="555" w:type="pct"/>
          </w:tcPr>
          <w:p w14:paraId="26C1AE0A" w14:textId="77777777" w:rsidR="00011DE3" w:rsidRPr="00B5185C" w:rsidRDefault="00011DE3" w:rsidP="00EC4CD7">
            <w:pPr>
              <w:rPr>
                <w:rFonts w:cs="Meslo LG M DZ"/>
              </w:rPr>
            </w:pPr>
          </w:p>
        </w:tc>
        <w:tc>
          <w:tcPr>
            <w:tcW w:w="541" w:type="pct"/>
          </w:tcPr>
          <w:p w14:paraId="6F3E6BBA" w14:textId="77777777" w:rsidR="00011DE3" w:rsidRPr="00B5185C" w:rsidRDefault="00011DE3" w:rsidP="00EC4CD7"/>
        </w:tc>
        <w:tc>
          <w:tcPr>
            <w:tcW w:w="616" w:type="pct"/>
          </w:tcPr>
          <w:p w14:paraId="48B7C451" w14:textId="77777777" w:rsidR="00011DE3" w:rsidRPr="00B5185C" w:rsidRDefault="00011DE3" w:rsidP="00EC4CD7"/>
        </w:tc>
      </w:tr>
    </w:tbl>
    <w:p w14:paraId="2A09001E" w14:textId="77777777" w:rsidR="00011DE3" w:rsidRPr="00B5185C" w:rsidRDefault="00011DE3" w:rsidP="00FC056E"/>
    <w:p w14:paraId="36563E5D" w14:textId="045528C2" w:rsidR="00011DE3" w:rsidRPr="00B5185C" w:rsidRDefault="00011DE3" w:rsidP="00011DE3">
      <w:pPr>
        <w:pStyle w:val="Heading3"/>
      </w:pPr>
      <w:bookmarkStart w:id="23" w:name="_Toc370304808"/>
      <w:proofErr w:type="spellStart"/>
      <w:r w:rsidRPr="00B5185C">
        <w:t>StudentSkill</w:t>
      </w:r>
      <w:bookmarkEnd w:id="23"/>
      <w:proofErr w:type="spellEnd"/>
    </w:p>
    <w:tbl>
      <w:tblPr>
        <w:tblStyle w:val="TableGrid"/>
        <w:tblW w:w="5000" w:type="pct"/>
        <w:tblLook w:val="04A0" w:firstRow="1" w:lastRow="0" w:firstColumn="1" w:lastColumn="0" w:noHBand="0" w:noVBand="1"/>
      </w:tblPr>
      <w:tblGrid>
        <w:gridCol w:w="1407"/>
        <w:gridCol w:w="1678"/>
        <w:gridCol w:w="1440"/>
        <w:gridCol w:w="712"/>
        <w:gridCol w:w="1256"/>
        <w:gridCol w:w="1324"/>
        <w:gridCol w:w="1199"/>
        <w:gridCol w:w="1673"/>
        <w:gridCol w:w="1630"/>
        <w:gridCol w:w="1857"/>
      </w:tblGrid>
      <w:tr w:rsidR="00011DE3" w:rsidRPr="00B5185C" w14:paraId="6A00293B" w14:textId="77777777" w:rsidTr="000E6F6C">
        <w:tc>
          <w:tcPr>
            <w:tcW w:w="496" w:type="pct"/>
          </w:tcPr>
          <w:p w14:paraId="520957EB" w14:textId="77777777" w:rsidR="00011DE3" w:rsidRPr="00B5185C" w:rsidRDefault="00011DE3" w:rsidP="00EC4CD7">
            <w:pPr>
              <w:jc w:val="center"/>
              <w:rPr>
                <w:b/>
              </w:rPr>
            </w:pPr>
            <w:r w:rsidRPr="00B5185C">
              <w:rPr>
                <w:b/>
              </w:rPr>
              <w:t>Name</w:t>
            </w:r>
          </w:p>
        </w:tc>
        <w:tc>
          <w:tcPr>
            <w:tcW w:w="592" w:type="pct"/>
          </w:tcPr>
          <w:p w14:paraId="4B7EAA1D" w14:textId="77777777" w:rsidR="00011DE3" w:rsidRPr="00B5185C" w:rsidRDefault="00011DE3" w:rsidP="00EC4CD7">
            <w:pPr>
              <w:jc w:val="center"/>
              <w:rPr>
                <w:b/>
              </w:rPr>
            </w:pPr>
            <w:r w:rsidRPr="00B5185C">
              <w:rPr>
                <w:b/>
              </w:rPr>
              <w:t>Description</w:t>
            </w:r>
          </w:p>
        </w:tc>
        <w:tc>
          <w:tcPr>
            <w:tcW w:w="508" w:type="pct"/>
          </w:tcPr>
          <w:p w14:paraId="5550E8E9" w14:textId="77777777" w:rsidR="00011DE3" w:rsidRPr="00B5185C" w:rsidRDefault="00011DE3" w:rsidP="00EC4CD7">
            <w:pPr>
              <w:jc w:val="center"/>
              <w:rPr>
                <w:b/>
              </w:rPr>
            </w:pPr>
            <w:r w:rsidRPr="00B5185C">
              <w:rPr>
                <w:b/>
              </w:rPr>
              <w:t>Data Type</w:t>
            </w:r>
          </w:p>
        </w:tc>
        <w:tc>
          <w:tcPr>
            <w:tcW w:w="251" w:type="pct"/>
          </w:tcPr>
          <w:p w14:paraId="1C040C56" w14:textId="77777777" w:rsidR="00011DE3" w:rsidRPr="00B5185C" w:rsidRDefault="00011DE3" w:rsidP="00EC4CD7">
            <w:pPr>
              <w:jc w:val="center"/>
              <w:rPr>
                <w:b/>
              </w:rPr>
            </w:pPr>
            <w:r w:rsidRPr="00B5185C">
              <w:rPr>
                <w:b/>
              </w:rPr>
              <w:t>Size</w:t>
            </w:r>
          </w:p>
        </w:tc>
        <w:tc>
          <w:tcPr>
            <w:tcW w:w="443" w:type="pct"/>
          </w:tcPr>
          <w:p w14:paraId="625A02FA" w14:textId="77777777" w:rsidR="00011DE3" w:rsidRPr="00B5185C" w:rsidRDefault="00011DE3" w:rsidP="00EC4CD7">
            <w:pPr>
              <w:jc w:val="center"/>
              <w:rPr>
                <w:b/>
              </w:rPr>
            </w:pPr>
            <w:r w:rsidRPr="00B5185C">
              <w:rPr>
                <w:b/>
              </w:rPr>
              <w:t>Example</w:t>
            </w:r>
          </w:p>
        </w:tc>
        <w:tc>
          <w:tcPr>
            <w:tcW w:w="467" w:type="pct"/>
          </w:tcPr>
          <w:p w14:paraId="32311274" w14:textId="77777777" w:rsidR="00011DE3" w:rsidRPr="00B5185C" w:rsidRDefault="00011DE3" w:rsidP="00EC4CD7">
            <w:pPr>
              <w:jc w:val="center"/>
              <w:rPr>
                <w:b/>
              </w:rPr>
            </w:pPr>
            <w:r w:rsidRPr="00B5185C">
              <w:rPr>
                <w:b/>
              </w:rPr>
              <w:t>Required</w:t>
            </w:r>
          </w:p>
        </w:tc>
        <w:tc>
          <w:tcPr>
            <w:tcW w:w="423" w:type="pct"/>
          </w:tcPr>
          <w:p w14:paraId="1F9DB99E" w14:textId="77777777" w:rsidR="00011DE3" w:rsidRPr="00B5185C" w:rsidRDefault="00011DE3" w:rsidP="00EC4CD7">
            <w:pPr>
              <w:jc w:val="center"/>
              <w:rPr>
                <w:b/>
              </w:rPr>
            </w:pPr>
            <w:r w:rsidRPr="00B5185C">
              <w:rPr>
                <w:b/>
              </w:rPr>
              <w:t>Indexed</w:t>
            </w:r>
          </w:p>
        </w:tc>
        <w:tc>
          <w:tcPr>
            <w:tcW w:w="590" w:type="pct"/>
          </w:tcPr>
          <w:p w14:paraId="00E6B533" w14:textId="77777777" w:rsidR="00011DE3" w:rsidRPr="00B5185C" w:rsidRDefault="00011DE3" w:rsidP="00EC4CD7">
            <w:pPr>
              <w:jc w:val="center"/>
              <w:rPr>
                <w:b/>
              </w:rPr>
            </w:pPr>
            <w:r w:rsidRPr="00B5185C">
              <w:rPr>
                <w:b/>
              </w:rPr>
              <w:t>Primary Key</w:t>
            </w:r>
          </w:p>
        </w:tc>
        <w:tc>
          <w:tcPr>
            <w:tcW w:w="575" w:type="pct"/>
          </w:tcPr>
          <w:p w14:paraId="2DC20DFD" w14:textId="77777777" w:rsidR="00011DE3" w:rsidRPr="00B5185C" w:rsidRDefault="00011DE3" w:rsidP="00EC4CD7">
            <w:pPr>
              <w:jc w:val="center"/>
              <w:rPr>
                <w:b/>
              </w:rPr>
            </w:pPr>
            <w:r w:rsidRPr="00B5185C">
              <w:rPr>
                <w:b/>
              </w:rPr>
              <w:t>Foreign Key</w:t>
            </w:r>
          </w:p>
        </w:tc>
        <w:tc>
          <w:tcPr>
            <w:tcW w:w="655" w:type="pct"/>
          </w:tcPr>
          <w:p w14:paraId="089F800D" w14:textId="77777777" w:rsidR="00011DE3" w:rsidRPr="00B5185C" w:rsidRDefault="00011DE3" w:rsidP="00EC4CD7">
            <w:pPr>
              <w:jc w:val="center"/>
              <w:rPr>
                <w:b/>
              </w:rPr>
            </w:pPr>
            <w:r w:rsidRPr="00B5185C">
              <w:rPr>
                <w:b/>
              </w:rPr>
              <w:t>Default Value</w:t>
            </w:r>
          </w:p>
        </w:tc>
      </w:tr>
      <w:tr w:rsidR="00011DE3" w:rsidRPr="00B5185C" w14:paraId="76645575" w14:textId="77777777" w:rsidTr="000E6F6C">
        <w:tc>
          <w:tcPr>
            <w:tcW w:w="496" w:type="pct"/>
          </w:tcPr>
          <w:p w14:paraId="233AAEF7" w14:textId="6C97AB26" w:rsidR="00011DE3" w:rsidRPr="00B5185C" w:rsidRDefault="00B5185C" w:rsidP="00EC4CD7">
            <w:proofErr w:type="spellStart"/>
            <w:r>
              <w:lastRenderedPageBreak/>
              <w:t>SkillID</w:t>
            </w:r>
            <w:proofErr w:type="spellEnd"/>
          </w:p>
        </w:tc>
        <w:tc>
          <w:tcPr>
            <w:tcW w:w="592" w:type="pct"/>
          </w:tcPr>
          <w:p w14:paraId="1D56F287" w14:textId="5E91443A" w:rsidR="00011DE3" w:rsidRPr="00B5185C" w:rsidRDefault="00B5185C" w:rsidP="00EC4CD7">
            <w:r>
              <w:t>Student Skill</w:t>
            </w:r>
          </w:p>
        </w:tc>
        <w:tc>
          <w:tcPr>
            <w:tcW w:w="508" w:type="pct"/>
          </w:tcPr>
          <w:p w14:paraId="2BA2F2BF" w14:textId="77777777" w:rsidR="00011DE3" w:rsidRPr="00B5185C" w:rsidRDefault="00011DE3" w:rsidP="00EC4CD7">
            <w:r w:rsidRPr="00B5185C">
              <w:t>int</w:t>
            </w:r>
          </w:p>
        </w:tc>
        <w:tc>
          <w:tcPr>
            <w:tcW w:w="251" w:type="pct"/>
          </w:tcPr>
          <w:p w14:paraId="25474ABA" w14:textId="422AE71F" w:rsidR="00011DE3" w:rsidRPr="00B5185C" w:rsidRDefault="00011DE3" w:rsidP="00EC4CD7"/>
        </w:tc>
        <w:tc>
          <w:tcPr>
            <w:tcW w:w="443" w:type="pct"/>
          </w:tcPr>
          <w:p w14:paraId="3B0A8408" w14:textId="77777777" w:rsidR="00011DE3" w:rsidRPr="00B5185C" w:rsidRDefault="00011DE3" w:rsidP="00EC4CD7">
            <w:r w:rsidRPr="00B5185C">
              <w:t>12</w:t>
            </w:r>
          </w:p>
        </w:tc>
        <w:tc>
          <w:tcPr>
            <w:tcW w:w="467" w:type="pct"/>
          </w:tcPr>
          <w:p w14:paraId="1D78052B" w14:textId="77777777" w:rsidR="00011DE3" w:rsidRPr="00B5185C" w:rsidRDefault="00011DE3" w:rsidP="00EC4CD7">
            <w:r w:rsidRPr="00B5185C">
              <w:rPr>
                <w:rFonts w:ascii="Meslo LG S DZ Regular" w:hAnsi="Meslo LG S DZ Regular" w:cs="Meslo LG S DZ Regular"/>
              </w:rPr>
              <w:t>✔</w:t>
            </w:r>
          </w:p>
        </w:tc>
        <w:tc>
          <w:tcPr>
            <w:tcW w:w="423" w:type="pct"/>
          </w:tcPr>
          <w:p w14:paraId="206B096E" w14:textId="77777777" w:rsidR="00011DE3" w:rsidRPr="00B5185C" w:rsidRDefault="00011DE3" w:rsidP="00EC4CD7">
            <w:r w:rsidRPr="00B5185C">
              <w:rPr>
                <w:rFonts w:ascii="Meslo LG S DZ Regular" w:hAnsi="Meslo LG S DZ Regular" w:cs="Meslo LG S DZ Regular"/>
              </w:rPr>
              <w:t>✔</w:t>
            </w:r>
          </w:p>
        </w:tc>
        <w:tc>
          <w:tcPr>
            <w:tcW w:w="590" w:type="pct"/>
          </w:tcPr>
          <w:p w14:paraId="45558D63" w14:textId="77777777" w:rsidR="00011DE3" w:rsidRPr="00B5185C" w:rsidRDefault="00011DE3" w:rsidP="00EC4CD7">
            <w:r w:rsidRPr="00B5185C">
              <w:rPr>
                <w:rFonts w:ascii="Meslo LG S DZ Regular" w:hAnsi="Meslo LG S DZ Regular" w:cs="Meslo LG S DZ Regular"/>
              </w:rPr>
              <w:t>✔</w:t>
            </w:r>
          </w:p>
        </w:tc>
        <w:tc>
          <w:tcPr>
            <w:tcW w:w="575" w:type="pct"/>
          </w:tcPr>
          <w:p w14:paraId="7E1DF34A" w14:textId="06C086EA" w:rsidR="00011DE3" w:rsidRPr="00B5185C" w:rsidRDefault="001A0DE6" w:rsidP="00EC4CD7">
            <w:r w:rsidRPr="00B5185C">
              <w:rPr>
                <w:rFonts w:ascii="Meslo LG S DZ Regular" w:hAnsi="Meslo LG S DZ Regular" w:cs="Meslo LG S DZ Regular"/>
              </w:rPr>
              <w:t>✔</w:t>
            </w:r>
          </w:p>
        </w:tc>
        <w:tc>
          <w:tcPr>
            <w:tcW w:w="655" w:type="pct"/>
          </w:tcPr>
          <w:p w14:paraId="5E0B6667" w14:textId="77777777" w:rsidR="00011DE3" w:rsidRPr="00B5185C" w:rsidRDefault="00011DE3" w:rsidP="00EC4CD7"/>
        </w:tc>
      </w:tr>
      <w:tr w:rsidR="00011DE3" w:rsidRPr="00B5185C" w14:paraId="295412EA" w14:textId="77777777" w:rsidTr="000E6F6C">
        <w:tc>
          <w:tcPr>
            <w:tcW w:w="496" w:type="pct"/>
          </w:tcPr>
          <w:p w14:paraId="022F53C2" w14:textId="0564D069" w:rsidR="00011DE3" w:rsidRPr="00B5185C" w:rsidRDefault="00B5185C" w:rsidP="00EC4CD7">
            <w:proofErr w:type="spellStart"/>
            <w:r>
              <w:t>StudentID</w:t>
            </w:r>
            <w:proofErr w:type="spellEnd"/>
          </w:p>
        </w:tc>
        <w:tc>
          <w:tcPr>
            <w:tcW w:w="592" w:type="pct"/>
          </w:tcPr>
          <w:p w14:paraId="6CACDC77" w14:textId="5F59C6F8" w:rsidR="00011DE3" w:rsidRPr="00B5185C" w:rsidRDefault="00B5185C" w:rsidP="00EC4CD7">
            <w:r>
              <w:t>Student ID</w:t>
            </w:r>
          </w:p>
        </w:tc>
        <w:tc>
          <w:tcPr>
            <w:tcW w:w="508" w:type="pct"/>
          </w:tcPr>
          <w:p w14:paraId="3E92BAC4" w14:textId="3A39369B" w:rsidR="00011DE3" w:rsidRPr="00B5185C" w:rsidRDefault="00324C62" w:rsidP="00EC4CD7">
            <w:r w:rsidRPr="00B5185C">
              <w:t>int</w:t>
            </w:r>
          </w:p>
        </w:tc>
        <w:tc>
          <w:tcPr>
            <w:tcW w:w="251" w:type="pct"/>
          </w:tcPr>
          <w:p w14:paraId="1E13D396" w14:textId="384ECD68" w:rsidR="00011DE3" w:rsidRPr="00B5185C" w:rsidRDefault="00011DE3" w:rsidP="00EC4CD7"/>
        </w:tc>
        <w:tc>
          <w:tcPr>
            <w:tcW w:w="443" w:type="pct"/>
          </w:tcPr>
          <w:p w14:paraId="79A8E7EC" w14:textId="435E8B30" w:rsidR="00011DE3" w:rsidRPr="00B5185C" w:rsidRDefault="001A0DE6" w:rsidP="00EC4CD7">
            <w:r>
              <w:t>23</w:t>
            </w:r>
          </w:p>
        </w:tc>
        <w:tc>
          <w:tcPr>
            <w:tcW w:w="467" w:type="pct"/>
          </w:tcPr>
          <w:p w14:paraId="5FD63F0B"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423" w:type="pct"/>
          </w:tcPr>
          <w:p w14:paraId="393D8202" w14:textId="7866B34F" w:rsidR="00011DE3" w:rsidRPr="00B5185C" w:rsidRDefault="001A0DE6" w:rsidP="00EC4CD7">
            <w:pPr>
              <w:rPr>
                <w:rFonts w:cs="Meslo LG M DZ"/>
              </w:rPr>
            </w:pPr>
            <w:r w:rsidRPr="00B5185C">
              <w:rPr>
                <w:rFonts w:ascii="Meslo LG S DZ Regular" w:hAnsi="Meslo LG S DZ Regular" w:cs="Meslo LG S DZ Regular"/>
              </w:rPr>
              <w:t>✔</w:t>
            </w:r>
          </w:p>
        </w:tc>
        <w:tc>
          <w:tcPr>
            <w:tcW w:w="590" w:type="pct"/>
          </w:tcPr>
          <w:p w14:paraId="07B1479E" w14:textId="16F9C328" w:rsidR="00011DE3" w:rsidRPr="00B5185C" w:rsidRDefault="001A0DE6" w:rsidP="00EC4CD7">
            <w:pPr>
              <w:rPr>
                <w:rFonts w:cs="Meslo LG M DZ"/>
              </w:rPr>
            </w:pPr>
            <w:r w:rsidRPr="00B5185C">
              <w:rPr>
                <w:rFonts w:ascii="Meslo LG S DZ Regular" w:hAnsi="Meslo LG S DZ Regular" w:cs="Meslo LG S DZ Regular"/>
              </w:rPr>
              <w:t>✔</w:t>
            </w:r>
          </w:p>
        </w:tc>
        <w:tc>
          <w:tcPr>
            <w:tcW w:w="575" w:type="pct"/>
          </w:tcPr>
          <w:p w14:paraId="3715376A" w14:textId="23046706" w:rsidR="00011DE3" w:rsidRPr="00B5185C" w:rsidRDefault="001A0DE6" w:rsidP="00EC4CD7">
            <w:r w:rsidRPr="00B5185C">
              <w:rPr>
                <w:rFonts w:ascii="Meslo LG S DZ Regular" w:hAnsi="Meslo LG S DZ Regular" w:cs="Meslo LG S DZ Regular"/>
              </w:rPr>
              <w:t>✔</w:t>
            </w:r>
          </w:p>
        </w:tc>
        <w:tc>
          <w:tcPr>
            <w:tcW w:w="655" w:type="pct"/>
          </w:tcPr>
          <w:p w14:paraId="43FBAE21" w14:textId="77777777" w:rsidR="00011DE3" w:rsidRPr="00B5185C" w:rsidRDefault="00011DE3" w:rsidP="00EC4CD7"/>
        </w:tc>
      </w:tr>
    </w:tbl>
    <w:p w14:paraId="25A349DB" w14:textId="77777777" w:rsidR="00011DE3" w:rsidRPr="00B5185C" w:rsidRDefault="00011DE3" w:rsidP="00FC056E"/>
    <w:p w14:paraId="19665634" w14:textId="27F252F9" w:rsidR="00011DE3" w:rsidRPr="00B5185C" w:rsidRDefault="00011DE3" w:rsidP="00011DE3">
      <w:pPr>
        <w:pStyle w:val="Heading3"/>
      </w:pPr>
      <w:bookmarkStart w:id="24" w:name="_Toc370304809"/>
      <w:proofErr w:type="spellStart"/>
      <w:r w:rsidRPr="00B5185C">
        <w:t>VacancySkill</w:t>
      </w:r>
      <w:bookmarkEnd w:id="24"/>
      <w:proofErr w:type="spellEnd"/>
    </w:p>
    <w:tbl>
      <w:tblPr>
        <w:tblStyle w:val="TableGrid"/>
        <w:tblW w:w="5000" w:type="pct"/>
        <w:tblLook w:val="04A0" w:firstRow="1" w:lastRow="0" w:firstColumn="1" w:lastColumn="0" w:noHBand="0" w:noVBand="1"/>
      </w:tblPr>
      <w:tblGrid>
        <w:gridCol w:w="1401"/>
        <w:gridCol w:w="1712"/>
        <w:gridCol w:w="1437"/>
        <w:gridCol w:w="712"/>
        <w:gridCol w:w="1253"/>
        <w:gridCol w:w="1321"/>
        <w:gridCol w:w="1196"/>
        <w:gridCol w:w="1670"/>
        <w:gridCol w:w="1625"/>
        <w:gridCol w:w="1849"/>
      </w:tblGrid>
      <w:tr w:rsidR="00011DE3" w:rsidRPr="00B5185C" w14:paraId="6DFBC913" w14:textId="77777777" w:rsidTr="000E6F6C">
        <w:tc>
          <w:tcPr>
            <w:tcW w:w="494" w:type="pct"/>
          </w:tcPr>
          <w:p w14:paraId="1665E8E9" w14:textId="77777777" w:rsidR="00011DE3" w:rsidRPr="00B5185C" w:rsidRDefault="00011DE3" w:rsidP="00EC4CD7">
            <w:pPr>
              <w:jc w:val="center"/>
              <w:rPr>
                <w:b/>
              </w:rPr>
            </w:pPr>
            <w:r w:rsidRPr="00B5185C">
              <w:rPr>
                <w:b/>
              </w:rPr>
              <w:t>Name</w:t>
            </w:r>
          </w:p>
        </w:tc>
        <w:tc>
          <w:tcPr>
            <w:tcW w:w="604" w:type="pct"/>
          </w:tcPr>
          <w:p w14:paraId="5EA4ECF0" w14:textId="77777777" w:rsidR="00011DE3" w:rsidRPr="00B5185C" w:rsidRDefault="00011DE3" w:rsidP="00EC4CD7">
            <w:pPr>
              <w:jc w:val="center"/>
              <w:rPr>
                <w:b/>
              </w:rPr>
            </w:pPr>
            <w:r w:rsidRPr="00B5185C">
              <w:rPr>
                <w:b/>
              </w:rPr>
              <w:t>Description</w:t>
            </w:r>
          </w:p>
        </w:tc>
        <w:tc>
          <w:tcPr>
            <w:tcW w:w="507" w:type="pct"/>
          </w:tcPr>
          <w:p w14:paraId="78229929" w14:textId="77777777" w:rsidR="00011DE3" w:rsidRPr="00B5185C" w:rsidRDefault="00011DE3" w:rsidP="00EC4CD7">
            <w:pPr>
              <w:jc w:val="center"/>
              <w:rPr>
                <w:b/>
              </w:rPr>
            </w:pPr>
            <w:r w:rsidRPr="00B5185C">
              <w:rPr>
                <w:b/>
              </w:rPr>
              <w:t>Data Type</w:t>
            </w:r>
          </w:p>
        </w:tc>
        <w:tc>
          <w:tcPr>
            <w:tcW w:w="251" w:type="pct"/>
          </w:tcPr>
          <w:p w14:paraId="625AC243" w14:textId="77777777" w:rsidR="00011DE3" w:rsidRPr="00B5185C" w:rsidRDefault="00011DE3" w:rsidP="00EC4CD7">
            <w:pPr>
              <w:jc w:val="center"/>
              <w:rPr>
                <w:b/>
              </w:rPr>
            </w:pPr>
            <w:r w:rsidRPr="00B5185C">
              <w:rPr>
                <w:b/>
              </w:rPr>
              <w:t>Size</w:t>
            </w:r>
          </w:p>
        </w:tc>
        <w:tc>
          <w:tcPr>
            <w:tcW w:w="442" w:type="pct"/>
          </w:tcPr>
          <w:p w14:paraId="4EDB74A8" w14:textId="77777777" w:rsidR="00011DE3" w:rsidRPr="00B5185C" w:rsidRDefault="00011DE3" w:rsidP="00EC4CD7">
            <w:pPr>
              <w:jc w:val="center"/>
              <w:rPr>
                <w:b/>
              </w:rPr>
            </w:pPr>
            <w:r w:rsidRPr="00B5185C">
              <w:rPr>
                <w:b/>
              </w:rPr>
              <w:t>Example</w:t>
            </w:r>
          </w:p>
        </w:tc>
        <w:tc>
          <w:tcPr>
            <w:tcW w:w="466" w:type="pct"/>
          </w:tcPr>
          <w:p w14:paraId="54173596" w14:textId="77777777" w:rsidR="00011DE3" w:rsidRPr="00B5185C" w:rsidRDefault="00011DE3" w:rsidP="00EC4CD7">
            <w:pPr>
              <w:jc w:val="center"/>
              <w:rPr>
                <w:b/>
              </w:rPr>
            </w:pPr>
            <w:r w:rsidRPr="00B5185C">
              <w:rPr>
                <w:b/>
              </w:rPr>
              <w:t>Required</w:t>
            </w:r>
          </w:p>
        </w:tc>
        <w:tc>
          <w:tcPr>
            <w:tcW w:w="422" w:type="pct"/>
          </w:tcPr>
          <w:p w14:paraId="196F8C31" w14:textId="77777777" w:rsidR="00011DE3" w:rsidRPr="00B5185C" w:rsidRDefault="00011DE3" w:rsidP="00EC4CD7">
            <w:pPr>
              <w:jc w:val="center"/>
              <w:rPr>
                <w:b/>
              </w:rPr>
            </w:pPr>
            <w:r w:rsidRPr="00B5185C">
              <w:rPr>
                <w:b/>
              </w:rPr>
              <w:t>Indexed</w:t>
            </w:r>
          </w:p>
        </w:tc>
        <w:tc>
          <w:tcPr>
            <w:tcW w:w="589" w:type="pct"/>
          </w:tcPr>
          <w:p w14:paraId="6761FF54" w14:textId="77777777" w:rsidR="00011DE3" w:rsidRPr="00B5185C" w:rsidRDefault="00011DE3" w:rsidP="00EC4CD7">
            <w:pPr>
              <w:jc w:val="center"/>
              <w:rPr>
                <w:b/>
              </w:rPr>
            </w:pPr>
            <w:r w:rsidRPr="00B5185C">
              <w:rPr>
                <w:b/>
              </w:rPr>
              <w:t>Primary Key</w:t>
            </w:r>
          </w:p>
        </w:tc>
        <w:tc>
          <w:tcPr>
            <w:tcW w:w="573" w:type="pct"/>
          </w:tcPr>
          <w:p w14:paraId="358D16F4" w14:textId="77777777" w:rsidR="00011DE3" w:rsidRPr="00B5185C" w:rsidRDefault="00011DE3" w:rsidP="00EC4CD7">
            <w:pPr>
              <w:jc w:val="center"/>
              <w:rPr>
                <w:b/>
              </w:rPr>
            </w:pPr>
            <w:r w:rsidRPr="00B5185C">
              <w:rPr>
                <w:b/>
              </w:rPr>
              <w:t>Foreign Key</w:t>
            </w:r>
          </w:p>
        </w:tc>
        <w:tc>
          <w:tcPr>
            <w:tcW w:w="652" w:type="pct"/>
          </w:tcPr>
          <w:p w14:paraId="00B65587" w14:textId="77777777" w:rsidR="00011DE3" w:rsidRPr="00B5185C" w:rsidRDefault="00011DE3" w:rsidP="00EC4CD7">
            <w:pPr>
              <w:jc w:val="center"/>
              <w:rPr>
                <w:b/>
              </w:rPr>
            </w:pPr>
            <w:r w:rsidRPr="00B5185C">
              <w:rPr>
                <w:b/>
              </w:rPr>
              <w:t>Default Value</w:t>
            </w:r>
          </w:p>
        </w:tc>
      </w:tr>
      <w:tr w:rsidR="00011DE3" w:rsidRPr="00B5185C" w14:paraId="04D39062" w14:textId="77777777" w:rsidTr="000E6F6C">
        <w:tc>
          <w:tcPr>
            <w:tcW w:w="494" w:type="pct"/>
          </w:tcPr>
          <w:p w14:paraId="6F5DBE1C" w14:textId="06796AA3" w:rsidR="00011DE3" w:rsidRPr="00B5185C" w:rsidRDefault="00B5185C" w:rsidP="00EC4CD7">
            <w:proofErr w:type="spellStart"/>
            <w:r>
              <w:t>SkillID</w:t>
            </w:r>
            <w:proofErr w:type="spellEnd"/>
          </w:p>
        </w:tc>
        <w:tc>
          <w:tcPr>
            <w:tcW w:w="604" w:type="pct"/>
          </w:tcPr>
          <w:p w14:paraId="7A53263D" w14:textId="3EBCE615" w:rsidR="00011DE3" w:rsidRPr="00B5185C" w:rsidRDefault="00324C62" w:rsidP="00EC4CD7">
            <w:r>
              <w:t>Vacancy Skill</w:t>
            </w:r>
          </w:p>
        </w:tc>
        <w:tc>
          <w:tcPr>
            <w:tcW w:w="507" w:type="pct"/>
          </w:tcPr>
          <w:p w14:paraId="62EEEBEB" w14:textId="77777777" w:rsidR="00011DE3" w:rsidRPr="00B5185C" w:rsidRDefault="00011DE3" w:rsidP="00EC4CD7">
            <w:r w:rsidRPr="00B5185C">
              <w:t>int</w:t>
            </w:r>
          </w:p>
        </w:tc>
        <w:tc>
          <w:tcPr>
            <w:tcW w:w="251" w:type="pct"/>
          </w:tcPr>
          <w:p w14:paraId="02DD76A8" w14:textId="781427FB" w:rsidR="00011DE3" w:rsidRPr="00B5185C" w:rsidRDefault="00011DE3" w:rsidP="00EC4CD7"/>
        </w:tc>
        <w:tc>
          <w:tcPr>
            <w:tcW w:w="442" w:type="pct"/>
          </w:tcPr>
          <w:p w14:paraId="051DCE2C" w14:textId="516E5C61" w:rsidR="00011DE3" w:rsidRPr="00B5185C" w:rsidRDefault="001A0DE6" w:rsidP="00EC4CD7">
            <w:r>
              <w:t>52</w:t>
            </w:r>
          </w:p>
        </w:tc>
        <w:tc>
          <w:tcPr>
            <w:tcW w:w="466" w:type="pct"/>
          </w:tcPr>
          <w:p w14:paraId="637B17DF" w14:textId="77777777" w:rsidR="00011DE3" w:rsidRPr="00B5185C" w:rsidRDefault="00011DE3" w:rsidP="00EC4CD7">
            <w:r w:rsidRPr="00B5185C">
              <w:rPr>
                <w:rFonts w:ascii="Meslo LG S DZ Regular" w:hAnsi="Meslo LG S DZ Regular" w:cs="Meslo LG S DZ Regular"/>
              </w:rPr>
              <w:t>✔</w:t>
            </w:r>
          </w:p>
        </w:tc>
        <w:tc>
          <w:tcPr>
            <w:tcW w:w="422" w:type="pct"/>
          </w:tcPr>
          <w:p w14:paraId="044FA517" w14:textId="77777777" w:rsidR="00011DE3" w:rsidRPr="00B5185C" w:rsidRDefault="00011DE3" w:rsidP="00EC4CD7">
            <w:r w:rsidRPr="00B5185C">
              <w:rPr>
                <w:rFonts w:ascii="Meslo LG S DZ Regular" w:hAnsi="Meslo LG S DZ Regular" w:cs="Meslo LG S DZ Regular"/>
              </w:rPr>
              <w:t>✔</w:t>
            </w:r>
          </w:p>
        </w:tc>
        <w:tc>
          <w:tcPr>
            <w:tcW w:w="589" w:type="pct"/>
          </w:tcPr>
          <w:p w14:paraId="7E7D1ACD" w14:textId="77777777" w:rsidR="00011DE3" w:rsidRPr="00B5185C" w:rsidRDefault="00011DE3" w:rsidP="00EC4CD7">
            <w:r w:rsidRPr="00B5185C">
              <w:rPr>
                <w:rFonts w:ascii="Meslo LG S DZ Regular" w:hAnsi="Meslo LG S DZ Regular" w:cs="Meslo LG S DZ Regular"/>
              </w:rPr>
              <w:t>✔</w:t>
            </w:r>
          </w:p>
        </w:tc>
        <w:tc>
          <w:tcPr>
            <w:tcW w:w="573" w:type="pct"/>
          </w:tcPr>
          <w:p w14:paraId="207A1433" w14:textId="3864F27A" w:rsidR="00011DE3" w:rsidRPr="00B5185C" w:rsidRDefault="001A0DE6" w:rsidP="00EC4CD7">
            <w:r w:rsidRPr="00B5185C">
              <w:rPr>
                <w:rFonts w:ascii="Meslo LG S DZ Regular" w:hAnsi="Meslo LG S DZ Regular" w:cs="Meslo LG S DZ Regular"/>
              </w:rPr>
              <w:t>✔</w:t>
            </w:r>
          </w:p>
        </w:tc>
        <w:tc>
          <w:tcPr>
            <w:tcW w:w="652" w:type="pct"/>
          </w:tcPr>
          <w:p w14:paraId="0665A765" w14:textId="77777777" w:rsidR="00011DE3" w:rsidRPr="00B5185C" w:rsidRDefault="00011DE3" w:rsidP="00EC4CD7"/>
        </w:tc>
      </w:tr>
      <w:tr w:rsidR="00011DE3" w:rsidRPr="00B5185C" w14:paraId="0D37E7E6" w14:textId="77777777" w:rsidTr="000E6F6C">
        <w:tc>
          <w:tcPr>
            <w:tcW w:w="494" w:type="pct"/>
          </w:tcPr>
          <w:p w14:paraId="4356A60A" w14:textId="47E91E42" w:rsidR="00011DE3" w:rsidRPr="00B5185C" w:rsidRDefault="00B5185C" w:rsidP="00EC4CD7">
            <w:proofErr w:type="spellStart"/>
            <w:r>
              <w:t>StudentID</w:t>
            </w:r>
            <w:proofErr w:type="spellEnd"/>
          </w:p>
        </w:tc>
        <w:tc>
          <w:tcPr>
            <w:tcW w:w="604" w:type="pct"/>
          </w:tcPr>
          <w:p w14:paraId="6E2CAE70" w14:textId="1E99EC4A" w:rsidR="00011DE3" w:rsidRPr="00B5185C" w:rsidRDefault="00324C62" w:rsidP="00EC4CD7">
            <w:r>
              <w:t>Vacancy ID</w:t>
            </w:r>
          </w:p>
        </w:tc>
        <w:tc>
          <w:tcPr>
            <w:tcW w:w="507" w:type="pct"/>
          </w:tcPr>
          <w:p w14:paraId="432CF29A" w14:textId="0EF238DC" w:rsidR="00011DE3" w:rsidRPr="00B5185C" w:rsidRDefault="00324C62" w:rsidP="00EC4CD7">
            <w:r w:rsidRPr="00B5185C">
              <w:t>int</w:t>
            </w:r>
          </w:p>
        </w:tc>
        <w:tc>
          <w:tcPr>
            <w:tcW w:w="251" w:type="pct"/>
          </w:tcPr>
          <w:p w14:paraId="2E63D7C9" w14:textId="30CE5EB6" w:rsidR="00011DE3" w:rsidRPr="00B5185C" w:rsidRDefault="00011DE3" w:rsidP="00EC4CD7"/>
        </w:tc>
        <w:tc>
          <w:tcPr>
            <w:tcW w:w="442" w:type="pct"/>
          </w:tcPr>
          <w:p w14:paraId="475A0BB1" w14:textId="12AE7F49" w:rsidR="00011DE3" w:rsidRPr="00B5185C" w:rsidRDefault="001A0DE6" w:rsidP="00EC4CD7">
            <w:r>
              <w:t>123</w:t>
            </w:r>
          </w:p>
        </w:tc>
        <w:tc>
          <w:tcPr>
            <w:tcW w:w="466" w:type="pct"/>
          </w:tcPr>
          <w:p w14:paraId="647F5EB0"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422" w:type="pct"/>
          </w:tcPr>
          <w:p w14:paraId="05607A88" w14:textId="7AF10481" w:rsidR="00011DE3" w:rsidRPr="00B5185C" w:rsidRDefault="001A0DE6" w:rsidP="00EC4CD7">
            <w:pPr>
              <w:rPr>
                <w:rFonts w:cs="Meslo LG M DZ"/>
              </w:rPr>
            </w:pPr>
            <w:r w:rsidRPr="00B5185C">
              <w:rPr>
                <w:rFonts w:ascii="Meslo LG S DZ Regular" w:hAnsi="Meslo LG S DZ Regular" w:cs="Meslo LG S DZ Regular"/>
              </w:rPr>
              <w:t>✔</w:t>
            </w:r>
          </w:p>
        </w:tc>
        <w:tc>
          <w:tcPr>
            <w:tcW w:w="589" w:type="pct"/>
          </w:tcPr>
          <w:p w14:paraId="614958CB" w14:textId="0B46B2F7" w:rsidR="00011DE3" w:rsidRPr="00B5185C" w:rsidRDefault="001A0DE6" w:rsidP="00EC4CD7">
            <w:pPr>
              <w:rPr>
                <w:rFonts w:cs="Meslo LG M DZ"/>
              </w:rPr>
            </w:pPr>
            <w:r w:rsidRPr="00B5185C">
              <w:rPr>
                <w:rFonts w:ascii="Meslo LG S DZ Regular" w:hAnsi="Meslo LG S DZ Regular" w:cs="Meslo LG S DZ Regular"/>
              </w:rPr>
              <w:t>✔</w:t>
            </w:r>
          </w:p>
        </w:tc>
        <w:tc>
          <w:tcPr>
            <w:tcW w:w="573" w:type="pct"/>
          </w:tcPr>
          <w:p w14:paraId="55E05616" w14:textId="324C6900" w:rsidR="00011DE3" w:rsidRPr="00B5185C" w:rsidRDefault="001A0DE6" w:rsidP="00EC4CD7">
            <w:r w:rsidRPr="00B5185C">
              <w:rPr>
                <w:rFonts w:ascii="Meslo LG S DZ Regular" w:hAnsi="Meslo LG S DZ Regular" w:cs="Meslo LG S DZ Regular"/>
              </w:rPr>
              <w:t>✔</w:t>
            </w:r>
          </w:p>
        </w:tc>
        <w:tc>
          <w:tcPr>
            <w:tcW w:w="652" w:type="pct"/>
          </w:tcPr>
          <w:p w14:paraId="1A536AE1" w14:textId="77777777" w:rsidR="00011DE3" w:rsidRPr="00B5185C" w:rsidRDefault="00011DE3" w:rsidP="00EC4CD7"/>
        </w:tc>
      </w:tr>
    </w:tbl>
    <w:p w14:paraId="0605CF67" w14:textId="77777777" w:rsidR="00011DE3" w:rsidRPr="00B5185C" w:rsidRDefault="00011DE3" w:rsidP="00FC056E"/>
    <w:p w14:paraId="34C811D6" w14:textId="77C29746" w:rsidR="00011DE3" w:rsidRPr="00B5185C" w:rsidRDefault="00011DE3" w:rsidP="00011DE3">
      <w:pPr>
        <w:pStyle w:val="Heading3"/>
      </w:pPr>
      <w:bookmarkStart w:id="25" w:name="_Toc370304810"/>
      <w:r w:rsidRPr="00B5185C">
        <w:t>Applicant</w:t>
      </w:r>
      <w:bookmarkEnd w:id="25"/>
    </w:p>
    <w:tbl>
      <w:tblPr>
        <w:tblStyle w:val="TableGrid"/>
        <w:tblW w:w="5000" w:type="pct"/>
        <w:tblLook w:val="04A0" w:firstRow="1" w:lastRow="0" w:firstColumn="1" w:lastColumn="0" w:noHBand="0" w:noVBand="1"/>
      </w:tblPr>
      <w:tblGrid>
        <w:gridCol w:w="1451"/>
        <w:gridCol w:w="2237"/>
        <w:gridCol w:w="1270"/>
        <w:gridCol w:w="605"/>
        <w:gridCol w:w="1866"/>
        <w:gridCol w:w="1124"/>
        <w:gridCol w:w="1019"/>
        <w:gridCol w:w="1284"/>
        <w:gridCol w:w="1245"/>
        <w:gridCol w:w="2075"/>
      </w:tblGrid>
      <w:tr w:rsidR="00842CED" w:rsidRPr="00B5185C" w14:paraId="6E793C08" w14:textId="77777777" w:rsidTr="000E6F6C">
        <w:tc>
          <w:tcPr>
            <w:tcW w:w="512" w:type="pct"/>
          </w:tcPr>
          <w:p w14:paraId="7F325E79" w14:textId="77777777" w:rsidR="00011DE3" w:rsidRPr="00B5185C" w:rsidRDefault="00011DE3" w:rsidP="00EC4CD7">
            <w:pPr>
              <w:jc w:val="center"/>
              <w:rPr>
                <w:b/>
              </w:rPr>
            </w:pPr>
            <w:r w:rsidRPr="00B5185C">
              <w:rPr>
                <w:b/>
              </w:rPr>
              <w:t>Name</w:t>
            </w:r>
          </w:p>
        </w:tc>
        <w:tc>
          <w:tcPr>
            <w:tcW w:w="789" w:type="pct"/>
          </w:tcPr>
          <w:p w14:paraId="4A5F4683" w14:textId="77777777" w:rsidR="00011DE3" w:rsidRPr="00B5185C" w:rsidRDefault="00011DE3" w:rsidP="00EC4CD7">
            <w:pPr>
              <w:jc w:val="center"/>
              <w:rPr>
                <w:b/>
              </w:rPr>
            </w:pPr>
            <w:r w:rsidRPr="00B5185C">
              <w:rPr>
                <w:b/>
              </w:rPr>
              <w:t>Description</w:t>
            </w:r>
          </w:p>
        </w:tc>
        <w:tc>
          <w:tcPr>
            <w:tcW w:w="448" w:type="pct"/>
          </w:tcPr>
          <w:p w14:paraId="4420E17D" w14:textId="77777777" w:rsidR="00011DE3" w:rsidRPr="00B5185C" w:rsidRDefault="00011DE3" w:rsidP="00EC4CD7">
            <w:pPr>
              <w:jc w:val="center"/>
              <w:rPr>
                <w:b/>
              </w:rPr>
            </w:pPr>
            <w:r w:rsidRPr="00B5185C">
              <w:rPr>
                <w:b/>
              </w:rPr>
              <w:t>Data Type</w:t>
            </w:r>
          </w:p>
        </w:tc>
        <w:tc>
          <w:tcPr>
            <w:tcW w:w="213" w:type="pct"/>
          </w:tcPr>
          <w:p w14:paraId="3C774058" w14:textId="77777777" w:rsidR="00011DE3" w:rsidRPr="00B5185C" w:rsidRDefault="00011DE3" w:rsidP="00EC4CD7">
            <w:pPr>
              <w:jc w:val="center"/>
              <w:rPr>
                <w:b/>
              </w:rPr>
            </w:pPr>
            <w:r w:rsidRPr="00B5185C">
              <w:rPr>
                <w:b/>
              </w:rPr>
              <w:t>Size</w:t>
            </w:r>
          </w:p>
        </w:tc>
        <w:tc>
          <w:tcPr>
            <w:tcW w:w="658" w:type="pct"/>
          </w:tcPr>
          <w:p w14:paraId="45EC31D5" w14:textId="77777777" w:rsidR="00011DE3" w:rsidRPr="00B5185C" w:rsidRDefault="00011DE3" w:rsidP="00EC4CD7">
            <w:pPr>
              <w:jc w:val="center"/>
              <w:rPr>
                <w:b/>
              </w:rPr>
            </w:pPr>
            <w:r w:rsidRPr="00B5185C">
              <w:rPr>
                <w:b/>
              </w:rPr>
              <w:t>Example</w:t>
            </w:r>
          </w:p>
        </w:tc>
        <w:tc>
          <w:tcPr>
            <w:tcW w:w="396" w:type="pct"/>
          </w:tcPr>
          <w:p w14:paraId="11408542" w14:textId="77777777" w:rsidR="00011DE3" w:rsidRPr="00B5185C" w:rsidRDefault="00011DE3" w:rsidP="00EC4CD7">
            <w:pPr>
              <w:jc w:val="center"/>
              <w:rPr>
                <w:b/>
              </w:rPr>
            </w:pPr>
            <w:r w:rsidRPr="00B5185C">
              <w:rPr>
                <w:b/>
              </w:rPr>
              <w:t>Required</w:t>
            </w:r>
          </w:p>
        </w:tc>
        <w:tc>
          <w:tcPr>
            <w:tcW w:w="359" w:type="pct"/>
          </w:tcPr>
          <w:p w14:paraId="7344F663" w14:textId="77777777" w:rsidR="00011DE3" w:rsidRPr="00B5185C" w:rsidRDefault="00011DE3" w:rsidP="00EC4CD7">
            <w:pPr>
              <w:jc w:val="center"/>
              <w:rPr>
                <w:b/>
              </w:rPr>
            </w:pPr>
            <w:r w:rsidRPr="00B5185C">
              <w:rPr>
                <w:b/>
              </w:rPr>
              <w:t>Indexed</w:t>
            </w:r>
          </w:p>
        </w:tc>
        <w:tc>
          <w:tcPr>
            <w:tcW w:w="453" w:type="pct"/>
          </w:tcPr>
          <w:p w14:paraId="37AD23C2" w14:textId="77777777" w:rsidR="00011DE3" w:rsidRPr="00B5185C" w:rsidRDefault="00011DE3" w:rsidP="00EC4CD7">
            <w:pPr>
              <w:jc w:val="center"/>
              <w:rPr>
                <w:b/>
              </w:rPr>
            </w:pPr>
            <w:r w:rsidRPr="00B5185C">
              <w:rPr>
                <w:b/>
              </w:rPr>
              <w:t>Primary Key</w:t>
            </w:r>
          </w:p>
        </w:tc>
        <w:tc>
          <w:tcPr>
            <w:tcW w:w="439" w:type="pct"/>
          </w:tcPr>
          <w:p w14:paraId="0841A39E" w14:textId="77777777" w:rsidR="00011DE3" w:rsidRPr="00B5185C" w:rsidRDefault="00011DE3" w:rsidP="00EC4CD7">
            <w:pPr>
              <w:jc w:val="center"/>
              <w:rPr>
                <w:b/>
              </w:rPr>
            </w:pPr>
            <w:r w:rsidRPr="00B5185C">
              <w:rPr>
                <w:b/>
              </w:rPr>
              <w:t>Foreign Key</w:t>
            </w:r>
          </w:p>
        </w:tc>
        <w:tc>
          <w:tcPr>
            <w:tcW w:w="732" w:type="pct"/>
          </w:tcPr>
          <w:p w14:paraId="592EAB94" w14:textId="77777777" w:rsidR="00011DE3" w:rsidRPr="00B5185C" w:rsidRDefault="00011DE3" w:rsidP="00EC4CD7">
            <w:pPr>
              <w:jc w:val="center"/>
              <w:rPr>
                <w:b/>
              </w:rPr>
            </w:pPr>
            <w:r w:rsidRPr="00B5185C">
              <w:rPr>
                <w:b/>
              </w:rPr>
              <w:t>Default Value</w:t>
            </w:r>
          </w:p>
        </w:tc>
      </w:tr>
      <w:tr w:rsidR="00842CED" w:rsidRPr="00B5185C" w14:paraId="425831E6" w14:textId="77777777" w:rsidTr="000E6F6C">
        <w:tc>
          <w:tcPr>
            <w:tcW w:w="512" w:type="pct"/>
          </w:tcPr>
          <w:p w14:paraId="3C00F4FE" w14:textId="13D9C002" w:rsidR="00011DE3" w:rsidRPr="00B5185C" w:rsidRDefault="001A0DE6" w:rsidP="00EC4CD7">
            <w:proofErr w:type="spellStart"/>
            <w:r>
              <w:t>StudentID</w:t>
            </w:r>
            <w:proofErr w:type="spellEnd"/>
          </w:p>
        </w:tc>
        <w:tc>
          <w:tcPr>
            <w:tcW w:w="789" w:type="pct"/>
          </w:tcPr>
          <w:p w14:paraId="0BC3984E" w14:textId="63C78DFA" w:rsidR="00011DE3" w:rsidRPr="00B5185C" w:rsidRDefault="00842CED" w:rsidP="00EC4CD7">
            <w:r>
              <w:t>Student</w:t>
            </w:r>
            <w:r w:rsidR="00011DE3" w:rsidRPr="00B5185C">
              <w:t xml:space="preserve"> ID</w:t>
            </w:r>
          </w:p>
        </w:tc>
        <w:tc>
          <w:tcPr>
            <w:tcW w:w="448" w:type="pct"/>
          </w:tcPr>
          <w:p w14:paraId="69B6AE9E" w14:textId="77777777" w:rsidR="00011DE3" w:rsidRPr="00B5185C" w:rsidRDefault="00011DE3" w:rsidP="00EC4CD7">
            <w:r w:rsidRPr="00B5185C">
              <w:t>int</w:t>
            </w:r>
          </w:p>
        </w:tc>
        <w:tc>
          <w:tcPr>
            <w:tcW w:w="213" w:type="pct"/>
          </w:tcPr>
          <w:p w14:paraId="2055CBC7" w14:textId="22D351EF" w:rsidR="00011DE3" w:rsidRPr="00B5185C" w:rsidRDefault="00011DE3" w:rsidP="00EC4CD7"/>
        </w:tc>
        <w:tc>
          <w:tcPr>
            <w:tcW w:w="658" w:type="pct"/>
          </w:tcPr>
          <w:p w14:paraId="167745BF" w14:textId="77777777" w:rsidR="00011DE3" w:rsidRPr="00B5185C" w:rsidRDefault="00011DE3" w:rsidP="00EC4CD7">
            <w:r w:rsidRPr="00B5185C">
              <w:t>12</w:t>
            </w:r>
          </w:p>
        </w:tc>
        <w:tc>
          <w:tcPr>
            <w:tcW w:w="396" w:type="pct"/>
          </w:tcPr>
          <w:p w14:paraId="78BB698E" w14:textId="77777777" w:rsidR="00011DE3" w:rsidRPr="00B5185C" w:rsidRDefault="00011DE3" w:rsidP="00EC4CD7">
            <w:r w:rsidRPr="00B5185C">
              <w:rPr>
                <w:rFonts w:ascii="Meslo LG S DZ Regular" w:hAnsi="Meslo LG S DZ Regular" w:cs="Meslo LG S DZ Regular"/>
              </w:rPr>
              <w:t>✔</w:t>
            </w:r>
          </w:p>
        </w:tc>
        <w:tc>
          <w:tcPr>
            <w:tcW w:w="359" w:type="pct"/>
          </w:tcPr>
          <w:p w14:paraId="48CD5D21" w14:textId="77777777" w:rsidR="00011DE3" w:rsidRPr="00B5185C" w:rsidRDefault="00011DE3" w:rsidP="00EC4CD7">
            <w:r w:rsidRPr="00B5185C">
              <w:rPr>
                <w:rFonts w:ascii="Meslo LG S DZ Regular" w:hAnsi="Meslo LG S DZ Regular" w:cs="Meslo LG S DZ Regular"/>
              </w:rPr>
              <w:t>✔</w:t>
            </w:r>
          </w:p>
        </w:tc>
        <w:tc>
          <w:tcPr>
            <w:tcW w:w="453" w:type="pct"/>
          </w:tcPr>
          <w:p w14:paraId="097A8E3D" w14:textId="77777777" w:rsidR="00011DE3" w:rsidRPr="00B5185C" w:rsidRDefault="00011DE3" w:rsidP="00EC4CD7">
            <w:r w:rsidRPr="00B5185C">
              <w:rPr>
                <w:rFonts w:ascii="Meslo LG S DZ Regular" w:hAnsi="Meslo LG S DZ Regular" w:cs="Meslo LG S DZ Regular"/>
              </w:rPr>
              <w:t>✔</w:t>
            </w:r>
          </w:p>
        </w:tc>
        <w:tc>
          <w:tcPr>
            <w:tcW w:w="439" w:type="pct"/>
          </w:tcPr>
          <w:p w14:paraId="3DAF6612" w14:textId="56437C58" w:rsidR="00011DE3" w:rsidRPr="00B5185C" w:rsidRDefault="001A0DE6" w:rsidP="00EC4CD7">
            <w:r w:rsidRPr="00B5185C">
              <w:rPr>
                <w:rFonts w:ascii="Meslo LG S DZ Regular" w:hAnsi="Meslo LG S DZ Regular" w:cs="Meslo LG S DZ Regular"/>
              </w:rPr>
              <w:t>✔</w:t>
            </w:r>
          </w:p>
        </w:tc>
        <w:tc>
          <w:tcPr>
            <w:tcW w:w="732" w:type="pct"/>
          </w:tcPr>
          <w:p w14:paraId="0CEB84F4" w14:textId="77777777" w:rsidR="00011DE3" w:rsidRPr="00B5185C" w:rsidRDefault="00011DE3" w:rsidP="00EC4CD7"/>
        </w:tc>
      </w:tr>
      <w:tr w:rsidR="00842CED" w:rsidRPr="00B5185C" w14:paraId="7F357C8E" w14:textId="77777777" w:rsidTr="000E6F6C">
        <w:tc>
          <w:tcPr>
            <w:tcW w:w="512" w:type="pct"/>
          </w:tcPr>
          <w:p w14:paraId="4C7F134E" w14:textId="75F297A5" w:rsidR="00011DE3" w:rsidRPr="00B5185C" w:rsidRDefault="001A0DE6" w:rsidP="00EC4CD7">
            <w:proofErr w:type="spellStart"/>
            <w:r>
              <w:t>VacancyID</w:t>
            </w:r>
            <w:proofErr w:type="spellEnd"/>
          </w:p>
        </w:tc>
        <w:tc>
          <w:tcPr>
            <w:tcW w:w="789" w:type="pct"/>
          </w:tcPr>
          <w:p w14:paraId="42146D81" w14:textId="15BB2DB6" w:rsidR="00011DE3" w:rsidRPr="00B5185C" w:rsidRDefault="00842CED" w:rsidP="00842CED">
            <w:r>
              <w:t>Vacancy ID</w:t>
            </w:r>
          </w:p>
        </w:tc>
        <w:tc>
          <w:tcPr>
            <w:tcW w:w="448" w:type="pct"/>
          </w:tcPr>
          <w:p w14:paraId="24B9C35C" w14:textId="1D66EF95" w:rsidR="00011DE3" w:rsidRPr="00B5185C" w:rsidRDefault="000E6F6C" w:rsidP="00EC4CD7">
            <w:r>
              <w:t>int</w:t>
            </w:r>
          </w:p>
        </w:tc>
        <w:tc>
          <w:tcPr>
            <w:tcW w:w="213" w:type="pct"/>
          </w:tcPr>
          <w:p w14:paraId="05885D91" w14:textId="598A1EFA" w:rsidR="00011DE3" w:rsidRPr="00B5185C" w:rsidRDefault="00011DE3" w:rsidP="00EC4CD7"/>
        </w:tc>
        <w:tc>
          <w:tcPr>
            <w:tcW w:w="658" w:type="pct"/>
          </w:tcPr>
          <w:p w14:paraId="5B7A3F8B" w14:textId="29CCA8ED" w:rsidR="00011DE3" w:rsidRPr="00B5185C" w:rsidRDefault="000E6F6C" w:rsidP="00EC4CD7">
            <w:r>
              <w:t>32</w:t>
            </w:r>
          </w:p>
        </w:tc>
        <w:tc>
          <w:tcPr>
            <w:tcW w:w="396" w:type="pct"/>
          </w:tcPr>
          <w:p w14:paraId="7BE4965A" w14:textId="77777777" w:rsidR="00011DE3" w:rsidRPr="00B5185C" w:rsidRDefault="00011DE3" w:rsidP="00EC4CD7">
            <w:pPr>
              <w:rPr>
                <w:rFonts w:cs="Meslo LG M DZ"/>
              </w:rPr>
            </w:pPr>
            <w:r w:rsidRPr="00B5185C">
              <w:rPr>
                <w:rFonts w:ascii="Meslo LG S DZ Regular" w:hAnsi="Meslo LG S DZ Regular" w:cs="Meslo LG S DZ Regular"/>
              </w:rPr>
              <w:t>✔</w:t>
            </w:r>
          </w:p>
        </w:tc>
        <w:tc>
          <w:tcPr>
            <w:tcW w:w="359" w:type="pct"/>
          </w:tcPr>
          <w:p w14:paraId="0B68F941" w14:textId="13B7051E" w:rsidR="00011DE3" w:rsidRPr="00B5185C" w:rsidRDefault="001A0DE6" w:rsidP="00EC4CD7">
            <w:pPr>
              <w:rPr>
                <w:rFonts w:cs="Meslo LG M DZ"/>
              </w:rPr>
            </w:pPr>
            <w:r w:rsidRPr="00B5185C">
              <w:rPr>
                <w:rFonts w:ascii="Meslo LG S DZ Regular" w:hAnsi="Meslo LG S DZ Regular" w:cs="Meslo LG S DZ Regular"/>
              </w:rPr>
              <w:t>✔</w:t>
            </w:r>
          </w:p>
        </w:tc>
        <w:tc>
          <w:tcPr>
            <w:tcW w:w="453" w:type="pct"/>
          </w:tcPr>
          <w:p w14:paraId="552EDE25" w14:textId="6F4C1EB8" w:rsidR="00011DE3" w:rsidRPr="00B5185C" w:rsidRDefault="001A0DE6" w:rsidP="00EC4CD7">
            <w:pPr>
              <w:rPr>
                <w:rFonts w:cs="Meslo LG M DZ"/>
              </w:rPr>
            </w:pPr>
            <w:r w:rsidRPr="00B5185C">
              <w:rPr>
                <w:rFonts w:ascii="Meslo LG S DZ Regular" w:hAnsi="Meslo LG S DZ Regular" w:cs="Meslo LG S DZ Regular"/>
              </w:rPr>
              <w:t>✔</w:t>
            </w:r>
          </w:p>
        </w:tc>
        <w:tc>
          <w:tcPr>
            <w:tcW w:w="439" w:type="pct"/>
          </w:tcPr>
          <w:p w14:paraId="020D1FBD" w14:textId="76060D6A" w:rsidR="00011DE3" w:rsidRPr="00B5185C" w:rsidRDefault="001A0DE6" w:rsidP="00EC4CD7">
            <w:r w:rsidRPr="00B5185C">
              <w:rPr>
                <w:rFonts w:ascii="Meslo LG S DZ Regular" w:hAnsi="Meslo LG S DZ Regular" w:cs="Meslo LG S DZ Regular"/>
              </w:rPr>
              <w:t>✔</w:t>
            </w:r>
          </w:p>
        </w:tc>
        <w:tc>
          <w:tcPr>
            <w:tcW w:w="732" w:type="pct"/>
          </w:tcPr>
          <w:p w14:paraId="4C875786" w14:textId="77777777" w:rsidR="00011DE3" w:rsidRPr="00B5185C" w:rsidRDefault="00011DE3" w:rsidP="00EC4CD7"/>
        </w:tc>
      </w:tr>
      <w:tr w:rsidR="00842CED" w:rsidRPr="00B5185C" w14:paraId="3E9BAF46" w14:textId="77777777" w:rsidTr="000E6F6C">
        <w:tc>
          <w:tcPr>
            <w:tcW w:w="512" w:type="pct"/>
          </w:tcPr>
          <w:p w14:paraId="6B536CAF" w14:textId="76B0918B" w:rsidR="001A0DE6" w:rsidRPr="00B5185C" w:rsidRDefault="001A0DE6" w:rsidP="00EC4CD7">
            <w:proofErr w:type="spellStart"/>
            <w:r>
              <w:t>DateCreated</w:t>
            </w:r>
            <w:proofErr w:type="spellEnd"/>
          </w:p>
        </w:tc>
        <w:tc>
          <w:tcPr>
            <w:tcW w:w="789" w:type="pct"/>
          </w:tcPr>
          <w:p w14:paraId="7A7D613F" w14:textId="48D553CB" w:rsidR="001A0DE6" w:rsidRPr="00B5185C" w:rsidRDefault="00842CED" w:rsidP="00EC4CD7">
            <w:r>
              <w:t>Date Application Created</w:t>
            </w:r>
          </w:p>
        </w:tc>
        <w:tc>
          <w:tcPr>
            <w:tcW w:w="448" w:type="pct"/>
          </w:tcPr>
          <w:p w14:paraId="37089F67" w14:textId="7E3ACCC3" w:rsidR="001A0DE6" w:rsidRPr="00B5185C" w:rsidRDefault="00F907D3" w:rsidP="00EC4CD7">
            <w:proofErr w:type="spellStart"/>
            <w:r>
              <w:t>datetime</w:t>
            </w:r>
            <w:proofErr w:type="spellEnd"/>
          </w:p>
        </w:tc>
        <w:tc>
          <w:tcPr>
            <w:tcW w:w="213" w:type="pct"/>
          </w:tcPr>
          <w:p w14:paraId="60D81373" w14:textId="77777777" w:rsidR="001A0DE6" w:rsidRPr="00B5185C" w:rsidRDefault="001A0DE6" w:rsidP="00EC4CD7"/>
        </w:tc>
        <w:tc>
          <w:tcPr>
            <w:tcW w:w="658" w:type="pct"/>
          </w:tcPr>
          <w:p w14:paraId="5C6F053B" w14:textId="40170A70" w:rsidR="001A0DE6" w:rsidRPr="00B5185C" w:rsidRDefault="00842CED" w:rsidP="00EC4CD7">
            <w:r>
              <w:t>2013-10-22 19:42:20</w:t>
            </w:r>
          </w:p>
        </w:tc>
        <w:tc>
          <w:tcPr>
            <w:tcW w:w="396" w:type="pct"/>
          </w:tcPr>
          <w:p w14:paraId="2A289C33" w14:textId="51B0C5E9" w:rsidR="001A0DE6" w:rsidRPr="00B5185C" w:rsidRDefault="00842CED" w:rsidP="00EC4CD7">
            <w:pPr>
              <w:rPr>
                <w:rFonts w:ascii="Meslo LG S DZ Regular" w:hAnsi="Meslo LG S DZ Regular" w:cs="Meslo LG S DZ Regular"/>
              </w:rPr>
            </w:pPr>
            <w:r w:rsidRPr="00B5185C">
              <w:rPr>
                <w:rFonts w:ascii="Meslo LG S DZ Regular" w:hAnsi="Meslo LG S DZ Regular" w:cs="Meslo LG S DZ Regular"/>
              </w:rPr>
              <w:t>✔</w:t>
            </w:r>
          </w:p>
        </w:tc>
        <w:tc>
          <w:tcPr>
            <w:tcW w:w="359" w:type="pct"/>
          </w:tcPr>
          <w:p w14:paraId="72FD1C5A" w14:textId="77777777" w:rsidR="001A0DE6" w:rsidRPr="00B5185C" w:rsidRDefault="001A0DE6" w:rsidP="00EC4CD7">
            <w:pPr>
              <w:rPr>
                <w:rFonts w:ascii="Meslo LG S DZ Regular" w:hAnsi="Meslo LG S DZ Regular" w:cs="Meslo LG S DZ Regular"/>
              </w:rPr>
            </w:pPr>
          </w:p>
        </w:tc>
        <w:tc>
          <w:tcPr>
            <w:tcW w:w="453" w:type="pct"/>
          </w:tcPr>
          <w:p w14:paraId="7335A200" w14:textId="77777777" w:rsidR="001A0DE6" w:rsidRPr="00B5185C" w:rsidRDefault="001A0DE6" w:rsidP="00EC4CD7">
            <w:pPr>
              <w:rPr>
                <w:rFonts w:ascii="Meslo LG S DZ Regular" w:hAnsi="Meslo LG S DZ Regular" w:cs="Meslo LG S DZ Regular"/>
              </w:rPr>
            </w:pPr>
          </w:p>
        </w:tc>
        <w:tc>
          <w:tcPr>
            <w:tcW w:w="439" w:type="pct"/>
          </w:tcPr>
          <w:p w14:paraId="6B94DD32" w14:textId="77777777" w:rsidR="001A0DE6" w:rsidRPr="00B5185C" w:rsidRDefault="001A0DE6" w:rsidP="00EC4CD7">
            <w:pPr>
              <w:rPr>
                <w:rFonts w:ascii="Meslo LG S DZ Regular" w:hAnsi="Meslo LG S DZ Regular" w:cs="Meslo LG S DZ Regular"/>
              </w:rPr>
            </w:pPr>
          </w:p>
        </w:tc>
        <w:tc>
          <w:tcPr>
            <w:tcW w:w="732" w:type="pct"/>
          </w:tcPr>
          <w:p w14:paraId="48F6C977" w14:textId="05A558C9" w:rsidR="001A0DE6" w:rsidRPr="00B5185C" w:rsidRDefault="00842CED" w:rsidP="00EC4CD7">
            <w:r>
              <w:t>CURRENT TIMESTAMP</w:t>
            </w:r>
          </w:p>
        </w:tc>
      </w:tr>
    </w:tbl>
    <w:p w14:paraId="5CEB5606" w14:textId="77777777" w:rsidR="00041B75" w:rsidRDefault="00041B75" w:rsidP="00FC056E">
      <w:pPr>
        <w:sectPr w:rsidR="00041B75" w:rsidSect="004E508E">
          <w:pgSz w:w="16840" w:h="11901" w:orient="landscape"/>
          <w:pgMar w:top="1797" w:right="1440" w:bottom="1797" w:left="1440" w:header="709" w:footer="709" w:gutter="0"/>
          <w:cols w:space="708"/>
          <w:docGrid w:linePitch="360"/>
        </w:sectPr>
      </w:pPr>
    </w:p>
    <w:p w14:paraId="4B8E2984" w14:textId="78EF99F3" w:rsidR="001852B3" w:rsidRDefault="001852B3" w:rsidP="00CA7388">
      <w:pPr>
        <w:pStyle w:val="Heading1"/>
      </w:pPr>
      <w:bookmarkStart w:id="26" w:name="_Toc370304811"/>
      <w:r>
        <w:lastRenderedPageBreak/>
        <w:t>Appendix</w:t>
      </w:r>
      <w:bookmarkEnd w:id="26"/>
    </w:p>
    <w:p w14:paraId="6E7CA082" w14:textId="1F423C2D" w:rsidR="00011DE3" w:rsidRDefault="00CA7388" w:rsidP="00011DE3">
      <w:pPr>
        <w:pStyle w:val="Heading2"/>
      </w:pPr>
      <w:bookmarkStart w:id="27" w:name="_Toc370304812"/>
      <w:r>
        <w:t>Communications</w:t>
      </w:r>
      <w:r w:rsidR="001852B3">
        <w:t xml:space="preserve"> with client</w:t>
      </w:r>
      <w:bookmarkEnd w:id="27"/>
    </w:p>
    <w:p w14:paraId="3E269C8E" w14:textId="6A50BAD7" w:rsidR="00011DE3" w:rsidRDefault="00011DE3" w:rsidP="00011DE3">
      <w:pPr>
        <w:pStyle w:val="Heading3"/>
      </w:pPr>
      <w:bookmarkStart w:id="28" w:name="_Toc370304813"/>
      <w:r>
        <w:t>Part 1</w:t>
      </w:r>
      <w:bookmarkEnd w:id="28"/>
    </w:p>
    <w:p w14:paraId="5C43AF57" w14:textId="052CB0B8" w:rsidR="00011DE3" w:rsidRPr="00011DE3" w:rsidRDefault="00011DE3" w:rsidP="00011DE3">
      <w:pPr>
        <w:pStyle w:val="ListParagraph"/>
        <w:numPr>
          <w:ilvl w:val="0"/>
          <w:numId w:val="12"/>
        </w:numPr>
      </w:pPr>
      <w:r w:rsidRPr="00011DE3">
        <w:t>How many entries do you expect to store in each of these tables?</w:t>
      </w:r>
    </w:p>
    <w:p w14:paraId="47CACB5A" w14:textId="3A3D7571" w:rsidR="00011DE3" w:rsidRPr="00011DE3" w:rsidRDefault="00011DE3" w:rsidP="00011DE3">
      <w:pPr>
        <w:pStyle w:val="ListParagraph"/>
        <w:numPr>
          <w:ilvl w:val="0"/>
          <w:numId w:val="13"/>
        </w:numPr>
      </w:pPr>
      <w:r w:rsidRPr="00011DE3">
        <w:t>Locations</w:t>
      </w:r>
      <w:r>
        <w:t xml:space="preserve">: </w:t>
      </w:r>
      <w:r w:rsidRPr="00011DE3">
        <w:rPr>
          <w:b/>
        </w:rPr>
        <w:t>40</w:t>
      </w:r>
    </w:p>
    <w:p w14:paraId="6552F42D" w14:textId="04E123EE" w:rsidR="00011DE3" w:rsidRPr="00011DE3" w:rsidRDefault="00011DE3" w:rsidP="00011DE3">
      <w:pPr>
        <w:pStyle w:val="ListParagraph"/>
        <w:numPr>
          <w:ilvl w:val="0"/>
          <w:numId w:val="13"/>
        </w:numPr>
      </w:pPr>
      <w:r w:rsidRPr="00011DE3">
        <w:t>Employers</w:t>
      </w:r>
      <w:r>
        <w:t xml:space="preserve">: </w:t>
      </w:r>
      <w:r w:rsidRPr="00011DE3">
        <w:rPr>
          <w:b/>
        </w:rPr>
        <w:t>400</w:t>
      </w:r>
    </w:p>
    <w:p w14:paraId="342156ED" w14:textId="0291C0B9" w:rsidR="00011DE3" w:rsidRPr="00011DE3" w:rsidRDefault="00011DE3" w:rsidP="00011DE3">
      <w:pPr>
        <w:pStyle w:val="ListParagraph"/>
        <w:numPr>
          <w:ilvl w:val="0"/>
          <w:numId w:val="13"/>
        </w:numPr>
      </w:pPr>
      <w:r w:rsidRPr="00011DE3">
        <w:t>Students</w:t>
      </w:r>
      <w:r>
        <w:t xml:space="preserve">: </w:t>
      </w:r>
      <w:r w:rsidRPr="00011DE3">
        <w:rPr>
          <w:b/>
        </w:rPr>
        <w:t>25000</w:t>
      </w:r>
    </w:p>
    <w:p w14:paraId="5DA87E74" w14:textId="13DE03B4" w:rsidR="00011DE3" w:rsidRPr="00011DE3" w:rsidRDefault="00011DE3" w:rsidP="00011DE3">
      <w:pPr>
        <w:pStyle w:val="ListParagraph"/>
        <w:numPr>
          <w:ilvl w:val="0"/>
          <w:numId w:val="13"/>
        </w:numPr>
      </w:pPr>
      <w:r w:rsidRPr="00011DE3">
        <w:t>Skills</w:t>
      </w:r>
      <w:r>
        <w:t xml:space="preserve">: </w:t>
      </w:r>
      <w:r w:rsidRPr="00011DE3">
        <w:rPr>
          <w:b/>
        </w:rPr>
        <w:t>50</w:t>
      </w:r>
    </w:p>
    <w:p w14:paraId="64F2ACD1" w14:textId="0030F501" w:rsidR="00011DE3" w:rsidRPr="00011DE3" w:rsidRDefault="00011DE3" w:rsidP="00011DE3">
      <w:pPr>
        <w:pStyle w:val="ListParagraph"/>
        <w:numPr>
          <w:ilvl w:val="0"/>
          <w:numId w:val="13"/>
        </w:numPr>
      </w:pPr>
      <w:r w:rsidRPr="00011DE3">
        <w:t>Applicants (for students who have applied for a vacancy)</w:t>
      </w:r>
      <w:r>
        <w:t xml:space="preserve">: </w:t>
      </w:r>
      <w:r w:rsidRPr="00011DE3">
        <w:rPr>
          <w:b/>
        </w:rPr>
        <w:t>Applicants are students (on average 2 applications per student)</w:t>
      </w:r>
    </w:p>
    <w:p w14:paraId="3F53D22D" w14:textId="08D20AA6" w:rsidR="00011DE3" w:rsidRPr="00011DE3" w:rsidRDefault="00011DE3" w:rsidP="00011DE3">
      <w:pPr>
        <w:pStyle w:val="ListParagraph"/>
        <w:numPr>
          <w:ilvl w:val="0"/>
          <w:numId w:val="13"/>
        </w:numPr>
      </w:pPr>
      <w:r w:rsidRPr="00011DE3">
        <w:t>Student Skills (for skills that students have)</w:t>
      </w:r>
      <w:r>
        <w:t xml:space="preserve">: </w:t>
      </w:r>
      <w:r w:rsidRPr="00011DE3">
        <w:rPr>
          <w:b/>
        </w:rPr>
        <w:t>On a</w:t>
      </w:r>
      <w:r w:rsidR="007778B5">
        <w:rPr>
          <w:b/>
        </w:rPr>
        <w:t xml:space="preserve">verage </w:t>
      </w:r>
      <w:r w:rsidRPr="00011DE3">
        <w:rPr>
          <w:b/>
        </w:rPr>
        <w:t>a student has 3 skills. You may calculate this.</w:t>
      </w:r>
    </w:p>
    <w:p w14:paraId="5666E98A" w14:textId="54D56C4D" w:rsidR="00011DE3" w:rsidRPr="00011DE3" w:rsidRDefault="00011DE3" w:rsidP="00011DE3">
      <w:pPr>
        <w:pStyle w:val="ListParagraph"/>
        <w:numPr>
          <w:ilvl w:val="0"/>
          <w:numId w:val="13"/>
        </w:numPr>
      </w:pPr>
      <w:r w:rsidRPr="00011DE3">
        <w:t>Vacancy Skills (for skills required by vacancy)</w:t>
      </w:r>
      <w:r>
        <w:t xml:space="preserve">: </w:t>
      </w:r>
      <w:r w:rsidRPr="00011DE3">
        <w:rPr>
          <w:b/>
        </w:rPr>
        <w:t>On average </w:t>
      </w:r>
      <w:r w:rsidR="00DE7740">
        <w:rPr>
          <w:b/>
        </w:rPr>
        <w:t>a vacancy requires 2 skills.</w:t>
      </w:r>
      <w:r w:rsidRPr="00011DE3">
        <w:rPr>
          <w:b/>
        </w:rPr>
        <w:t xml:space="preserve"> You may calculate this.</w:t>
      </w:r>
    </w:p>
    <w:p w14:paraId="1A4D0656" w14:textId="34756546" w:rsidR="00011DE3" w:rsidRPr="00011DE3" w:rsidRDefault="00011DE3" w:rsidP="00011DE3">
      <w:pPr>
        <w:pStyle w:val="ListParagraph"/>
        <w:numPr>
          <w:ilvl w:val="0"/>
          <w:numId w:val="12"/>
        </w:numPr>
      </w:pPr>
      <w:r w:rsidRPr="00011DE3">
        <w:t>How often will each of these tables be accessed (per hour)?</w:t>
      </w:r>
    </w:p>
    <w:p w14:paraId="361CC058" w14:textId="17F8CD43" w:rsidR="00011DE3" w:rsidRPr="00011DE3" w:rsidRDefault="00011DE3" w:rsidP="00011DE3">
      <w:pPr>
        <w:pStyle w:val="ListParagraph"/>
        <w:numPr>
          <w:ilvl w:val="0"/>
          <w:numId w:val="14"/>
        </w:numPr>
        <w:rPr>
          <w:b/>
        </w:rPr>
      </w:pPr>
      <w:r w:rsidRPr="00011DE3">
        <w:rPr>
          <w:b/>
        </w:rPr>
        <w:t>Limit this to the specified processes (two). The frequency of usage of such processes is mentioned in the assignment.</w:t>
      </w:r>
    </w:p>
    <w:p w14:paraId="080BBB93" w14:textId="4527B471" w:rsidR="00011DE3" w:rsidRDefault="00011DE3" w:rsidP="00011DE3">
      <w:pPr>
        <w:pStyle w:val="Heading3"/>
      </w:pPr>
      <w:bookmarkStart w:id="29" w:name="_Toc370304814"/>
      <w:r>
        <w:t>Part 2</w:t>
      </w:r>
      <w:bookmarkEnd w:id="29"/>
    </w:p>
    <w:p w14:paraId="3E1ADF7A" w14:textId="1576EB8E" w:rsidR="00011DE3" w:rsidRPr="00011DE3" w:rsidRDefault="00011DE3" w:rsidP="00011DE3">
      <w:pPr>
        <w:pStyle w:val="ListParagraph"/>
        <w:numPr>
          <w:ilvl w:val="0"/>
          <w:numId w:val="15"/>
        </w:numPr>
      </w:pPr>
      <w:r w:rsidRPr="00011DE3">
        <w:t>How many entries do you expect to store in each of these tables?</w:t>
      </w:r>
    </w:p>
    <w:p w14:paraId="30D36829" w14:textId="77777777" w:rsidR="00011DE3" w:rsidRPr="00011DE3" w:rsidRDefault="00011DE3" w:rsidP="00011DE3">
      <w:pPr>
        <w:pStyle w:val="ListParagraph"/>
        <w:numPr>
          <w:ilvl w:val="0"/>
          <w:numId w:val="16"/>
        </w:numPr>
      </w:pPr>
      <w:r>
        <w:t>V</w:t>
      </w:r>
      <w:r w:rsidRPr="00011DE3">
        <w:t>acancie</w:t>
      </w:r>
      <w:r>
        <w:t xml:space="preserve">s: </w:t>
      </w:r>
      <w:r>
        <w:rPr>
          <w:b/>
        </w:rPr>
        <w:t>200</w:t>
      </w:r>
    </w:p>
    <w:p w14:paraId="320AAB53" w14:textId="394FAA30" w:rsidR="00011DE3" w:rsidRDefault="00011DE3" w:rsidP="00011DE3">
      <w:pPr>
        <w:pStyle w:val="ListParagraph"/>
        <w:numPr>
          <w:ilvl w:val="0"/>
          <w:numId w:val="15"/>
        </w:numPr>
      </w:pPr>
      <w:r w:rsidRPr="00011DE3">
        <w:t>On average, how many applicants are there for each vacancy?</w:t>
      </w:r>
    </w:p>
    <w:p w14:paraId="7E065813" w14:textId="07138F6E" w:rsidR="00011DE3" w:rsidRPr="00011DE3" w:rsidRDefault="00011DE3" w:rsidP="00011DE3">
      <w:pPr>
        <w:pStyle w:val="ListParagraph"/>
        <w:numPr>
          <w:ilvl w:val="0"/>
          <w:numId w:val="18"/>
        </w:numPr>
      </w:pPr>
      <w:r>
        <w:rPr>
          <w:b/>
        </w:rPr>
        <w:t>30 applicants for one vacancy.</w:t>
      </w:r>
    </w:p>
    <w:sectPr w:rsidR="00011DE3" w:rsidRPr="00011DE3" w:rsidSect="004E508E">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6F824" w14:textId="77777777" w:rsidR="004C5256" w:rsidRDefault="004C5256" w:rsidP="00EC4CD7">
      <w:pPr>
        <w:spacing w:line="240" w:lineRule="auto"/>
      </w:pPr>
      <w:r>
        <w:separator/>
      </w:r>
    </w:p>
  </w:endnote>
  <w:endnote w:type="continuationSeparator" w:id="0">
    <w:p w14:paraId="67FE706E" w14:textId="77777777" w:rsidR="004C5256" w:rsidRDefault="004C5256" w:rsidP="00EC4C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ource Sans Pro">
    <w:charset w:val="00"/>
    <w:family w:val="auto"/>
    <w:pitch w:val="variable"/>
    <w:sig w:usb0="20000007" w:usb1="00000001" w:usb2="00000000" w:usb3="00000000" w:csb0="00000193"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eslo LG S DZ Regular">
    <w:altName w:val="Arial"/>
    <w:charset w:val="00"/>
    <w:family w:val="auto"/>
    <w:pitch w:val="variable"/>
    <w:sig w:usb0="E60022FF" w:usb1="D200F9FB" w:usb2="02000028" w:usb3="00000000" w:csb0="000001DF" w:csb1="00000000"/>
  </w:font>
  <w:font w:name="Meslo LG M DZ">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C4F2F" w14:textId="77777777" w:rsidR="004C5256" w:rsidRDefault="004C5256" w:rsidP="00EC4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0D5E02" w14:textId="77777777" w:rsidR="004C5256" w:rsidRDefault="004C5256" w:rsidP="00EC4C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0D979" w14:textId="77777777" w:rsidR="004C5256" w:rsidRDefault="004C5256" w:rsidP="00EC4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508B">
      <w:rPr>
        <w:rStyle w:val="PageNumber"/>
        <w:noProof/>
      </w:rPr>
      <w:t>16</w:t>
    </w:r>
    <w:r>
      <w:rPr>
        <w:rStyle w:val="PageNumber"/>
      </w:rPr>
      <w:fldChar w:fldCharType="end"/>
    </w:r>
  </w:p>
  <w:p w14:paraId="572331F8" w14:textId="77777777" w:rsidR="004C5256" w:rsidRDefault="004C5256" w:rsidP="00EC4C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A0DAF2" w14:textId="77777777" w:rsidR="004C5256" w:rsidRDefault="004C5256" w:rsidP="00EC4CD7">
      <w:pPr>
        <w:spacing w:line="240" w:lineRule="auto"/>
      </w:pPr>
      <w:r>
        <w:separator/>
      </w:r>
    </w:p>
  </w:footnote>
  <w:footnote w:type="continuationSeparator" w:id="0">
    <w:p w14:paraId="5BB0F1E4" w14:textId="77777777" w:rsidR="004C5256" w:rsidRDefault="004C5256" w:rsidP="00EC4C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0ABA5" w14:textId="77777777" w:rsidR="004C5256" w:rsidRDefault="0085508B">
    <w:pPr>
      <w:pStyle w:val="Header"/>
    </w:pPr>
    <w:sdt>
      <w:sdtPr>
        <w:id w:val="498922420"/>
        <w:temporary/>
        <w:showingPlcHdr/>
      </w:sdtPr>
      <w:sdtEndPr/>
      <w:sdtContent>
        <w:r w:rsidR="004C5256">
          <w:t>[Type text]</w:t>
        </w:r>
      </w:sdtContent>
    </w:sdt>
    <w:r w:rsidR="004C5256">
      <w:ptab w:relativeTo="margin" w:alignment="center" w:leader="none"/>
    </w:r>
    <w:sdt>
      <w:sdtPr>
        <w:id w:val="-1496096882"/>
        <w:temporary/>
        <w:showingPlcHdr/>
      </w:sdtPr>
      <w:sdtEndPr/>
      <w:sdtContent>
        <w:r w:rsidR="004C5256">
          <w:t>[Type text]</w:t>
        </w:r>
      </w:sdtContent>
    </w:sdt>
    <w:r w:rsidR="004C5256">
      <w:ptab w:relativeTo="margin" w:alignment="right" w:leader="none"/>
    </w:r>
    <w:sdt>
      <w:sdtPr>
        <w:id w:val="655961799"/>
        <w:temporary/>
        <w:showingPlcHdr/>
      </w:sdtPr>
      <w:sdtEndPr/>
      <w:sdtContent>
        <w:r w:rsidR="004C5256">
          <w:t>[Type text]</w:t>
        </w:r>
      </w:sdtContent>
    </w:sdt>
  </w:p>
  <w:p w14:paraId="60E14462" w14:textId="77777777" w:rsidR="004C5256" w:rsidRDefault="004C52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BC934" w14:textId="3E104C17" w:rsidR="004C5256" w:rsidRDefault="004C5256">
    <w:pPr>
      <w:pStyle w:val="Header"/>
    </w:pPr>
    <w:r>
      <w:t>George Czabania</w:t>
    </w:r>
    <w:r>
      <w:ptab w:relativeTo="margin" w:alignment="center" w:leader="none"/>
    </w:r>
    <w:r>
      <w:t xml:space="preserve"> </w:t>
    </w:r>
    <w:r>
      <w:ptab w:relativeTo="margin" w:alignment="right" w:leader="none"/>
    </w:r>
    <w:r>
      <w:t>27002246</w:t>
    </w:r>
  </w:p>
  <w:p w14:paraId="26FFA44B" w14:textId="77777777" w:rsidR="004C5256" w:rsidRDefault="004C52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6781"/>
    <w:multiLevelType w:val="hybridMultilevel"/>
    <w:tmpl w:val="3832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82F57"/>
    <w:multiLevelType w:val="hybridMultilevel"/>
    <w:tmpl w:val="9DF6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D0F8A"/>
    <w:multiLevelType w:val="hybridMultilevel"/>
    <w:tmpl w:val="9E5EE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EE6038"/>
    <w:multiLevelType w:val="hybridMultilevel"/>
    <w:tmpl w:val="26A029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6336A95"/>
    <w:multiLevelType w:val="hybridMultilevel"/>
    <w:tmpl w:val="3CCA81E6"/>
    <w:lvl w:ilvl="0" w:tplc="169EE9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85DD7"/>
    <w:multiLevelType w:val="hybridMultilevel"/>
    <w:tmpl w:val="BB54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845357"/>
    <w:multiLevelType w:val="hybridMultilevel"/>
    <w:tmpl w:val="1C6EF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AE3A5F"/>
    <w:multiLevelType w:val="hybridMultilevel"/>
    <w:tmpl w:val="34CC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CB228B"/>
    <w:multiLevelType w:val="hybridMultilevel"/>
    <w:tmpl w:val="D4484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10673E3"/>
    <w:multiLevelType w:val="hybridMultilevel"/>
    <w:tmpl w:val="44EED386"/>
    <w:lvl w:ilvl="0" w:tplc="169EE9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37290C"/>
    <w:multiLevelType w:val="hybridMultilevel"/>
    <w:tmpl w:val="B79EA3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ABD1241"/>
    <w:multiLevelType w:val="hybridMultilevel"/>
    <w:tmpl w:val="E5FCB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33765F8"/>
    <w:multiLevelType w:val="hybridMultilevel"/>
    <w:tmpl w:val="46546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056C8A"/>
    <w:multiLevelType w:val="hybridMultilevel"/>
    <w:tmpl w:val="85CA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056315"/>
    <w:multiLevelType w:val="hybridMultilevel"/>
    <w:tmpl w:val="F1B8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104856"/>
    <w:multiLevelType w:val="hybridMultilevel"/>
    <w:tmpl w:val="8DD821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4D34FAE"/>
    <w:multiLevelType w:val="hybridMultilevel"/>
    <w:tmpl w:val="8DE65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6A17E77"/>
    <w:multiLevelType w:val="hybridMultilevel"/>
    <w:tmpl w:val="01042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C74EE"/>
    <w:multiLevelType w:val="hybridMultilevel"/>
    <w:tmpl w:val="2AF0C006"/>
    <w:lvl w:ilvl="0" w:tplc="169EE9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176831"/>
    <w:multiLevelType w:val="hybridMultilevel"/>
    <w:tmpl w:val="C32E5C7A"/>
    <w:lvl w:ilvl="0" w:tplc="169EE9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D56722"/>
    <w:multiLevelType w:val="hybridMultilevel"/>
    <w:tmpl w:val="BF3E5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8A2FAC"/>
    <w:multiLevelType w:val="hybridMultilevel"/>
    <w:tmpl w:val="4E00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9"/>
  </w:num>
  <w:num w:numId="4">
    <w:abstractNumId w:val="4"/>
  </w:num>
  <w:num w:numId="5">
    <w:abstractNumId w:val="19"/>
  </w:num>
  <w:num w:numId="6">
    <w:abstractNumId w:val="1"/>
  </w:num>
  <w:num w:numId="7">
    <w:abstractNumId w:val="7"/>
  </w:num>
  <w:num w:numId="8">
    <w:abstractNumId w:val="0"/>
  </w:num>
  <w:num w:numId="9">
    <w:abstractNumId w:val="5"/>
  </w:num>
  <w:num w:numId="10">
    <w:abstractNumId w:val="14"/>
  </w:num>
  <w:num w:numId="11">
    <w:abstractNumId w:val="13"/>
  </w:num>
  <w:num w:numId="12">
    <w:abstractNumId w:val="6"/>
  </w:num>
  <w:num w:numId="13">
    <w:abstractNumId w:val="16"/>
  </w:num>
  <w:num w:numId="14">
    <w:abstractNumId w:val="8"/>
  </w:num>
  <w:num w:numId="15">
    <w:abstractNumId w:val="12"/>
  </w:num>
  <w:num w:numId="16">
    <w:abstractNumId w:val="11"/>
  </w:num>
  <w:num w:numId="17">
    <w:abstractNumId w:val="15"/>
  </w:num>
  <w:num w:numId="18">
    <w:abstractNumId w:val="2"/>
  </w:num>
  <w:num w:numId="19">
    <w:abstractNumId w:val="17"/>
  </w:num>
  <w:num w:numId="20">
    <w:abstractNumId w:val="21"/>
  </w:num>
  <w:num w:numId="21">
    <w:abstractNumId w:val="1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activeWritingStyle w:appName="MSWord" w:lang="en-US" w:vendorID="64" w:dllVersion="131078" w:nlCheck="1" w:checkStyle="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6E"/>
    <w:rsid w:val="00011DE3"/>
    <w:rsid w:val="00022DA0"/>
    <w:rsid w:val="00041B75"/>
    <w:rsid w:val="000D4BB8"/>
    <w:rsid w:val="000E1ECE"/>
    <w:rsid w:val="000E6F6C"/>
    <w:rsid w:val="001216D2"/>
    <w:rsid w:val="001852B3"/>
    <w:rsid w:val="001A0DE6"/>
    <w:rsid w:val="001B1F58"/>
    <w:rsid w:val="001B2416"/>
    <w:rsid w:val="001F461C"/>
    <w:rsid w:val="0029348B"/>
    <w:rsid w:val="0029714C"/>
    <w:rsid w:val="002A5B37"/>
    <w:rsid w:val="002A717B"/>
    <w:rsid w:val="002E45F4"/>
    <w:rsid w:val="00324C62"/>
    <w:rsid w:val="003350C4"/>
    <w:rsid w:val="00350110"/>
    <w:rsid w:val="00376954"/>
    <w:rsid w:val="003B1350"/>
    <w:rsid w:val="003F088C"/>
    <w:rsid w:val="00434B5B"/>
    <w:rsid w:val="0044135D"/>
    <w:rsid w:val="00470CDB"/>
    <w:rsid w:val="004944CB"/>
    <w:rsid w:val="004B3146"/>
    <w:rsid w:val="004C5256"/>
    <w:rsid w:val="004D45AC"/>
    <w:rsid w:val="004E508E"/>
    <w:rsid w:val="004F1D27"/>
    <w:rsid w:val="004F29E2"/>
    <w:rsid w:val="004F6279"/>
    <w:rsid w:val="004F7F25"/>
    <w:rsid w:val="00536779"/>
    <w:rsid w:val="005367DB"/>
    <w:rsid w:val="00547525"/>
    <w:rsid w:val="00552059"/>
    <w:rsid w:val="00572FAB"/>
    <w:rsid w:val="00581ABB"/>
    <w:rsid w:val="0059028E"/>
    <w:rsid w:val="005B5141"/>
    <w:rsid w:val="005C62D1"/>
    <w:rsid w:val="005F5DF4"/>
    <w:rsid w:val="005F70A6"/>
    <w:rsid w:val="0060424F"/>
    <w:rsid w:val="00626096"/>
    <w:rsid w:val="00640568"/>
    <w:rsid w:val="006966F5"/>
    <w:rsid w:val="006C11DA"/>
    <w:rsid w:val="006E590B"/>
    <w:rsid w:val="007109FD"/>
    <w:rsid w:val="0072161F"/>
    <w:rsid w:val="007778B5"/>
    <w:rsid w:val="00786725"/>
    <w:rsid w:val="00786916"/>
    <w:rsid w:val="00790244"/>
    <w:rsid w:val="007A66F9"/>
    <w:rsid w:val="007E1F53"/>
    <w:rsid w:val="008013D7"/>
    <w:rsid w:val="0083124A"/>
    <w:rsid w:val="00842CED"/>
    <w:rsid w:val="0085508B"/>
    <w:rsid w:val="008625F7"/>
    <w:rsid w:val="00872526"/>
    <w:rsid w:val="008A6D18"/>
    <w:rsid w:val="00911382"/>
    <w:rsid w:val="00935DDA"/>
    <w:rsid w:val="00980A7E"/>
    <w:rsid w:val="009C18FF"/>
    <w:rsid w:val="009C62DD"/>
    <w:rsid w:val="009D21FE"/>
    <w:rsid w:val="009D3ADD"/>
    <w:rsid w:val="009E3291"/>
    <w:rsid w:val="009F01CD"/>
    <w:rsid w:val="009F3AD3"/>
    <w:rsid w:val="009F6C2B"/>
    <w:rsid w:val="00A30AA8"/>
    <w:rsid w:val="00A63EEC"/>
    <w:rsid w:val="00A75423"/>
    <w:rsid w:val="00A77FC4"/>
    <w:rsid w:val="00AE6E25"/>
    <w:rsid w:val="00B468FE"/>
    <w:rsid w:val="00B5185C"/>
    <w:rsid w:val="00B51EDD"/>
    <w:rsid w:val="00B74EB1"/>
    <w:rsid w:val="00B826AD"/>
    <w:rsid w:val="00BB11E7"/>
    <w:rsid w:val="00BC1A3F"/>
    <w:rsid w:val="00C00AEC"/>
    <w:rsid w:val="00C27DB5"/>
    <w:rsid w:val="00C341BB"/>
    <w:rsid w:val="00C81F46"/>
    <w:rsid w:val="00CA6637"/>
    <w:rsid w:val="00CA7388"/>
    <w:rsid w:val="00CB3B12"/>
    <w:rsid w:val="00CB54E3"/>
    <w:rsid w:val="00D32019"/>
    <w:rsid w:val="00D3309E"/>
    <w:rsid w:val="00D5191F"/>
    <w:rsid w:val="00D53B9E"/>
    <w:rsid w:val="00DE239E"/>
    <w:rsid w:val="00DE4DB4"/>
    <w:rsid w:val="00DE6EBD"/>
    <w:rsid w:val="00DE7740"/>
    <w:rsid w:val="00DF2395"/>
    <w:rsid w:val="00E00AB5"/>
    <w:rsid w:val="00E124A4"/>
    <w:rsid w:val="00E3086C"/>
    <w:rsid w:val="00E354E6"/>
    <w:rsid w:val="00E41EE2"/>
    <w:rsid w:val="00E52CFD"/>
    <w:rsid w:val="00E74B20"/>
    <w:rsid w:val="00E8349F"/>
    <w:rsid w:val="00EA0FBC"/>
    <w:rsid w:val="00EC0270"/>
    <w:rsid w:val="00EC4CD7"/>
    <w:rsid w:val="00EF45D7"/>
    <w:rsid w:val="00F1182D"/>
    <w:rsid w:val="00F40119"/>
    <w:rsid w:val="00F4348D"/>
    <w:rsid w:val="00F70B52"/>
    <w:rsid w:val="00F907D3"/>
    <w:rsid w:val="00F94D3B"/>
    <w:rsid w:val="00FC0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8AA9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EBD"/>
    <w:pPr>
      <w:spacing w:line="312" w:lineRule="auto"/>
    </w:pPr>
    <w:rPr>
      <w:rFonts w:asciiTheme="majorHAnsi" w:hAnsiTheme="majorHAnsi"/>
    </w:rPr>
  </w:style>
  <w:style w:type="paragraph" w:styleId="Heading1">
    <w:name w:val="heading 1"/>
    <w:basedOn w:val="Normal"/>
    <w:next w:val="Normal"/>
    <w:link w:val="Heading1Char"/>
    <w:uiPriority w:val="9"/>
    <w:qFormat/>
    <w:rsid w:val="00A7542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542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75423"/>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72526"/>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423"/>
    <w:rPr>
      <w:rFonts w:ascii="Source Sans Pro" w:eastAsiaTheme="majorEastAsia" w:hAnsi="Source Sans Pro" w:cstheme="majorBidi"/>
      <w:b/>
      <w:bCs/>
      <w:color w:val="345A8A" w:themeColor="accent1" w:themeShade="B5"/>
      <w:sz w:val="32"/>
      <w:szCs w:val="32"/>
    </w:rPr>
  </w:style>
  <w:style w:type="paragraph" w:styleId="TOCHeading">
    <w:name w:val="TOC Heading"/>
    <w:basedOn w:val="Heading1"/>
    <w:next w:val="Normal"/>
    <w:uiPriority w:val="39"/>
    <w:unhideWhenUsed/>
    <w:qFormat/>
    <w:rsid w:val="00FC056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C056E"/>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56E"/>
    <w:rPr>
      <w:rFonts w:ascii="Lucida Grande" w:hAnsi="Lucida Grande"/>
      <w:sz w:val="18"/>
      <w:szCs w:val="18"/>
    </w:rPr>
  </w:style>
  <w:style w:type="paragraph" w:styleId="TOC1">
    <w:name w:val="toc 1"/>
    <w:basedOn w:val="Normal"/>
    <w:next w:val="Normal"/>
    <w:autoRedefine/>
    <w:uiPriority w:val="39"/>
    <w:unhideWhenUsed/>
    <w:rsid w:val="00FC056E"/>
    <w:pPr>
      <w:spacing w:before="120"/>
    </w:pPr>
    <w:rPr>
      <w:b/>
    </w:rPr>
  </w:style>
  <w:style w:type="paragraph" w:styleId="TOC2">
    <w:name w:val="toc 2"/>
    <w:basedOn w:val="Normal"/>
    <w:next w:val="Normal"/>
    <w:autoRedefine/>
    <w:uiPriority w:val="39"/>
    <w:unhideWhenUsed/>
    <w:rsid w:val="00FC056E"/>
    <w:pPr>
      <w:ind w:left="240"/>
    </w:pPr>
    <w:rPr>
      <w:b/>
      <w:sz w:val="22"/>
      <w:szCs w:val="22"/>
    </w:rPr>
  </w:style>
  <w:style w:type="paragraph" w:styleId="TOC3">
    <w:name w:val="toc 3"/>
    <w:basedOn w:val="Normal"/>
    <w:next w:val="Normal"/>
    <w:autoRedefine/>
    <w:uiPriority w:val="39"/>
    <w:unhideWhenUsed/>
    <w:rsid w:val="00FC056E"/>
    <w:pPr>
      <w:ind w:left="480"/>
    </w:pPr>
    <w:rPr>
      <w:sz w:val="22"/>
      <w:szCs w:val="22"/>
    </w:rPr>
  </w:style>
  <w:style w:type="paragraph" w:styleId="TOC4">
    <w:name w:val="toc 4"/>
    <w:basedOn w:val="Normal"/>
    <w:next w:val="Normal"/>
    <w:autoRedefine/>
    <w:uiPriority w:val="39"/>
    <w:semiHidden/>
    <w:unhideWhenUsed/>
    <w:rsid w:val="00FC056E"/>
    <w:pPr>
      <w:ind w:left="720"/>
    </w:pPr>
    <w:rPr>
      <w:sz w:val="20"/>
      <w:szCs w:val="20"/>
    </w:rPr>
  </w:style>
  <w:style w:type="paragraph" w:styleId="TOC5">
    <w:name w:val="toc 5"/>
    <w:basedOn w:val="Normal"/>
    <w:next w:val="Normal"/>
    <w:autoRedefine/>
    <w:uiPriority w:val="39"/>
    <w:semiHidden/>
    <w:unhideWhenUsed/>
    <w:rsid w:val="00FC056E"/>
    <w:pPr>
      <w:ind w:left="960"/>
    </w:pPr>
    <w:rPr>
      <w:sz w:val="20"/>
      <w:szCs w:val="20"/>
    </w:rPr>
  </w:style>
  <w:style w:type="paragraph" w:styleId="TOC6">
    <w:name w:val="toc 6"/>
    <w:basedOn w:val="Normal"/>
    <w:next w:val="Normal"/>
    <w:autoRedefine/>
    <w:uiPriority w:val="39"/>
    <w:semiHidden/>
    <w:unhideWhenUsed/>
    <w:rsid w:val="00FC056E"/>
    <w:pPr>
      <w:ind w:left="1200"/>
    </w:pPr>
    <w:rPr>
      <w:sz w:val="20"/>
      <w:szCs w:val="20"/>
    </w:rPr>
  </w:style>
  <w:style w:type="paragraph" w:styleId="TOC7">
    <w:name w:val="toc 7"/>
    <w:basedOn w:val="Normal"/>
    <w:next w:val="Normal"/>
    <w:autoRedefine/>
    <w:uiPriority w:val="39"/>
    <w:semiHidden/>
    <w:unhideWhenUsed/>
    <w:rsid w:val="00FC056E"/>
    <w:pPr>
      <w:ind w:left="1440"/>
    </w:pPr>
    <w:rPr>
      <w:sz w:val="20"/>
      <w:szCs w:val="20"/>
    </w:rPr>
  </w:style>
  <w:style w:type="paragraph" w:styleId="TOC8">
    <w:name w:val="toc 8"/>
    <w:basedOn w:val="Normal"/>
    <w:next w:val="Normal"/>
    <w:autoRedefine/>
    <w:uiPriority w:val="39"/>
    <w:semiHidden/>
    <w:unhideWhenUsed/>
    <w:rsid w:val="00FC056E"/>
    <w:pPr>
      <w:ind w:left="1680"/>
    </w:pPr>
    <w:rPr>
      <w:sz w:val="20"/>
      <w:szCs w:val="20"/>
    </w:rPr>
  </w:style>
  <w:style w:type="paragraph" w:styleId="TOC9">
    <w:name w:val="toc 9"/>
    <w:basedOn w:val="Normal"/>
    <w:next w:val="Normal"/>
    <w:autoRedefine/>
    <w:uiPriority w:val="39"/>
    <w:semiHidden/>
    <w:unhideWhenUsed/>
    <w:rsid w:val="00FC056E"/>
    <w:pPr>
      <w:ind w:left="1920"/>
    </w:pPr>
    <w:rPr>
      <w:sz w:val="20"/>
      <w:szCs w:val="20"/>
    </w:rPr>
  </w:style>
  <w:style w:type="character" w:customStyle="1" w:styleId="Heading2Char">
    <w:name w:val="Heading 2 Char"/>
    <w:basedOn w:val="DefaultParagraphFont"/>
    <w:link w:val="Heading2"/>
    <w:uiPriority w:val="9"/>
    <w:rsid w:val="00A75423"/>
    <w:rPr>
      <w:rFonts w:ascii="Source Sans Pro" w:eastAsiaTheme="majorEastAsia" w:hAnsi="Source Sans Pro" w:cstheme="majorBidi"/>
      <w:b/>
      <w:bCs/>
      <w:color w:val="4F81BD" w:themeColor="accent1"/>
      <w:sz w:val="26"/>
      <w:szCs w:val="26"/>
    </w:rPr>
  </w:style>
  <w:style w:type="character" w:customStyle="1" w:styleId="Heading3Char">
    <w:name w:val="Heading 3 Char"/>
    <w:basedOn w:val="DefaultParagraphFont"/>
    <w:link w:val="Heading3"/>
    <w:uiPriority w:val="9"/>
    <w:rsid w:val="00A75423"/>
    <w:rPr>
      <w:rFonts w:ascii="Source Sans Pro" w:eastAsiaTheme="majorEastAsia" w:hAnsi="Source Sans Pro" w:cstheme="majorBidi"/>
      <w:b/>
      <w:bCs/>
      <w:color w:val="4F81BD" w:themeColor="accent1"/>
    </w:rPr>
  </w:style>
  <w:style w:type="paragraph" w:styleId="ListParagraph">
    <w:name w:val="List Paragraph"/>
    <w:basedOn w:val="Normal"/>
    <w:uiPriority w:val="34"/>
    <w:qFormat/>
    <w:rsid w:val="00C27DB5"/>
    <w:pPr>
      <w:ind w:left="720"/>
      <w:contextualSpacing/>
    </w:pPr>
  </w:style>
  <w:style w:type="paragraph" w:styleId="Title">
    <w:name w:val="Title"/>
    <w:basedOn w:val="Normal"/>
    <w:next w:val="Normal"/>
    <w:link w:val="TitleChar"/>
    <w:uiPriority w:val="10"/>
    <w:qFormat/>
    <w:rsid w:val="00A7542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5423"/>
    <w:rPr>
      <w:rFonts w:ascii="Source Sans Pro" w:eastAsiaTheme="majorEastAsia" w:hAnsi="Source Sans Pro" w:cstheme="majorBidi"/>
      <w:color w:val="17365D" w:themeColor="text2" w:themeShade="BF"/>
      <w:spacing w:val="5"/>
      <w:kern w:val="28"/>
      <w:sz w:val="52"/>
      <w:szCs w:val="52"/>
    </w:rPr>
  </w:style>
  <w:style w:type="table" w:styleId="TableGrid">
    <w:name w:val="Table Grid"/>
    <w:basedOn w:val="TableNormal"/>
    <w:uiPriority w:val="59"/>
    <w:rsid w:val="00DE6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4CD7"/>
    <w:pPr>
      <w:tabs>
        <w:tab w:val="center" w:pos="4320"/>
        <w:tab w:val="right" w:pos="8640"/>
      </w:tabs>
      <w:spacing w:line="240" w:lineRule="auto"/>
    </w:pPr>
  </w:style>
  <w:style w:type="character" w:customStyle="1" w:styleId="HeaderChar">
    <w:name w:val="Header Char"/>
    <w:basedOn w:val="DefaultParagraphFont"/>
    <w:link w:val="Header"/>
    <w:uiPriority w:val="99"/>
    <w:rsid w:val="00EC4CD7"/>
    <w:rPr>
      <w:rFonts w:asciiTheme="majorHAnsi" w:hAnsiTheme="majorHAnsi"/>
    </w:rPr>
  </w:style>
  <w:style w:type="paragraph" w:styleId="Footer">
    <w:name w:val="footer"/>
    <w:basedOn w:val="Normal"/>
    <w:link w:val="FooterChar"/>
    <w:uiPriority w:val="99"/>
    <w:unhideWhenUsed/>
    <w:rsid w:val="00EC4CD7"/>
    <w:pPr>
      <w:tabs>
        <w:tab w:val="center" w:pos="4320"/>
        <w:tab w:val="right" w:pos="8640"/>
      </w:tabs>
      <w:spacing w:line="240" w:lineRule="auto"/>
    </w:pPr>
  </w:style>
  <w:style w:type="character" w:customStyle="1" w:styleId="FooterChar">
    <w:name w:val="Footer Char"/>
    <w:basedOn w:val="DefaultParagraphFont"/>
    <w:link w:val="Footer"/>
    <w:uiPriority w:val="99"/>
    <w:rsid w:val="00EC4CD7"/>
    <w:rPr>
      <w:rFonts w:asciiTheme="majorHAnsi" w:hAnsiTheme="majorHAnsi"/>
    </w:rPr>
  </w:style>
  <w:style w:type="character" w:styleId="PageNumber">
    <w:name w:val="page number"/>
    <w:basedOn w:val="DefaultParagraphFont"/>
    <w:uiPriority w:val="99"/>
    <w:semiHidden/>
    <w:unhideWhenUsed/>
    <w:rsid w:val="00EC4CD7"/>
  </w:style>
  <w:style w:type="character" w:styleId="Hyperlink">
    <w:name w:val="Hyperlink"/>
    <w:basedOn w:val="DefaultParagraphFont"/>
    <w:uiPriority w:val="99"/>
    <w:unhideWhenUsed/>
    <w:rsid w:val="009E3291"/>
    <w:rPr>
      <w:color w:val="0000FF" w:themeColor="hyperlink"/>
      <w:u w:val="single"/>
    </w:rPr>
  </w:style>
  <w:style w:type="character" w:customStyle="1" w:styleId="Heading4Char">
    <w:name w:val="Heading 4 Char"/>
    <w:basedOn w:val="DefaultParagraphFont"/>
    <w:link w:val="Heading4"/>
    <w:uiPriority w:val="9"/>
    <w:rsid w:val="0087252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EBD"/>
    <w:pPr>
      <w:spacing w:line="312" w:lineRule="auto"/>
    </w:pPr>
    <w:rPr>
      <w:rFonts w:asciiTheme="majorHAnsi" w:hAnsiTheme="majorHAnsi"/>
    </w:rPr>
  </w:style>
  <w:style w:type="paragraph" w:styleId="Heading1">
    <w:name w:val="heading 1"/>
    <w:basedOn w:val="Normal"/>
    <w:next w:val="Normal"/>
    <w:link w:val="Heading1Char"/>
    <w:uiPriority w:val="9"/>
    <w:qFormat/>
    <w:rsid w:val="00A7542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542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75423"/>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72526"/>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423"/>
    <w:rPr>
      <w:rFonts w:ascii="Source Sans Pro" w:eastAsiaTheme="majorEastAsia" w:hAnsi="Source Sans Pro" w:cstheme="majorBidi"/>
      <w:b/>
      <w:bCs/>
      <w:color w:val="345A8A" w:themeColor="accent1" w:themeShade="B5"/>
      <w:sz w:val="32"/>
      <w:szCs w:val="32"/>
    </w:rPr>
  </w:style>
  <w:style w:type="paragraph" w:styleId="TOCHeading">
    <w:name w:val="TOC Heading"/>
    <w:basedOn w:val="Heading1"/>
    <w:next w:val="Normal"/>
    <w:uiPriority w:val="39"/>
    <w:unhideWhenUsed/>
    <w:qFormat/>
    <w:rsid w:val="00FC056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C056E"/>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56E"/>
    <w:rPr>
      <w:rFonts w:ascii="Lucida Grande" w:hAnsi="Lucida Grande"/>
      <w:sz w:val="18"/>
      <w:szCs w:val="18"/>
    </w:rPr>
  </w:style>
  <w:style w:type="paragraph" w:styleId="TOC1">
    <w:name w:val="toc 1"/>
    <w:basedOn w:val="Normal"/>
    <w:next w:val="Normal"/>
    <w:autoRedefine/>
    <w:uiPriority w:val="39"/>
    <w:unhideWhenUsed/>
    <w:rsid w:val="00FC056E"/>
    <w:pPr>
      <w:spacing w:before="120"/>
    </w:pPr>
    <w:rPr>
      <w:b/>
    </w:rPr>
  </w:style>
  <w:style w:type="paragraph" w:styleId="TOC2">
    <w:name w:val="toc 2"/>
    <w:basedOn w:val="Normal"/>
    <w:next w:val="Normal"/>
    <w:autoRedefine/>
    <w:uiPriority w:val="39"/>
    <w:unhideWhenUsed/>
    <w:rsid w:val="00FC056E"/>
    <w:pPr>
      <w:ind w:left="240"/>
    </w:pPr>
    <w:rPr>
      <w:b/>
      <w:sz w:val="22"/>
      <w:szCs w:val="22"/>
    </w:rPr>
  </w:style>
  <w:style w:type="paragraph" w:styleId="TOC3">
    <w:name w:val="toc 3"/>
    <w:basedOn w:val="Normal"/>
    <w:next w:val="Normal"/>
    <w:autoRedefine/>
    <w:uiPriority w:val="39"/>
    <w:unhideWhenUsed/>
    <w:rsid w:val="00FC056E"/>
    <w:pPr>
      <w:ind w:left="480"/>
    </w:pPr>
    <w:rPr>
      <w:sz w:val="22"/>
      <w:szCs w:val="22"/>
    </w:rPr>
  </w:style>
  <w:style w:type="paragraph" w:styleId="TOC4">
    <w:name w:val="toc 4"/>
    <w:basedOn w:val="Normal"/>
    <w:next w:val="Normal"/>
    <w:autoRedefine/>
    <w:uiPriority w:val="39"/>
    <w:semiHidden/>
    <w:unhideWhenUsed/>
    <w:rsid w:val="00FC056E"/>
    <w:pPr>
      <w:ind w:left="720"/>
    </w:pPr>
    <w:rPr>
      <w:sz w:val="20"/>
      <w:szCs w:val="20"/>
    </w:rPr>
  </w:style>
  <w:style w:type="paragraph" w:styleId="TOC5">
    <w:name w:val="toc 5"/>
    <w:basedOn w:val="Normal"/>
    <w:next w:val="Normal"/>
    <w:autoRedefine/>
    <w:uiPriority w:val="39"/>
    <w:semiHidden/>
    <w:unhideWhenUsed/>
    <w:rsid w:val="00FC056E"/>
    <w:pPr>
      <w:ind w:left="960"/>
    </w:pPr>
    <w:rPr>
      <w:sz w:val="20"/>
      <w:szCs w:val="20"/>
    </w:rPr>
  </w:style>
  <w:style w:type="paragraph" w:styleId="TOC6">
    <w:name w:val="toc 6"/>
    <w:basedOn w:val="Normal"/>
    <w:next w:val="Normal"/>
    <w:autoRedefine/>
    <w:uiPriority w:val="39"/>
    <w:semiHidden/>
    <w:unhideWhenUsed/>
    <w:rsid w:val="00FC056E"/>
    <w:pPr>
      <w:ind w:left="1200"/>
    </w:pPr>
    <w:rPr>
      <w:sz w:val="20"/>
      <w:szCs w:val="20"/>
    </w:rPr>
  </w:style>
  <w:style w:type="paragraph" w:styleId="TOC7">
    <w:name w:val="toc 7"/>
    <w:basedOn w:val="Normal"/>
    <w:next w:val="Normal"/>
    <w:autoRedefine/>
    <w:uiPriority w:val="39"/>
    <w:semiHidden/>
    <w:unhideWhenUsed/>
    <w:rsid w:val="00FC056E"/>
    <w:pPr>
      <w:ind w:left="1440"/>
    </w:pPr>
    <w:rPr>
      <w:sz w:val="20"/>
      <w:szCs w:val="20"/>
    </w:rPr>
  </w:style>
  <w:style w:type="paragraph" w:styleId="TOC8">
    <w:name w:val="toc 8"/>
    <w:basedOn w:val="Normal"/>
    <w:next w:val="Normal"/>
    <w:autoRedefine/>
    <w:uiPriority w:val="39"/>
    <w:semiHidden/>
    <w:unhideWhenUsed/>
    <w:rsid w:val="00FC056E"/>
    <w:pPr>
      <w:ind w:left="1680"/>
    </w:pPr>
    <w:rPr>
      <w:sz w:val="20"/>
      <w:szCs w:val="20"/>
    </w:rPr>
  </w:style>
  <w:style w:type="paragraph" w:styleId="TOC9">
    <w:name w:val="toc 9"/>
    <w:basedOn w:val="Normal"/>
    <w:next w:val="Normal"/>
    <w:autoRedefine/>
    <w:uiPriority w:val="39"/>
    <w:semiHidden/>
    <w:unhideWhenUsed/>
    <w:rsid w:val="00FC056E"/>
    <w:pPr>
      <w:ind w:left="1920"/>
    </w:pPr>
    <w:rPr>
      <w:sz w:val="20"/>
      <w:szCs w:val="20"/>
    </w:rPr>
  </w:style>
  <w:style w:type="character" w:customStyle="1" w:styleId="Heading2Char">
    <w:name w:val="Heading 2 Char"/>
    <w:basedOn w:val="DefaultParagraphFont"/>
    <w:link w:val="Heading2"/>
    <w:uiPriority w:val="9"/>
    <w:rsid w:val="00A75423"/>
    <w:rPr>
      <w:rFonts w:ascii="Source Sans Pro" w:eastAsiaTheme="majorEastAsia" w:hAnsi="Source Sans Pro" w:cstheme="majorBidi"/>
      <w:b/>
      <w:bCs/>
      <w:color w:val="4F81BD" w:themeColor="accent1"/>
      <w:sz w:val="26"/>
      <w:szCs w:val="26"/>
    </w:rPr>
  </w:style>
  <w:style w:type="character" w:customStyle="1" w:styleId="Heading3Char">
    <w:name w:val="Heading 3 Char"/>
    <w:basedOn w:val="DefaultParagraphFont"/>
    <w:link w:val="Heading3"/>
    <w:uiPriority w:val="9"/>
    <w:rsid w:val="00A75423"/>
    <w:rPr>
      <w:rFonts w:ascii="Source Sans Pro" w:eastAsiaTheme="majorEastAsia" w:hAnsi="Source Sans Pro" w:cstheme="majorBidi"/>
      <w:b/>
      <w:bCs/>
      <w:color w:val="4F81BD" w:themeColor="accent1"/>
    </w:rPr>
  </w:style>
  <w:style w:type="paragraph" w:styleId="ListParagraph">
    <w:name w:val="List Paragraph"/>
    <w:basedOn w:val="Normal"/>
    <w:uiPriority w:val="34"/>
    <w:qFormat/>
    <w:rsid w:val="00C27DB5"/>
    <w:pPr>
      <w:ind w:left="720"/>
      <w:contextualSpacing/>
    </w:pPr>
  </w:style>
  <w:style w:type="paragraph" w:styleId="Title">
    <w:name w:val="Title"/>
    <w:basedOn w:val="Normal"/>
    <w:next w:val="Normal"/>
    <w:link w:val="TitleChar"/>
    <w:uiPriority w:val="10"/>
    <w:qFormat/>
    <w:rsid w:val="00A7542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5423"/>
    <w:rPr>
      <w:rFonts w:ascii="Source Sans Pro" w:eastAsiaTheme="majorEastAsia" w:hAnsi="Source Sans Pro" w:cstheme="majorBidi"/>
      <w:color w:val="17365D" w:themeColor="text2" w:themeShade="BF"/>
      <w:spacing w:val="5"/>
      <w:kern w:val="28"/>
      <w:sz w:val="52"/>
      <w:szCs w:val="52"/>
    </w:rPr>
  </w:style>
  <w:style w:type="table" w:styleId="TableGrid">
    <w:name w:val="Table Grid"/>
    <w:basedOn w:val="TableNormal"/>
    <w:uiPriority w:val="59"/>
    <w:rsid w:val="00DE6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4CD7"/>
    <w:pPr>
      <w:tabs>
        <w:tab w:val="center" w:pos="4320"/>
        <w:tab w:val="right" w:pos="8640"/>
      </w:tabs>
      <w:spacing w:line="240" w:lineRule="auto"/>
    </w:pPr>
  </w:style>
  <w:style w:type="character" w:customStyle="1" w:styleId="HeaderChar">
    <w:name w:val="Header Char"/>
    <w:basedOn w:val="DefaultParagraphFont"/>
    <w:link w:val="Header"/>
    <w:uiPriority w:val="99"/>
    <w:rsid w:val="00EC4CD7"/>
    <w:rPr>
      <w:rFonts w:asciiTheme="majorHAnsi" w:hAnsiTheme="majorHAnsi"/>
    </w:rPr>
  </w:style>
  <w:style w:type="paragraph" w:styleId="Footer">
    <w:name w:val="footer"/>
    <w:basedOn w:val="Normal"/>
    <w:link w:val="FooterChar"/>
    <w:uiPriority w:val="99"/>
    <w:unhideWhenUsed/>
    <w:rsid w:val="00EC4CD7"/>
    <w:pPr>
      <w:tabs>
        <w:tab w:val="center" w:pos="4320"/>
        <w:tab w:val="right" w:pos="8640"/>
      </w:tabs>
      <w:spacing w:line="240" w:lineRule="auto"/>
    </w:pPr>
  </w:style>
  <w:style w:type="character" w:customStyle="1" w:styleId="FooterChar">
    <w:name w:val="Footer Char"/>
    <w:basedOn w:val="DefaultParagraphFont"/>
    <w:link w:val="Footer"/>
    <w:uiPriority w:val="99"/>
    <w:rsid w:val="00EC4CD7"/>
    <w:rPr>
      <w:rFonts w:asciiTheme="majorHAnsi" w:hAnsiTheme="majorHAnsi"/>
    </w:rPr>
  </w:style>
  <w:style w:type="character" w:styleId="PageNumber">
    <w:name w:val="page number"/>
    <w:basedOn w:val="DefaultParagraphFont"/>
    <w:uiPriority w:val="99"/>
    <w:semiHidden/>
    <w:unhideWhenUsed/>
    <w:rsid w:val="00EC4CD7"/>
  </w:style>
  <w:style w:type="character" w:styleId="Hyperlink">
    <w:name w:val="Hyperlink"/>
    <w:basedOn w:val="DefaultParagraphFont"/>
    <w:uiPriority w:val="99"/>
    <w:unhideWhenUsed/>
    <w:rsid w:val="009E3291"/>
    <w:rPr>
      <w:color w:val="0000FF" w:themeColor="hyperlink"/>
      <w:u w:val="single"/>
    </w:rPr>
  </w:style>
  <w:style w:type="character" w:customStyle="1" w:styleId="Heading4Char">
    <w:name w:val="Heading 4 Char"/>
    <w:basedOn w:val="DefaultParagraphFont"/>
    <w:link w:val="Heading4"/>
    <w:uiPriority w:val="9"/>
    <w:rsid w:val="0087252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92268-BDB4-43EC-B5D2-845B9DE9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10820867</Template>
  <TotalTime>225</TotalTime>
  <Pages>17</Pages>
  <Words>1928</Words>
  <Characters>10995</Characters>
  <Application>Microsoft Office Word</Application>
  <DocSecurity>0</DocSecurity>
  <Lines>91</Lines>
  <Paragraphs>25</Paragraphs>
  <ScaleCrop>false</ScaleCrop>
  <Company/>
  <LinksUpToDate>false</LinksUpToDate>
  <CharactersWithSpaces>12898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Czabania</dc:creator>
  <cp:keywords/>
  <dc:description/>
  <cp:lastModifiedBy>Windows User</cp:lastModifiedBy>
  <cp:revision>102</cp:revision>
  <cp:lastPrinted>2013-10-23T00:09:00Z</cp:lastPrinted>
  <dcterms:created xsi:type="dcterms:W3CDTF">2013-10-15T08:38:00Z</dcterms:created>
  <dcterms:modified xsi:type="dcterms:W3CDTF">2013-10-23T02:19:00Z</dcterms:modified>
</cp:coreProperties>
</file>