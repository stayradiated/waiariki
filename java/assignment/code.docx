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tl w:val="0"/>
        </w:rPr>
        <w:t>Employee.java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* class: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* purpose: Model a single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public class Employee {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int    id;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int    age;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int    duties;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char   gender;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String name;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Default constructor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id     = -1;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age    = -1;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duties = -1;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gender = 'm';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name   = "";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s-ES_tradnl"/>
        </w:rPr>
        <w:t xml:space="preserve">   * Alternative constructor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_id - employee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_name - employee name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_gender - employee gender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_age - employee 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_duties - employee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 (int _id, String _name, char _gender, int _age, int _duties)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id     = _id;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name   = _name;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a-DK"/>
        </w:rPr>
        <w:t xml:space="preserve">    gender = _gender;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age    = _age;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age    = _age;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duties = _duties;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Convert the employee into an array of Strings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String[] - the employee details serialized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String[] serialize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new String[]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   Integer.toString(id),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name,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Character.toString(gender),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   Integer.toString(age),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   Integer.toString(duties)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Get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int getId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this.id;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Set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setId (int _id)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this.id = _id;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Get 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int getAge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this.age;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Set 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setAge (int _age)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this.age = _age;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* Get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int getDuties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this.duties;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* Set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void setDuties (int _duties)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this.duties = _duties;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* Get gender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gender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char getGender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this.gender;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* Set gender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gender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setGender (char _gender)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this.gender = _gender;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Get name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name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String getName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this.name;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Set name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name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setName (String _name)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this.name = _name;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Body"/>
        <w:rPr>
          <w:sz w:val="16"/>
          <w:szCs w:val="16"/>
        </w:rPr>
      </w:pPr>
    </w:p>
    <w:p>
      <w:pPr>
        <w:pStyle w:val="Body"/>
      </w:pPr>
      <w:r>
        <w:rPr>
          <w:sz w:val="16"/>
          <w:szCs w:val="16"/>
        </w:rPr>
        <w:br w:type="page"/>
      </w:r>
    </w:p>
    <w:p>
      <w:pPr>
        <w:pStyle w:val="Heading 2"/>
        <w:bidi w:val="0"/>
      </w:pPr>
      <w:r>
        <w:rPr>
          <w:rtl w:val="0"/>
        </w:rPr>
        <w:t>Employees.java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* class: Employees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* purpose: Handle a collection of employees, including methods to save and load the collection to a file.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java.util.ArrayList;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java.util.Iterator;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java.io.File;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java.io.BufferedReader;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java.io.FileReader;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java.io.PrintWriter;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java.io.FileWriter;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>import java.io.FileNotFoundException;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>import java.io.IOException;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public class Employees {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Private variables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final String SAVEFILE = "employees.txt";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final String ERROR_OPEN = "File %s cannot be opened\n";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final String ERROR_READ = "File %s cannot be read\n";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ArrayList&lt;Employee&gt; employees;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int nextId = 101;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final int max = 10;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Public variables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public int length;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Default constructor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Employees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this.length = 0;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this.employees = new ArrayList&lt;Employee&gt;();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Add employee to the records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int add (Employee employee)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int id = employee.getId();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if (id == -1)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id = this.nextId++;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employee.setId(id);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a-DK"/>
        </w:rPr>
        <w:t xml:space="preserve">    } else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this.nextId = id + 1;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this.employees.add(employee);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this.length = this.employees.size();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id;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Check if an employee with id exists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boolean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boolean has (int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(employee.getId() ==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return true;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false;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Get an employee by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 get (int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(employee.getId() ==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return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throw new IndexOutOfBoundsException();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Get an employee by index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index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 at (int index)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this.employees.get(index);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Remove an employee from the records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id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void remove (int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this.length - 1; i &gt;= 0; i--)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(this.at(i).getId() == id)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this.employees.remove(i);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break;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this.length = this.employees.size();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Retrieve a list of all the Employees in a certain age group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min - minimum age (inclusive)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max - maximum age (inclusive)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new Employees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Employees inAgeGroup (int min, int max)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Employees list = new Employees();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int age;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age = employee.getAge();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(age &gt;= min &amp;&amp; age &lt;= max)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list.add(employee);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list;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Get the employee with the most jobs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 withMostDuties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 = null;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 int max = 0;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(this.employees.get(i).getDuties() &gt; max)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max = employee.getDuties();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Get a list of the employees with no duties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Employees withNoDuties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Employees list = new Employees();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 int duties;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duties = employee.getDuties();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(duties == 0)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list.add(employee);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list;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Write records to disk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void write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FileWriter file = null;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PrintWriter writer = null;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try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file = new FileWriter(SAVEFILE);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writer = new PrintWriter(file);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catch (FileNotFoundException 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this.error(String.format(ERROR_OPEN, SAVEFILE));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 catch (IOException 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this.error(String.format(ERROR_READ, SAVEFILE));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// Loop through the ArrayList of employees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// Write each employee to the file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employee = this.employees.get(i);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writer.println(this.stringify(employee));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writer.close();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Read records from disk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void read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try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FileReader file = new FileReader(SAVEFILE);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BufferedReader reader = new BufferedReader(file);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String line = reader.readLine();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while (line != null)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this.add(this.parse(line));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line = reader.readLine();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catch (FileNotFoundException 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this.error(String.format(ERROR_OPEN, SAVEFILE));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 catch (IOException 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this.error(String.format(ERROR_READ, SAVEFILE));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Check if the save file exists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boolean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boolean fileExists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new File(SAVEFILE).exists();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Check if records are full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boolean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boolean isFull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this.max &lt;= this.length;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Convert records into an array of arrays of Strings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rows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String[][] serialize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String[][] rows = new String[this.length][5];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for (int i = 0; i &lt; this.length; i++)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rows[i] = this.employees.get(i).serialize();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rows;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Print error and exit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message - error message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private void error (String message)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  System.out.println("Fatal error: " + message);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System.exit(0);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Convert employee into string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string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String stringify (Employee employee)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String string = "";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 += employee.getId()     + ",";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 += employee.getName()   + ",";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 += employee.getGender() + ",";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 += employee.getAge()    + ",";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string += employee.getDuties();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string;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Convert string into an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Employee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Employee parse (String string)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String[] parts = string.split(",");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 employee = new Employee();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if (parts.length &lt; 5)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throw new UnsupportedOperationException();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employee.setId(     Integer.parseInt(parts[0]) 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employee.setName(   parts[1]                   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employee.setGender( parts[2].charAt(0)         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employee.setAge(    Integer.parseInt(parts[3]) 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employee.setDuties( Integer.parseInt(parts[4]) );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employee;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rPr>
          <w:rtl w:val="0"/>
        </w:rPr>
        <w:t>Question.java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it-IT"/>
        </w:rPr>
        <w:t xml:space="preserve"> * class: Question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* purpose: Ask the user a question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import java.util.Scanner;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public class Question {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String text;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private String type;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fr-FR"/>
        </w:rPr>
        <w:t xml:space="preserve">  public int length;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it-IT"/>
        </w:rPr>
        <w:t xml:space="preserve">  public Question (String _text, String _type)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this.text = _text;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this.type = _type;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this.length = this.text.length();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it-IT"/>
        </w:rPr>
        <w:t xml:space="preserve">   * Ask question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@param length - length of text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scanner - Scanner instance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Object - answer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Object ask (int length, Scanner scanner) {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Object input = null;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this.print();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if (type.equals("String"))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input = scanner.nextLine();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(((String) input).length() &lt; 1)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System.out.println("Error! A value must be entered.");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return this.ask(length, scanner);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else if (type.equals("int"))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while (! scanner.hasNextInt())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scanner.nextLine();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this.print();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input = scanner.nextInt();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(((Integer) input) &lt; 0)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System.out.println("Error! Negative values are not allowed.");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return this.ask(length, scanner);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else if (type.equals("gender"))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String text = scanner.next();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(text.length() == 0)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scanner.skip("\n");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text = scanner.next();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input = text.charAt(0);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(input != 'm' &amp;&amp; input != 'f')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System.out.println("Error! Please enter 'm' or 'f'.");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return this.ask(length, scanner);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else if (type.equals("yesno"))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String text = scanner.next();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(text.length() == 0)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scanner.skip("\n");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text = scanner.next();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input = text.charAt(0);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if (input == 'y')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  input = true;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} else if (input == 'n')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a-DK"/>
        </w:rPr>
        <w:t xml:space="preserve">        input = false;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da-DK"/>
        </w:rPr>
        <w:t xml:space="preserve">      } else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System.out.println("Error! Please enter 'y' or 'n'.");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    return this.ask(length, scanner);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  }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 return input;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it-IT"/>
        </w:rPr>
        <w:t xml:space="preserve">   * Ask question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scanner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@return Object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Object ask (Scanner scanner)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this.ask(text.length(), scanner);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* Get text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text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String getText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this.text;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nl-NL"/>
        </w:rPr>
        <w:t xml:space="preserve">   * Set text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text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setText (String _text)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this.text = _text;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Get type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@return type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public String getType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return this.type;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 Set type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pt-PT"/>
        </w:rPr>
        <w:t xml:space="preserve">   * @param type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public void setType (String _type)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this.type = _type;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/**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* Print the question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 */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private void print () {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 xml:space="preserve">    System.out.printf("%-" + length + "s ", text);</w:t>
      </w: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  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  <w:r>
        <w:rPr>
          <w:sz w:val="16"/>
          <w:szCs w:val="16"/>
          <w:rtl w:val="0"/>
        </w:rPr>
        <w:t>}</w:t>
      </w:r>
    </w:p>
    <w:p>
      <w:pPr>
        <w:pStyle w:val="Body"/>
        <w:rPr>
          <w:sz w:val="16"/>
          <w:szCs w:val="16"/>
        </w:rPr>
      </w:pP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rPr>
          <w:rtl w:val="0"/>
        </w:rPr>
        <w:t>Questions.java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Questions</w:t>
      </w:r>
    </w:p>
    <w:p>
      <w:pPr>
        <w:pStyle w:val="Body"/>
        <w:bidi w:val="0"/>
      </w:pPr>
      <w:r>
        <w:rPr>
          <w:rtl w:val="0"/>
        </w:rPr>
        <w:t xml:space="preserve"> * purpose: Ask the user multiple questions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Questions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       maxLength;</w:t>
      </w:r>
    </w:p>
    <w:p>
      <w:pPr>
        <w:pStyle w:val="Body"/>
        <w:bidi w:val="0"/>
      </w:pPr>
      <w:r>
        <w:rPr>
          <w:rtl w:val="0"/>
        </w:rPr>
        <w:t xml:space="preserve">  private Question[] questions;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Constructor</w:t>
      </w:r>
    </w:p>
    <w:p>
      <w:pPr>
        <w:pStyle w:val="Body"/>
        <w:bidi w:val="0"/>
      </w:pPr>
      <w:r>
        <w:rPr>
          <w:rtl w:val="0"/>
        </w:rPr>
        <w:t xml:space="preserve">   * @param _questions - an array of questions to ask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Questions (Question[] _questions) {</w:t>
      </w:r>
    </w:p>
    <w:p>
      <w:pPr>
        <w:pStyle w:val="Body"/>
        <w:bidi w:val="0"/>
      </w:pPr>
      <w:r>
        <w:rPr>
          <w:rtl w:val="0"/>
        </w:rPr>
        <w:t xml:space="preserve">    this.questions = _questions;</w:t>
      </w:r>
    </w:p>
    <w:p>
      <w:pPr>
        <w:pStyle w:val="Body"/>
        <w:bidi w:val="0"/>
      </w:pPr>
      <w:r>
        <w:rPr>
          <w:rtl w:val="0"/>
        </w:rPr>
        <w:t xml:space="preserve">    this.findMaxLength();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Ask the questions</w:t>
      </w:r>
    </w:p>
    <w:p>
      <w:pPr>
        <w:pStyle w:val="Body"/>
        <w:bidi w:val="0"/>
      </w:pPr>
      <w:r>
        <w:rPr>
          <w:rtl w:val="0"/>
        </w:rPr>
        <w:t xml:space="preserve">   * @return Object[] - the answers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Object[] ask (Scanner scanner)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array to hold answers</w:t>
      </w:r>
    </w:p>
    <w:p>
      <w:pPr>
        <w:pStyle w:val="Body"/>
        <w:bidi w:val="0"/>
      </w:pPr>
      <w:r>
        <w:rPr>
          <w:rtl w:val="0"/>
        </w:rPr>
        <w:t xml:space="preserve">    Object[] answers = new Object[this.questions.length];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Skip any newlines</w:t>
      </w:r>
    </w:p>
    <w:p>
      <w:pPr>
        <w:pStyle w:val="Body"/>
        <w:bidi w:val="0"/>
      </w:pPr>
      <w:r>
        <w:rPr>
          <w:rtl w:val="0"/>
        </w:rPr>
        <w:t xml:space="preserve">    scanner.skip("\n");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Ask each question</w:t>
      </w:r>
    </w:p>
    <w:p>
      <w:pPr>
        <w:pStyle w:val="Body"/>
        <w:bidi w:val="0"/>
      </w:pPr>
      <w:r>
        <w:rPr>
          <w:rtl w:val="0"/>
        </w:rPr>
        <w:t xml:space="preserve">    for (int i = 0; i &lt; this.questions.length; i++) {</w:t>
      </w:r>
    </w:p>
    <w:p>
      <w:pPr>
        <w:pStyle w:val="Body"/>
        <w:bidi w:val="0"/>
      </w:pPr>
      <w:r>
        <w:rPr>
          <w:rtl w:val="0"/>
        </w:rPr>
        <w:t xml:space="preserve">      answers[i] = this.questions[i].ask(this.maxLength, scanner);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answers;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Find the length longest question</w:t>
      </w:r>
    </w:p>
    <w:p>
      <w:pPr>
        <w:pStyle w:val="Body"/>
        <w:bidi w:val="0"/>
      </w:pPr>
      <w:r>
        <w:rPr>
          <w:rtl w:val="0"/>
        </w:rPr>
        <w:t xml:space="preserve">   * @return int - the length of the longest question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findMaxLength () {</w:t>
      </w:r>
    </w:p>
    <w:p>
      <w:pPr>
        <w:pStyle w:val="Body"/>
        <w:bidi w:val="0"/>
      </w:pPr>
      <w:r>
        <w:rPr>
          <w:rtl w:val="0"/>
        </w:rPr>
        <w:t xml:space="preserve">    int max = 0;</w:t>
      </w:r>
    </w:p>
    <w:p>
      <w:pPr>
        <w:pStyle w:val="Body"/>
        <w:bidi w:val="0"/>
      </w:pPr>
      <w:r>
        <w:rPr>
          <w:rtl w:val="0"/>
        </w:rPr>
        <w:t xml:space="preserve">    for (int i = 0; i &lt; this.questions.length; i++) {</w:t>
      </w:r>
    </w:p>
    <w:p>
      <w:pPr>
        <w:pStyle w:val="Body"/>
        <w:bidi w:val="0"/>
      </w:pPr>
      <w:r>
        <w:rPr>
          <w:rtl w:val="0"/>
        </w:rPr>
        <w:t xml:space="preserve">      if (this.questions[i].length &gt; max) {</w:t>
      </w:r>
    </w:p>
    <w:p>
      <w:pPr>
        <w:pStyle w:val="Body"/>
        <w:bidi w:val="0"/>
      </w:pPr>
      <w:r>
        <w:rPr>
          <w:rtl w:val="0"/>
        </w:rPr>
        <w:t xml:space="preserve">        max = this.questions[i].length;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this.maxLength = max;</w:t>
      </w:r>
    </w:p>
    <w:p>
      <w:pPr>
        <w:pStyle w:val="Body"/>
        <w:bidi w:val="0"/>
      </w:pPr>
      <w:r>
        <w:rPr>
          <w:rtl w:val="0"/>
        </w:rPr>
        <w:t xml:space="preserve">    return this.maxLength;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  <w:r>
        <w:rPr>
          <w:rtl w:val="0"/>
        </w:rPr>
        <w:t>Table.java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Table</w:t>
      </w:r>
    </w:p>
    <w:p>
      <w:pPr>
        <w:pStyle w:val="Body"/>
        <w:bidi w:val="0"/>
      </w:pPr>
      <w:r>
        <w:rPr>
          <w:rtl w:val="0"/>
        </w:rPr>
        <w:t xml:space="preserve"> * purpose: Generate a table using symbols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java.util.Arrays;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Table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          width;</w:t>
      </w:r>
    </w:p>
    <w:p>
      <w:pPr>
        <w:pStyle w:val="Body"/>
        <w:bidi w:val="0"/>
      </w:pPr>
      <w:r>
        <w:rPr>
          <w:rtl w:val="0"/>
        </w:rPr>
        <w:t xml:space="preserve">  private String[][]    rows;</w:t>
      </w:r>
    </w:p>
    <w:p>
      <w:pPr>
        <w:pStyle w:val="Body"/>
        <w:bidi w:val="0"/>
      </w:pPr>
      <w:r>
        <w:rPr>
          <w:rtl w:val="0"/>
        </w:rPr>
        <w:t xml:space="preserve">  private TableColumn[] columns;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V_SEP  = "|";</w:t>
      </w:r>
    </w:p>
    <w:p>
      <w:pPr>
        <w:pStyle w:val="Body"/>
        <w:bidi w:val="0"/>
      </w:pPr>
      <w:r>
        <w:rPr>
          <w:rtl w:val="0"/>
        </w:rPr>
        <w:t xml:space="preserve">  private final String CORNER = "+";</w:t>
      </w:r>
    </w:p>
    <w:p>
      <w:pPr>
        <w:pStyle w:val="Body"/>
        <w:bidi w:val="0"/>
      </w:pPr>
      <w:r>
        <w:rPr>
          <w:rtl w:val="0"/>
        </w:rPr>
        <w:t xml:space="preserve">  private final String H_SEP  = "-";</w:t>
      </w:r>
    </w:p>
    <w:p>
      <w:pPr>
        <w:pStyle w:val="Body"/>
        <w:bidi w:val="0"/>
      </w:pPr>
      <w:r>
        <w:rPr>
          <w:rtl w:val="0"/>
        </w:rPr>
        <w:t xml:space="preserve">  private final String NL     = "\n";</w:t>
      </w:r>
    </w:p>
    <w:p>
      <w:pPr>
        <w:pStyle w:val="Body"/>
        <w:bidi w:val="0"/>
      </w:pPr>
      <w:r>
        <w:rPr>
          <w:rtl w:val="0"/>
        </w:rPr>
        <w:t xml:space="preserve">  private final String PAD    = " 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Constructor</w:t>
      </w:r>
    </w:p>
    <w:p>
      <w:pPr>
        <w:pStyle w:val="Body"/>
        <w:bidi w:val="0"/>
      </w:pPr>
      <w:r>
        <w:rPr>
          <w:rtl w:val="0"/>
        </w:rPr>
        <w:t xml:space="preserve">   * @param _columns - an arary of table columns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 (TableColumn[] _columns) {</w:t>
      </w:r>
    </w:p>
    <w:p>
      <w:pPr>
        <w:pStyle w:val="Body"/>
        <w:bidi w:val="0"/>
      </w:pPr>
      <w:r>
        <w:rPr>
          <w:rtl w:val="0"/>
        </w:rPr>
        <w:t xml:space="preserve">    this.columns = _columns;</w:t>
      </w:r>
    </w:p>
    <w:p>
      <w:pPr>
        <w:pStyle w:val="Body"/>
        <w:bidi w:val="0"/>
      </w:pPr>
      <w:r>
        <w:rPr>
          <w:rtl w:val="0"/>
        </w:rPr>
        <w:t xml:space="preserve">    this.rows = new String[][] {};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_columns - table columns</w:t>
      </w:r>
    </w:p>
    <w:p>
      <w:pPr>
        <w:pStyle w:val="Body"/>
        <w:bidi w:val="0"/>
      </w:pPr>
      <w:r>
        <w:rPr>
          <w:rtl w:val="0"/>
        </w:rPr>
        <w:t xml:space="preserve">   * @param _rows - table rows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 (TableColumn[] _columns, String[][] _rows) {</w:t>
      </w:r>
    </w:p>
    <w:p>
      <w:pPr>
        <w:pStyle w:val="Body"/>
        <w:bidi w:val="0"/>
      </w:pPr>
      <w:r>
        <w:rPr>
          <w:rtl w:val="0"/>
        </w:rPr>
        <w:t xml:space="preserve">    this(_columns);</w:t>
      </w:r>
    </w:p>
    <w:p>
      <w:pPr>
        <w:pStyle w:val="Body"/>
        <w:bidi w:val="0"/>
      </w:pPr>
      <w:r>
        <w:rPr>
          <w:rtl w:val="0"/>
        </w:rPr>
        <w:t xml:space="preserve">    this.addRows(_rows);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all columns</w:t>
      </w:r>
    </w:p>
    <w:p>
      <w:pPr>
        <w:pStyle w:val="Body"/>
        <w:bidi w:val="0"/>
      </w:pPr>
      <w:r>
        <w:rPr>
          <w:rtl w:val="0"/>
        </w:rPr>
        <w:t xml:space="preserve">   * @return String - the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() {</w:t>
      </w:r>
    </w:p>
    <w:p>
      <w:pPr>
        <w:pStyle w:val="Body"/>
        <w:bidi w:val="0"/>
      </w:pPr>
      <w:r>
        <w:rPr>
          <w:rtl w:val="0"/>
        </w:rPr>
        <w:t xml:space="preserve">    int[] index = new int[this.columns.length];</w:t>
      </w: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  <w:r>
        <w:rPr>
          <w:rtl w:val="0"/>
        </w:rPr>
        <w:t xml:space="preserve">      index[i] = i;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return this.print(index);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only certain columns by name</w:t>
      </w:r>
    </w:p>
    <w:p>
      <w:pPr>
        <w:pStyle w:val="Body"/>
        <w:bidi w:val="0"/>
      </w:pPr>
      <w:r>
        <w:rPr>
          <w:rtl w:val="0"/>
        </w:rPr>
        <w:t xml:space="preserve">   * @param String[] - an array of the names of each columns</w:t>
      </w:r>
    </w:p>
    <w:p>
      <w:pPr>
        <w:pStyle w:val="Body"/>
        <w:bidi w:val="0"/>
      </w:pPr>
      <w:r>
        <w:rPr>
          <w:rtl w:val="0"/>
        </w:rPr>
        <w:t xml:space="preserve">   * @return String -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(String[] _columns)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String name;</w:t>
      </w:r>
    </w:p>
    <w:p>
      <w:pPr>
        <w:pStyle w:val="Body"/>
        <w:bidi w:val="0"/>
      </w:pPr>
      <w:r>
        <w:rPr>
          <w:rtl w:val="0"/>
        </w:rPr>
        <w:t xml:space="preserve">    int[] index = new int[_columns.length];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Find out the index of each column</w:t>
      </w:r>
    </w:p>
    <w:p>
      <w:pPr>
        <w:pStyle w:val="Body"/>
        <w:bidi w:val="0"/>
      </w:pPr>
      <w:r>
        <w:rPr>
          <w:rtl w:val="0"/>
        </w:rPr>
        <w:t xml:space="preserve">    for (int i = 0; i &lt; this.columns.length;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name = this.columns[i].getName();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for (int j = 0; j &lt; _columns.length; j++)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if (name.equals(_columns[j])) {</w:t>
      </w:r>
    </w:p>
    <w:p>
      <w:pPr>
        <w:pStyle w:val="Body"/>
        <w:bidi w:val="0"/>
      </w:pPr>
      <w:r>
        <w:rPr>
          <w:rtl w:val="0"/>
        </w:rPr>
        <w:t xml:space="preserve">          index[j] = i;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this.print(index);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only certain columns by index</w:t>
      </w:r>
    </w:p>
    <w:p>
      <w:pPr>
        <w:pStyle w:val="Body"/>
        <w:bidi w:val="0"/>
      </w:pPr>
      <w:r>
        <w:rPr>
          <w:rtl w:val="0"/>
        </w:rPr>
        <w:t xml:space="preserve">   * @param int[] - an array of the indexes of each column</w:t>
      </w:r>
    </w:p>
    <w:p>
      <w:pPr>
        <w:pStyle w:val="Body"/>
        <w:bidi w:val="0"/>
      </w:pPr>
      <w:r>
        <w:rPr>
          <w:rtl w:val="0"/>
        </w:rPr>
        <w:t xml:space="preserve">   * @return String - table contents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print (int[] index)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String out = "";</w:t>
      </w:r>
    </w:p>
    <w:p>
      <w:pPr>
        <w:pStyle w:val="Body"/>
        <w:bidi w:val="0"/>
      </w:pPr>
      <w:r>
        <w:rPr>
          <w:rtl w:val="0"/>
        </w:rPr>
        <w:t xml:space="preserve">    String line = "";</w:t>
      </w:r>
    </w:p>
    <w:p>
      <w:pPr>
        <w:pStyle w:val="Body"/>
        <w:bidi w:val="0"/>
      </w:pPr>
      <w:r>
        <w:rPr>
          <w:rtl w:val="0"/>
        </w:rPr>
        <w:t xml:space="preserve">    int width;</w:t>
      </w:r>
    </w:p>
    <w:p>
      <w:pPr>
        <w:pStyle w:val="Body"/>
        <w:bidi w:val="0"/>
      </w:pPr>
      <w:r>
        <w:rPr>
          <w:rtl w:val="0"/>
        </w:rPr>
        <w:t xml:space="preserve">    TableColumn column;</w:t>
      </w:r>
    </w:p>
    <w:p>
      <w:pPr>
        <w:pStyle w:val="Body"/>
        <w:bidi w:val="0"/>
      </w:pPr>
      <w:r>
        <w:rPr>
          <w:rtl w:val="0"/>
        </w:rPr>
        <w:t xml:space="preserve">    String[] row;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the line</w:t>
      </w:r>
    </w:p>
    <w:p>
      <w:pPr>
        <w:pStyle w:val="Body"/>
        <w:bidi w:val="0"/>
      </w:pPr>
      <w:r>
        <w:rPr>
          <w:rtl w:val="0"/>
        </w:rPr>
        <w:t xml:space="preserve">    // +----+---------+------+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column = this.columns[index[i]];</w:t>
      </w:r>
    </w:p>
    <w:p>
      <w:pPr>
        <w:pStyle w:val="Body"/>
        <w:bidi w:val="0"/>
      </w:pPr>
      <w:r>
        <w:rPr>
          <w:rtl w:val="0"/>
        </w:rPr>
        <w:t xml:space="preserve">      line += CORNER;</w:t>
      </w:r>
    </w:p>
    <w:p>
      <w:pPr>
        <w:pStyle w:val="Body"/>
        <w:bidi w:val="0"/>
      </w:pPr>
      <w:r>
        <w:rPr>
          <w:rtl w:val="0"/>
        </w:rPr>
        <w:t xml:space="preserve">      width = column.getWidth();</w:t>
      </w:r>
    </w:p>
    <w:p>
      <w:pPr>
        <w:pStyle w:val="Body"/>
        <w:bidi w:val="0"/>
      </w:pPr>
      <w:r>
        <w:rPr>
          <w:rtl w:val="0"/>
        </w:rPr>
        <w:t xml:space="preserve">      width += PAD.length() * 2;</w:t>
      </w:r>
    </w:p>
    <w:p>
      <w:pPr>
        <w:pStyle w:val="Body"/>
        <w:bidi w:val="0"/>
      </w:pPr>
      <w:r>
        <w:rPr>
          <w:rtl w:val="0"/>
        </w:rPr>
        <w:t xml:space="preserve">      for (int j = 0; j &lt; width; j++) {</w:t>
      </w:r>
    </w:p>
    <w:p>
      <w:pPr>
        <w:pStyle w:val="Body"/>
        <w:bidi w:val="0"/>
      </w:pPr>
      <w:r>
        <w:rPr>
          <w:rtl w:val="0"/>
        </w:rPr>
        <w:t xml:space="preserve">        line += H_SEP;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  if (i == index.length - 1) {</w:t>
      </w:r>
    </w:p>
    <w:p>
      <w:pPr>
        <w:pStyle w:val="Body"/>
        <w:bidi w:val="0"/>
      </w:pPr>
      <w:r>
        <w:rPr>
          <w:rtl w:val="0"/>
        </w:rPr>
        <w:t xml:space="preserve">        line += CORNER;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line += NL;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Top line</w:t>
      </w:r>
    </w:p>
    <w:p>
      <w:pPr>
        <w:pStyle w:val="Body"/>
        <w:bidi w:val="0"/>
      </w:pPr>
      <w:r>
        <w:rPr>
          <w:rtl w:val="0"/>
        </w:rPr>
        <w:t xml:space="preserve">    out += line;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Left border and padding</w:t>
      </w:r>
    </w:p>
    <w:p>
      <w:pPr>
        <w:pStyle w:val="Body"/>
        <w:bidi w:val="0"/>
      </w:pPr>
      <w:r>
        <w:rPr>
          <w:rtl w:val="0"/>
        </w:rPr>
        <w:t xml:space="preserve">    out += V_SEP + PAD;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Table column heading</w:t>
      </w:r>
    </w:p>
    <w:p>
      <w:pPr>
        <w:pStyle w:val="Body"/>
        <w:bidi w:val="0"/>
      </w:pPr>
      <w:r>
        <w:rPr>
          <w:rtl w:val="0"/>
        </w:rPr>
        <w:t xml:space="preserve">    for (int i = 0; i &lt; index.length; i++) {</w:t>
      </w:r>
    </w:p>
    <w:p>
      <w:pPr>
        <w:pStyle w:val="Body"/>
        <w:bidi w:val="0"/>
      </w:pPr>
      <w:r>
        <w:rPr>
          <w:rtl w:val="0"/>
        </w:rPr>
        <w:t xml:space="preserve">      column = this.columns[index[i]];</w:t>
      </w:r>
    </w:p>
    <w:p>
      <w:pPr>
        <w:pStyle w:val="Body"/>
        <w:bidi w:val="0"/>
      </w:pPr>
      <w:r>
        <w:rPr>
          <w:rtl w:val="0"/>
        </w:rPr>
        <w:t xml:space="preserve">      out += String.format(</w:t>
      </w:r>
    </w:p>
    <w:p>
      <w:pPr>
        <w:pStyle w:val="Body"/>
        <w:bidi w:val="0"/>
      </w:pPr>
      <w:r>
        <w:rPr>
          <w:rtl w:val="0"/>
        </w:rPr>
        <w:t xml:space="preserve">        "%-" + column.getWidth() + "s",</w:t>
      </w:r>
    </w:p>
    <w:p>
      <w:pPr>
        <w:pStyle w:val="Body"/>
        <w:bidi w:val="0"/>
      </w:pPr>
      <w:r>
        <w:rPr>
          <w:rtl w:val="0"/>
        </w:rPr>
        <w:t xml:space="preserve">        column.getName()</w:t>
      </w:r>
    </w:p>
    <w:p>
      <w:pPr>
        <w:pStyle w:val="Body"/>
        <w:bidi w:val="0"/>
      </w:pPr>
      <w:r>
        <w:rPr>
          <w:rtl w:val="0"/>
        </w:rPr>
        <w:t xml:space="preserve">      );</w:t>
      </w:r>
    </w:p>
    <w:p>
      <w:pPr>
        <w:pStyle w:val="Body"/>
        <w:bidi w:val="0"/>
      </w:pPr>
      <w:r>
        <w:rPr>
          <w:rtl w:val="0"/>
        </w:rPr>
        <w:t xml:space="preserve">      out += PAD + V_SEP + PAD;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New line </w:t>
      </w:r>
    </w:p>
    <w:p>
      <w:pPr>
        <w:pStyle w:val="Body"/>
        <w:bidi w:val="0"/>
      </w:pPr>
      <w:r>
        <w:rPr>
          <w:rtl w:val="0"/>
        </w:rPr>
        <w:t xml:space="preserve">    out += NL + line;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Print all rows</w:t>
      </w:r>
    </w:p>
    <w:p>
      <w:pPr>
        <w:pStyle w:val="Body"/>
        <w:bidi w:val="0"/>
      </w:pPr>
      <w:r>
        <w:rPr>
          <w:rtl w:val="0"/>
        </w:rPr>
        <w:t xml:space="preserve">    for (int i = 0; i &lt; this.rows.length; i++) {</w:t>
      </w:r>
    </w:p>
    <w:p>
      <w:pPr>
        <w:pStyle w:val="Body"/>
        <w:bidi w:val="0"/>
      </w:pPr>
      <w:r>
        <w:rPr>
          <w:rtl w:val="0"/>
        </w:rPr>
        <w:t xml:space="preserve">      row = this.rows[i];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out += V_SEP + PAD;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// Print columns defined by index</w:t>
      </w:r>
    </w:p>
    <w:p>
      <w:pPr>
        <w:pStyle w:val="Body"/>
        <w:bidi w:val="0"/>
      </w:pPr>
      <w:r>
        <w:rPr>
          <w:rtl w:val="0"/>
        </w:rPr>
        <w:t xml:space="preserve">      for (int j = 0; j &lt; index.length; j++) {</w:t>
      </w:r>
    </w:p>
    <w:p>
      <w:pPr>
        <w:pStyle w:val="Body"/>
        <w:bidi w:val="0"/>
      </w:pPr>
      <w:r>
        <w:rPr>
          <w:rtl w:val="0"/>
        </w:rPr>
        <w:t xml:space="preserve">        column = this.columns[index[j]];</w:t>
      </w:r>
    </w:p>
    <w:p>
      <w:pPr>
        <w:pStyle w:val="Body"/>
        <w:bidi w:val="0"/>
      </w:pPr>
      <w:r>
        <w:rPr>
          <w:rtl w:val="0"/>
        </w:rPr>
        <w:t xml:space="preserve">        out += String.format(</w:t>
      </w:r>
    </w:p>
    <w:p>
      <w:pPr>
        <w:pStyle w:val="Body"/>
        <w:bidi w:val="0"/>
      </w:pPr>
      <w:r>
        <w:rPr>
          <w:rtl w:val="0"/>
        </w:rPr>
        <w:t xml:space="preserve">          "%-" + column.getWidth() + "s",</w:t>
      </w:r>
    </w:p>
    <w:p>
      <w:pPr>
        <w:pStyle w:val="Body"/>
        <w:bidi w:val="0"/>
      </w:pPr>
      <w:r>
        <w:rPr>
          <w:rtl w:val="0"/>
        </w:rPr>
        <w:t xml:space="preserve">          row[index[j]]</w:t>
      </w:r>
    </w:p>
    <w:p>
      <w:pPr>
        <w:pStyle w:val="Body"/>
        <w:bidi w:val="0"/>
      </w:pPr>
      <w:r>
        <w:rPr>
          <w:rtl w:val="0"/>
        </w:rPr>
        <w:t xml:space="preserve">        );</w:t>
      </w:r>
    </w:p>
    <w:p>
      <w:pPr>
        <w:pStyle w:val="Body"/>
        <w:bidi w:val="0"/>
      </w:pPr>
      <w:r>
        <w:rPr>
          <w:rtl w:val="0"/>
        </w:rPr>
        <w:t xml:space="preserve">        out += PAD + V_SEP + PAD;</w:t>
      </w:r>
    </w:p>
    <w:p>
      <w:pPr>
        <w:pStyle w:val="Body"/>
        <w:bidi w:val="0"/>
      </w:pPr>
      <w:r>
        <w:rPr>
          <w:rtl w:val="0"/>
        </w:rPr>
        <w:t xml:space="preserve">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out += NL;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(this.rows.length &gt; 0) {</w:t>
      </w:r>
    </w:p>
    <w:p>
      <w:pPr>
        <w:pStyle w:val="Body"/>
        <w:bidi w:val="0"/>
      </w:pPr>
      <w:r>
        <w:rPr>
          <w:rtl w:val="0"/>
        </w:rPr>
        <w:t xml:space="preserve">      out += line;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out += NL;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System.out.print(out);</w:t>
      </w:r>
    </w:p>
    <w:p>
      <w:pPr>
        <w:pStyle w:val="Body"/>
        <w:bidi w:val="0"/>
      </w:pPr>
      <w:r>
        <w:rPr>
          <w:rtl w:val="0"/>
        </w:rPr>
        <w:t xml:space="preserve">    return out;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Add multiple rows to the table</w:t>
      </w:r>
    </w:p>
    <w:p>
      <w:pPr>
        <w:pStyle w:val="Body"/>
        <w:bidi w:val="0"/>
      </w:pPr>
      <w:r>
        <w:rPr>
          <w:rtl w:val="0"/>
        </w:rPr>
        <w:t xml:space="preserve">   * @param _rows - table rows as a multidimensional array of strings</w:t>
      </w:r>
    </w:p>
    <w:p>
      <w:pPr>
        <w:pStyle w:val="Body"/>
        <w:bidi w:val="0"/>
      </w:pPr>
      <w:r>
        <w:rPr>
          <w:rtl w:val="0"/>
        </w:rPr>
        <w:t xml:space="preserve">   * {</w:t>
      </w:r>
    </w:p>
    <w:p>
      <w:pPr>
        <w:pStyle w:val="Body"/>
        <w:bidi w:val="0"/>
      </w:pPr>
      <w:r>
        <w:rPr>
          <w:rtl w:val="0"/>
        </w:rPr>
        <w:t xml:space="preserve">   *   { "cell A1", "cell B1", "cell C1" },</w:t>
      </w:r>
    </w:p>
    <w:p>
      <w:pPr>
        <w:pStyle w:val="Body"/>
        <w:bidi w:val="0"/>
      </w:pPr>
      <w:r>
        <w:rPr>
          <w:rtl w:val="0"/>
        </w:rPr>
        <w:t xml:space="preserve">   *   { "cell A2", "cell B2", "cell C2" },</w:t>
      </w:r>
    </w:p>
    <w:p>
      <w:pPr>
        <w:pStyle w:val="Body"/>
        <w:bidi w:val="0"/>
      </w:pPr>
      <w:r>
        <w:rPr>
          <w:rtl w:val="0"/>
        </w:rPr>
        <w:t xml:space="preserve">   *   { "cell A3", "cell B3", "cell C3" },</w:t>
      </w:r>
    </w:p>
    <w:p>
      <w:pPr>
        <w:pStyle w:val="Body"/>
        <w:bidi w:val="0"/>
      </w:pPr>
      <w:r>
        <w:rPr>
          <w:rtl w:val="0"/>
        </w:rPr>
        <w:t xml:space="preserve">   * }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addRows (String[][] _rows) {</w:t>
      </w:r>
    </w:p>
    <w:p>
      <w:pPr>
        <w:pStyle w:val="Body"/>
        <w:bidi w:val="0"/>
      </w:pPr>
      <w:r>
        <w:rPr>
          <w:rtl w:val="0"/>
        </w:rPr>
        <w:t xml:space="preserve">    // Concatenate two arrays</w:t>
      </w:r>
    </w:p>
    <w:p>
      <w:pPr>
        <w:pStyle w:val="Body"/>
        <w:bidi w:val="0"/>
      </w:pPr>
      <w:r>
        <w:rPr>
          <w:rtl w:val="0"/>
        </w:rPr>
        <w:t xml:space="preserve">    String[][] result = Arrays.copyOf(this.rows, this.rows.length + _rows.length);</w:t>
      </w:r>
    </w:p>
    <w:p>
      <w:pPr>
        <w:pStyle w:val="Body"/>
        <w:bidi w:val="0"/>
      </w:pPr>
      <w:r>
        <w:rPr>
          <w:rtl w:val="0"/>
        </w:rPr>
        <w:t xml:space="preserve">    System.arraycopy(_rows, 0, result, this.rows.length, _rows.length);</w:t>
      </w:r>
    </w:p>
    <w:p>
      <w:pPr>
        <w:pStyle w:val="Body"/>
        <w:bidi w:val="0"/>
      </w:pPr>
      <w:r>
        <w:rPr>
          <w:rtl w:val="0"/>
        </w:rPr>
        <w:t xml:space="preserve">    this.rows = result;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br w:type="column"/>
      </w:r>
    </w:p>
    <w:p>
      <w:pPr>
        <w:pStyle w:val="Heading 2"/>
        <w:bidi w:val="0"/>
      </w:pPr>
      <w:r>
        <w:rPr>
          <w:rtl w:val="0"/>
        </w:rPr>
        <w:t>TableColumn.java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TableColumn</w:t>
      </w:r>
    </w:p>
    <w:p>
      <w:pPr>
        <w:pStyle w:val="Body"/>
        <w:bidi w:val="0"/>
      </w:pPr>
      <w:r>
        <w:rPr>
          <w:rtl w:val="0"/>
        </w:rPr>
        <w:t xml:space="preserve"> * purpose: Model a column of a talbe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TableColumn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int width;</w:t>
      </w:r>
    </w:p>
    <w:p>
      <w:pPr>
        <w:pStyle w:val="Body"/>
        <w:bidi w:val="0"/>
      </w:pPr>
      <w:r>
        <w:rPr>
          <w:rtl w:val="0"/>
        </w:rPr>
        <w:t xml:space="preserve">  private String 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TableColumn () {</w:t>
      </w:r>
    </w:p>
    <w:p>
      <w:pPr>
        <w:pStyle w:val="Body"/>
        <w:bidi w:val="0"/>
      </w:pPr>
      <w:r>
        <w:rPr>
          <w:rtl w:val="0"/>
        </w:rPr>
        <w:t xml:space="preserve">    this.width = 0;</w:t>
      </w:r>
    </w:p>
    <w:p>
      <w:pPr>
        <w:pStyle w:val="Body"/>
        <w:bidi w:val="0"/>
      </w:pPr>
      <w:r>
        <w:rPr>
          <w:rtl w:val="0"/>
        </w:rPr>
        <w:t xml:space="preserve">    this.name = "";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name - name of the column</w:t>
      </w:r>
    </w:p>
    <w:p>
      <w:pPr>
        <w:pStyle w:val="Body"/>
        <w:bidi w:val="0"/>
      </w:pPr>
      <w:r>
        <w:rPr>
          <w:rtl w:val="0"/>
        </w:rPr>
        <w:t xml:space="preserve">   * @param width - width of the column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TableColumn (String name, int width) {</w:t>
      </w:r>
    </w:p>
    <w:p>
      <w:pPr>
        <w:pStyle w:val="Body"/>
        <w:bidi w:val="0"/>
      </w:pPr>
      <w:r>
        <w:rPr>
          <w:rtl w:val="0"/>
        </w:rPr>
        <w:t xml:space="preserve">    this.width = width;</w:t>
      </w:r>
    </w:p>
    <w:p>
      <w:pPr>
        <w:pStyle w:val="Body"/>
        <w:bidi w:val="0"/>
      </w:pPr>
      <w:r>
        <w:rPr>
          <w:rtl w:val="0"/>
        </w:rPr>
        <w:t xml:space="preserve">    this.name  = 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width of the column</w:t>
      </w:r>
    </w:p>
    <w:p>
      <w:pPr>
        <w:pStyle w:val="Body"/>
        <w:bidi w:val="0"/>
      </w:pPr>
      <w:r>
        <w:rPr>
          <w:rtl w:val="0"/>
        </w:rPr>
        <w:t xml:space="preserve">   * @return int - the width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int getWidth () {</w:t>
      </w:r>
    </w:p>
    <w:p>
      <w:pPr>
        <w:pStyle w:val="Body"/>
        <w:bidi w:val="0"/>
      </w:pPr>
      <w:r>
        <w:rPr>
          <w:rtl w:val="0"/>
        </w:rPr>
        <w:t xml:space="preserve">    return this.width;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width of the column</w:t>
      </w:r>
    </w:p>
    <w:p>
      <w:pPr>
        <w:pStyle w:val="Body"/>
        <w:bidi w:val="0"/>
      </w:pPr>
      <w:r>
        <w:rPr>
          <w:rtl w:val="0"/>
        </w:rPr>
        <w:t xml:space="preserve">   * @return int - the width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setWidth (int width) {</w:t>
      </w:r>
    </w:p>
    <w:p>
      <w:pPr>
        <w:pStyle w:val="Body"/>
        <w:bidi w:val="0"/>
      </w:pPr>
      <w:r>
        <w:rPr>
          <w:rtl w:val="0"/>
        </w:rPr>
        <w:t xml:space="preserve">    this.width = width;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Get the name of the column</w:t>
      </w:r>
    </w:p>
    <w:p>
      <w:pPr>
        <w:pStyle w:val="Body"/>
        <w:bidi w:val="0"/>
      </w:pPr>
      <w:r>
        <w:rPr>
          <w:rtl w:val="0"/>
        </w:rPr>
        <w:t xml:space="preserve">   * @return String - the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String getName () {</w:t>
      </w:r>
    </w:p>
    <w:p>
      <w:pPr>
        <w:pStyle w:val="Body"/>
        <w:bidi w:val="0"/>
      </w:pPr>
      <w:r>
        <w:rPr>
          <w:rtl w:val="0"/>
        </w:rPr>
        <w:t xml:space="preserve">    return this.name;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name of the column</w:t>
      </w:r>
    </w:p>
    <w:p>
      <w:pPr>
        <w:pStyle w:val="Body"/>
        <w:bidi w:val="0"/>
      </w:pPr>
      <w:r>
        <w:rPr>
          <w:rtl w:val="0"/>
        </w:rPr>
        <w:t xml:space="preserve">   * @param String - the name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setName (String name) {</w:t>
      </w:r>
    </w:p>
    <w:p>
      <w:pPr>
        <w:pStyle w:val="Body"/>
        <w:bidi w:val="0"/>
      </w:pPr>
      <w:r>
        <w:rPr>
          <w:rtl w:val="0"/>
        </w:rPr>
        <w:t xml:space="preserve">    this.name = name;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rPr>
          <w:rtl w:val="0"/>
        </w:rPr>
        <w:t>Title.java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Title</w:t>
      </w:r>
    </w:p>
    <w:p>
      <w:pPr>
        <w:pStyle w:val="Body"/>
        <w:bidi w:val="0"/>
      </w:pPr>
      <w:r>
        <w:rPr>
          <w:rtl w:val="0"/>
        </w:rPr>
        <w:t xml:space="preserve"> * purpose: Display a box with centered text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Title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// Width of the box</w:t>
      </w:r>
    </w:p>
    <w:p>
      <w:pPr>
        <w:pStyle w:val="Body"/>
        <w:bidi w:val="0"/>
      </w:pPr>
      <w:r>
        <w:rPr>
          <w:rtl w:val="0"/>
        </w:rPr>
        <w:t xml:space="preserve">  private final int WIDTH = 64;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String title;</w:t>
      </w:r>
    </w:p>
    <w:p>
      <w:pPr>
        <w:pStyle w:val="Body"/>
        <w:bidi w:val="0"/>
      </w:pPr>
      <w:r>
        <w:rPr>
          <w:rtl w:val="0"/>
        </w:rPr>
        <w:t xml:space="preserve">  private Table table;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Title () {</w:t>
      </w:r>
    </w:p>
    <w:p>
      <w:pPr>
        <w:pStyle w:val="Body"/>
        <w:bidi w:val="0"/>
      </w:pPr>
      <w:r>
        <w:rPr>
          <w:rtl w:val="0"/>
        </w:rPr>
        <w:t xml:space="preserve">    this.title = "";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Alternative constructor</w:t>
      </w:r>
    </w:p>
    <w:p>
      <w:pPr>
        <w:pStyle w:val="Body"/>
        <w:bidi w:val="0"/>
      </w:pPr>
      <w:r>
        <w:rPr>
          <w:rtl w:val="0"/>
        </w:rPr>
        <w:t xml:space="preserve">   * @param _title - the title of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Title (String _title) {</w:t>
      </w:r>
    </w:p>
    <w:p>
      <w:pPr>
        <w:pStyle w:val="Body"/>
        <w:bidi w:val="0"/>
      </w:pPr>
      <w:r>
        <w:rPr>
          <w:rtl w:val="0"/>
        </w:rPr>
        <w:t xml:space="preserve">    this.setTitle(_title);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print () {</w:t>
      </w:r>
    </w:p>
    <w:p>
      <w:pPr>
        <w:pStyle w:val="Body"/>
        <w:bidi w:val="0"/>
      </w:pPr>
      <w:r>
        <w:rPr>
          <w:rtl w:val="0"/>
        </w:rPr>
        <w:t xml:space="preserve">    this.table.print();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Set the title</w:t>
      </w:r>
    </w:p>
    <w:p>
      <w:pPr>
        <w:pStyle w:val="Body"/>
        <w:bidi w:val="0"/>
      </w:pPr>
      <w:r>
        <w:rPr>
          <w:rtl w:val="0"/>
        </w:rPr>
        <w:t xml:space="preserve">   * @param _title - The title of the 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setTitle (String _title) {</w:t>
      </w:r>
    </w:p>
    <w:p>
      <w:pPr>
        <w:pStyle w:val="Body"/>
        <w:bidi w:val="0"/>
      </w:pPr>
      <w:r>
        <w:rPr>
          <w:rtl w:val="0"/>
        </w:rPr>
        <w:t xml:space="preserve">    this.title = "# " + _title + " #";</w:t>
      </w:r>
    </w:p>
    <w:p>
      <w:pPr>
        <w:pStyle w:val="Body"/>
        <w:bidi w:val="0"/>
      </w:pPr>
      <w:r>
        <w:rPr>
          <w:rtl w:val="0"/>
        </w:rPr>
        <w:t xml:space="preserve">    this.createTable();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Create a new table that centers the title text</w:t>
      </w:r>
    </w:p>
    <w:p>
      <w:pPr>
        <w:pStyle w:val="Body"/>
        <w:bidi w:val="0"/>
      </w:pPr>
      <w:r>
        <w:rPr>
          <w:rtl w:val="0"/>
        </w:rPr>
        <w:t xml:space="preserve">   * @return this.table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Table createTable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Calculate amount of padding required</w:t>
      </w:r>
    </w:p>
    <w:p>
      <w:pPr>
        <w:pStyle w:val="Body"/>
        <w:bidi w:val="0"/>
      </w:pPr>
      <w:r>
        <w:rPr>
          <w:rtl w:val="0"/>
        </w:rPr>
        <w:t xml:space="preserve">    int length = this.title.length();</w:t>
      </w:r>
    </w:p>
    <w:p>
      <w:pPr>
        <w:pStyle w:val="Body"/>
        <w:bidi w:val="0"/>
      </w:pPr>
      <w:r>
        <w:rPr>
          <w:rtl w:val="0"/>
        </w:rPr>
        <w:t xml:space="preserve">    int padding = (WIDTH / 2) + (length / 2);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Use String.format to prepend extra spaces to the title</w:t>
      </w:r>
    </w:p>
    <w:p>
      <w:pPr>
        <w:pStyle w:val="Body"/>
        <w:bidi w:val="0"/>
      </w:pPr>
      <w:r>
        <w:rPr>
          <w:rtl w:val="0"/>
        </w:rPr>
        <w:t xml:space="preserve">    String text = String.format("%" + padding + "s", this.title);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Create a new table with the padded text</w:t>
      </w:r>
    </w:p>
    <w:p>
      <w:pPr>
        <w:pStyle w:val="Body"/>
        <w:bidi w:val="0"/>
      </w:pPr>
      <w:r>
        <w:rPr>
          <w:rtl w:val="0"/>
        </w:rPr>
        <w:t xml:space="preserve">    this.table = new Table(new TableColumn[] {</w:t>
      </w:r>
    </w:p>
    <w:p>
      <w:pPr>
        <w:pStyle w:val="Body"/>
        <w:bidi w:val="0"/>
      </w:pPr>
      <w:r>
        <w:rPr>
          <w:rtl w:val="0"/>
        </w:rPr>
        <w:t xml:space="preserve">      new TableColumn(text, WIDTH)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return this.table;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rPr>
          <w:sz w:val="16"/>
          <w:szCs w:val="16"/>
        </w:rPr>
      </w:pPr>
    </w:p>
    <w:p>
      <w:pPr>
        <w:pStyle w:val="Heading 2"/>
        <w:bidi w:val="0"/>
      </w:pPr>
      <w:r>
        <w:rPr>
          <w:rtl w:val="0"/>
        </w:rPr>
        <w:t>TUI.java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TUI</w:t>
      </w:r>
    </w:p>
    <w:p>
      <w:pPr>
        <w:pStyle w:val="Body"/>
        <w:bidi w:val="0"/>
      </w:pPr>
      <w:r>
        <w:rPr>
          <w:rtl w:val="0"/>
        </w:rPr>
        <w:t xml:space="preserve"> * purpose: The Textual User Interface (TUI) handles the input and output of the system.  This includes displaying menus, and lists as well as listening to user input.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 java.util.Scanner;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TUI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Private variables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Scanner scanner;</w:t>
      </w:r>
    </w:p>
    <w:p>
      <w:pPr>
        <w:pStyle w:val="Body"/>
        <w:bidi w:val="0"/>
      </w:pPr>
      <w:r>
        <w:rPr>
          <w:rtl w:val="0"/>
        </w:rPr>
        <w:t xml:space="preserve">  private Employees employees;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MESSAGE_WELCOME = "\nWelcome to the ABC Company Employee System\n\n";</w:t>
      </w:r>
    </w:p>
    <w:p>
      <w:pPr>
        <w:pStyle w:val="Body"/>
        <w:bidi w:val="0"/>
      </w:pPr>
      <w:r>
        <w:rPr>
          <w:rtl w:val="0"/>
        </w:rPr>
        <w:t xml:space="preserve">  private final String MESSAGE_NUMBER = "Number of employees in system: ";</w:t>
      </w:r>
    </w:p>
    <w:p>
      <w:pPr>
        <w:pStyle w:val="Body"/>
        <w:bidi w:val="0"/>
      </w:pPr>
      <w:r>
        <w:rPr>
          <w:rtl w:val="0"/>
        </w:rPr>
        <w:t xml:space="preserve">  private final String MESSAGE_FULL = "\nThe maximum amount of employees has been reached.\n";</w:t>
      </w:r>
    </w:p>
    <w:p>
      <w:pPr>
        <w:pStyle w:val="Body"/>
        <w:bidi w:val="0"/>
      </w:pPr>
      <w:r>
        <w:rPr>
          <w:rtl w:val="0"/>
        </w:rPr>
        <w:t xml:space="preserve">  private final String MESSAGE_WAIT = "\nPress ENTER to continue...\n";</w:t>
      </w:r>
    </w:p>
    <w:p>
      <w:pPr>
        <w:pStyle w:val="Body"/>
        <w:bidi w:val="0"/>
      </w:pPr>
      <w:r>
        <w:rPr>
          <w:rtl w:val="0"/>
        </w:rPr>
        <w:t xml:space="preserve">  private final String MESSAGE_THANKS = "Thank you for using the ABC Company Employee System\n";</w:t>
      </w:r>
    </w:p>
    <w:p>
      <w:pPr>
        <w:pStyle w:val="Body"/>
        <w:bidi w:val="0"/>
      </w:pPr>
      <w:r>
        <w:rPr>
          <w:rtl w:val="0"/>
        </w:rPr>
        <w:t xml:space="preserve">  private final String MESSAGE_WRITE = "Number of employee records written to employees.txt file: ";</w:t>
      </w:r>
    </w:p>
    <w:p>
      <w:pPr>
        <w:pStyle w:val="Body"/>
        <w:bidi w:val="0"/>
      </w:pPr>
      <w:r>
        <w:rPr>
          <w:rtl w:val="0"/>
        </w:rPr>
        <w:t xml:space="preserve">  private final String NL = "\n";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String ERROR_NO_RECORDS = "Error! No employee records in the system.\n";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TableColumn[] TABLE_EMPLOYEE = {</w:t>
      </w:r>
    </w:p>
    <w:p>
      <w:pPr>
        <w:pStyle w:val="Body"/>
        <w:bidi w:val="0"/>
      </w:pPr>
      <w:r>
        <w:rPr>
          <w:rtl w:val="0"/>
        </w:rPr>
        <w:t xml:space="preserve">    new TableColumn("ID", 3),</w:t>
      </w:r>
    </w:p>
    <w:p>
      <w:pPr>
        <w:pStyle w:val="Body"/>
        <w:bidi w:val="0"/>
      </w:pPr>
      <w:r>
        <w:rPr>
          <w:rtl w:val="0"/>
        </w:rPr>
        <w:t xml:space="preserve">    new TableColumn("Name", 20),</w:t>
      </w:r>
    </w:p>
    <w:p>
      <w:pPr>
        <w:pStyle w:val="Body"/>
        <w:bidi w:val="0"/>
      </w:pPr>
      <w:r>
        <w:rPr>
          <w:rtl w:val="0"/>
        </w:rPr>
        <w:t xml:space="preserve">    new TableColumn("Gender", 6),</w:t>
      </w:r>
    </w:p>
    <w:p>
      <w:pPr>
        <w:pStyle w:val="Body"/>
        <w:bidi w:val="0"/>
      </w:pPr>
      <w:r>
        <w:rPr>
          <w:rtl w:val="0"/>
        </w:rPr>
        <w:t xml:space="preserve">    new TableColumn("Age", 3),</w:t>
      </w:r>
    </w:p>
    <w:p>
      <w:pPr>
        <w:pStyle w:val="Body"/>
        <w:bidi w:val="0"/>
      </w:pPr>
      <w:r>
        <w:rPr>
          <w:rtl w:val="0"/>
        </w:rPr>
        <w:t xml:space="preserve">    new TableColumn("Number of Duties", 20)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final Question[] QUESTION_EMPLOYEE = new Question[] {</w:t>
      </w:r>
    </w:p>
    <w:p>
      <w:pPr>
        <w:pStyle w:val="Body"/>
        <w:bidi w:val="0"/>
      </w:pPr>
      <w:r>
        <w:rPr>
          <w:rtl w:val="0"/>
        </w:rPr>
        <w:t xml:space="preserve">    new Question("Enter name:", "String"),</w:t>
      </w:r>
    </w:p>
    <w:p>
      <w:pPr>
        <w:pStyle w:val="Body"/>
        <w:bidi w:val="0"/>
      </w:pPr>
      <w:r>
        <w:rPr>
          <w:rtl w:val="0"/>
        </w:rPr>
        <w:t xml:space="preserve">    new Question("Enter gender (m/f):", "gender"),</w:t>
      </w:r>
    </w:p>
    <w:p>
      <w:pPr>
        <w:pStyle w:val="Body"/>
        <w:bidi w:val="0"/>
      </w:pPr>
      <w:r>
        <w:rPr>
          <w:rtl w:val="0"/>
        </w:rPr>
        <w:t xml:space="preserve">    new Question("Enter age in years:", "int"),</w:t>
      </w:r>
    </w:p>
    <w:p>
      <w:pPr>
        <w:pStyle w:val="Body"/>
        <w:bidi w:val="0"/>
      </w:pPr>
      <w:r>
        <w:rPr>
          <w:rtl w:val="0"/>
        </w:rPr>
        <w:t xml:space="preserve">    new Question("Number of jobs assigned:", "int"),</w:t>
      </w:r>
    </w:p>
    <w:p>
      <w:pPr>
        <w:pStyle w:val="Body"/>
        <w:bidi w:val="0"/>
      </w:pPr>
      <w:r>
        <w:rPr>
          <w:rtl w:val="0"/>
        </w:rPr>
        <w:t xml:space="preserve">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Default constructor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TUI () {</w:t>
      </w:r>
    </w:p>
    <w:p>
      <w:pPr>
        <w:pStyle w:val="Body"/>
        <w:bidi w:val="0"/>
      </w:pPr>
      <w:r>
        <w:rPr>
          <w:rtl w:val="0"/>
        </w:rPr>
        <w:t xml:space="preserve">    this.scanner = new Scanner(System.in);</w:t>
      </w:r>
    </w:p>
    <w:p>
      <w:pPr>
        <w:pStyle w:val="Body"/>
        <w:bidi w:val="0"/>
      </w:pPr>
      <w:r>
        <w:rPr>
          <w:rtl w:val="0"/>
        </w:rPr>
        <w:t xml:space="preserve">    this.employees = new Employees();</w:t>
      </w:r>
    </w:p>
    <w:p>
      <w:pPr>
        <w:pStyle w:val="Body"/>
        <w:bidi w:val="0"/>
      </w:pPr>
      <w:r>
        <w:rPr>
          <w:rtl w:val="0"/>
        </w:rPr>
        <w:t xml:space="preserve">    if (this.employees.fileExists()) {</w:t>
      </w:r>
    </w:p>
    <w:p>
      <w:pPr>
        <w:pStyle w:val="Body"/>
        <w:bidi w:val="0"/>
      </w:pPr>
      <w:r>
        <w:rPr>
          <w:rtl w:val="0"/>
        </w:rPr>
        <w:t xml:space="preserve">      this.employees.read();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this.menu();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menu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TableColumn[] columns = {</w:t>
      </w:r>
    </w:p>
    <w:p>
      <w:pPr>
        <w:pStyle w:val="Body"/>
        <w:bidi w:val="0"/>
      </w:pPr>
      <w:r>
        <w:rPr>
          <w:rtl w:val="0"/>
        </w:rPr>
        <w:t xml:space="preserve">      new TableColumn("#", 1),</w:t>
      </w:r>
    </w:p>
    <w:p>
      <w:pPr>
        <w:pStyle w:val="Body"/>
        <w:bidi w:val="0"/>
      </w:pPr>
      <w:r>
        <w:rPr>
          <w:rtl w:val="0"/>
        </w:rPr>
        <w:t xml:space="preserve">      new TableColumn("Main Menu", 60)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String[][] rows = {</w:t>
      </w:r>
    </w:p>
    <w:p>
      <w:pPr>
        <w:pStyle w:val="Body"/>
        <w:bidi w:val="0"/>
      </w:pPr>
      <w:r>
        <w:rPr>
          <w:rtl w:val="0"/>
        </w:rPr>
        <w:t xml:space="preserve">      new String[] { "1", "Add employee" },</w:t>
      </w:r>
    </w:p>
    <w:p>
      <w:pPr>
        <w:pStyle w:val="Body"/>
        <w:bidi w:val="0"/>
      </w:pPr>
      <w:r>
        <w:rPr>
          <w:rtl w:val="0"/>
        </w:rPr>
        <w:t xml:space="preserve">      new String[] { "2", "Delete an employee" },</w:t>
      </w:r>
    </w:p>
    <w:p>
      <w:pPr>
        <w:pStyle w:val="Body"/>
        <w:bidi w:val="0"/>
      </w:pPr>
      <w:r>
        <w:rPr>
          <w:rtl w:val="0"/>
        </w:rPr>
        <w:t xml:space="preserve">      new String[] { "3", "Modify an employee record" },</w:t>
      </w:r>
    </w:p>
    <w:p>
      <w:pPr>
        <w:pStyle w:val="Body"/>
        <w:bidi w:val="0"/>
      </w:pPr>
      <w:r>
        <w:rPr>
          <w:rtl w:val="0"/>
        </w:rPr>
        <w:t xml:space="preserve">      new String[] { "4", "List all employees" },</w:t>
      </w:r>
    </w:p>
    <w:p>
      <w:pPr>
        <w:pStyle w:val="Body"/>
        <w:bidi w:val="0"/>
      </w:pPr>
      <w:r>
        <w:rPr>
          <w:rtl w:val="0"/>
        </w:rPr>
        <w:t xml:space="preserve">      new String[] { "5", "View details of an employee" },</w:t>
      </w:r>
    </w:p>
    <w:p>
      <w:pPr>
        <w:pStyle w:val="Body"/>
        <w:bidi w:val="0"/>
      </w:pPr>
      <w:r>
        <w:rPr>
          <w:rtl w:val="0"/>
        </w:rPr>
        <w:t xml:space="preserve">      new String[] { "6", "List all employees in an age group" },</w:t>
      </w:r>
    </w:p>
    <w:p>
      <w:pPr>
        <w:pStyle w:val="Body"/>
        <w:bidi w:val="0"/>
      </w:pPr>
      <w:r>
        <w:rPr>
          <w:rtl w:val="0"/>
        </w:rPr>
        <w:t xml:space="preserve">      new String[] { "7", "View the employee with the highest number of jobs assigned" },</w:t>
      </w:r>
    </w:p>
    <w:p>
      <w:pPr>
        <w:pStyle w:val="Body"/>
        <w:bidi w:val="0"/>
      </w:pPr>
      <w:r>
        <w:rPr>
          <w:rtl w:val="0"/>
        </w:rPr>
        <w:t xml:space="preserve">      new String[] { "8", "Show total number of employees with no jobs assigned" },</w:t>
      </w:r>
    </w:p>
    <w:p>
      <w:pPr>
        <w:pStyle w:val="Body"/>
        <w:bidi w:val="0"/>
      </w:pPr>
      <w:r>
        <w:rPr>
          <w:rtl w:val="0"/>
        </w:rPr>
        <w:t xml:space="preserve">      new String[] { "9", "Exit" }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Table table = new Table(columns, rows);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this.print(MESSAGE_WELCOME);</w:t>
      </w:r>
    </w:p>
    <w:p>
      <w:pPr>
        <w:pStyle w:val="Body"/>
        <w:bidi w:val="0"/>
      </w:pPr>
      <w:r>
        <w:rPr>
          <w:rtl w:val="0"/>
        </w:rPr>
        <w:t xml:space="preserve">    this.numberOfEmployees();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prompt = new Question("Select Option: ", "int");</w:t>
      </w:r>
    </w:p>
    <w:p>
      <w:pPr>
        <w:pStyle w:val="Body"/>
        <w:bidi w:val="0"/>
      </w:pPr>
      <w:r>
        <w:rPr>
          <w:rtl w:val="0"/>
        </w:rPr>
        <w:t xml:space="preserve">    int selection = (Integer) prompt.ask(this.scanner);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switch (selection) {</w:t>
      </w:r>
    </w:p>
    <w:p>
      <w:pPr>
        <w:pStyle w:val="Body"/>
        <w:bidi w:val="0"/>
      </w:pPr>
      <w:r>
        <w:rPr>
          <w:rtl w:val="0"/>
        </w:rPr>
        <w:t xml:space="preserve">      case 1: // Add employee</w:t>
      </w:r>
    </w:p>
    <w:p>
      <w:pPr>
        <w:pStyle w:val="Body"/>
        <w:bidi w:val="0"/>
      </w:pPr>
      <w:r>
        <w:rPr>
          <w:rtl w:val="0"/>
        </w:rPr>
        <w:t xml:space="preserve">        this.add();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2: // Delete employee</w:t>
      </w:r>
    </w:p>
    <w:p>
      <w:pPr>
        <w:pStyle w:val="Body"/>
        <w:bidi w:val="0"/>
      </w:pPr>
      <w:r>
        <w:rPr>
          <w:rtl w:val="0"/>
        </w:rPr>
        <w:t xml:space="preserve">        this.delete();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3: // Modify employee</w:t>
      </w:r>
    </w:p>
    <w:p>
      <w:pPr>
        <w:pStyle w:val="Body"/>
        <w:bidi w:val="0"/>
      </w:pPr>
      <w:r>
        <w:rPr>
          <w:rtl w:val="0"/>
        </w:rPr>
        <w:t xml:space="preserve">        this.modify();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4: // List all employees</w:t>
      </w:r>
    </w:p>
    <w:p>
      <w:pPr>
        <w:pStyle w:val="Body"/>
        <w:bidi w:val="0"/>
      </w:pPr>
      <w:r>
        <w:rPr>
          <w:rtl w:val="0"/>
        </w:rPr>
        <w:t xml:space="preserve">        this.listAll();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5: // View single emplyoee</w:t>
      </w:r>
    </w:p>
    <w:p>
      <w:pPr>
        <w:pStyle w:val="Body"/>
        <w:bidi w:val="0"/>
      </w:pPr>
      <w:r>
        <w:rPr>
          <w:rtl w:val="0"/>
        </w:rPr>
        <w:t xml:space="preserve">        this.listSingle();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6: // View age group</w:t>
      </w:r>
    </w:p>
    <w:p>
      <w:pPr>
        <w:pStyle w:val="Body"/>
        <w:bidi w:val="0"/>
      </w:pPr>
      <w:r>
        <w:rPr>
          <w:rtl w:val="0"/>
        </w:rPr>
        <w:t xml:space="preserve">        this.listAgeGroup();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7: // Most duties</w:t>
      </w:r>
    </w:p>
    <w:p>
      <w:pPr>
        <w:pStyle w:val="Body"/>
        <w:bidi w:val="0"/>
      </w:pPr>
      <w:r>
        <w:rPr>
          <w:rtl w:val="0"/>
        </w:rPr>
        <w:t xml:space="preserve">        this.showMostDuties();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8: // No duties</w:t>
      </w:r>
    </w:p>
    <w:p>
      <w:pPr>
        <w:pStyle w:val="Body"/>
        <w:bidi w:val="0"/>
      </w:pPr>
      <w:r>
        <w:rPr>
          <w:rtl w:val="0"/>
        </w:rPr>
        <w:t xml:space="preserve">        this.showNoDuties();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case 9: // Delete an employee</w:t>
      </w:r>
    </w:p>
    <w:p>
      <w:pPr>
        <w:pStyle w:val="Body"/>
        <w:bidi w:val="0"/>
      </w:pPr>
      <w:r>
        <w:rPr>
          <w:rtl w:val="0"/>
        </w:rPr>
        <w:t xml:space="preserve">        this.exit();</w:t>
      </w:r>
    </w:p>
    <w:p>
      <w:pPr>
        <w:pStyle w:val="Body"/>
        <w:bidi w:val="0"/>
      </w:pPr>
      <w:r>
        <w:rPr>
          <w:rtl w:val="0"/>
        </w:rPr>
        <w:t xml:space="preserve">        break;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Show the menu again</w:t>
      </w:r>
    </w:p>
    <w:p>
      <w:pPr>
        <w:pStyle w:val="Body"/>
        <w:bidi w:val="0"/>
      </w:pPr>
      <w:r>
        <w:rPr>
          <w:rtl w:val="0"/>
        </w:rPr>
        <w:t xml:space="preserve">    this.waitForUser();</w:t>
      </w:r>
    </w:p>
    <w:p>
      <w:pPr>
        <w:pStyle w:val="Body"/>
        <w:bidi w:val="0"/>
      </w:pPr>
      <w:r>
        <w:rPr>
          <w:rtl w:val="0"/>
        </w:rPr>
        <w:t xml:space="preserve">    this.menu();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1. Add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add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Title("1. Add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Check employees record is not full</w:t>
      </w:r>
    </w:p>
    <w:p>
      <w:pPr>
        <w:pStyle w:val="Body"/>
        <w:bidi w:val="0"/>
      </w:pPr>
      <w:r>
        <w:rPr>
          <w:rtl w:val="0"/>
        </w:rPr>
        <w:t xml:space="preserve">    if (this.employees.isFull()) {</w:t>
      </w:r>
    </w:p>
    <w:p>
      <w:pPr>
        <w:pStyle w:val="Body"/>
        <w:bidi w:val="0"/>
      </w:pPr>
      <w:r>
        <w:rPr>
          <w:rtl w:val="0"/>
        </w:rPr>
        <w:t xml:space="preserve">      this.print(MESSAGE_FULL);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 employee = new Employee();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Questions questions = new Questions(QUESTION_EMPLOYEE);</w:t>
      </w:r>
    </w:p>
    <w:p>
      <w:pPr>
        <w:pStyle w:val="Body"/>
        <w:bidi w:val="0"/>
      </w:pPr>
      <w:r>
        <w:rPr>
          <w:rtl w:val="0"/>
        </w:rPr>
        <w:t xml:space="preserve">    Object[] answers = questions.ask(this.scanner);</w:t>
      </w:r>
    </w:p>
    <w:p>
      <w:pPr>
        <w:pStyle w:val="Body"/>
        <w:bidi w:val="0"/>
      </w:pPr>
      <w:r>
        <w:rPr>
          <w:rtl w:val="0"/>
        </w:rPr>
        <w:t xml:space="preserve">    this.setEmployee(employee, answers);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int id = this.employees.add(employee);</w:t>
      </w:r>
    </w:p>
    <w:p>
      <w:pPr>
        <w:pStyle w:val="Body"/>
        <w:bidi w:val="0"/>
      </w:pPr>
      <w:r>
        <w:rPr>
          <w:rtl w:val="0"/>
        </w:rPr>
        <w:t xml:space="preserve">    this.print("\nEmployee ID is " + id + "\n");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2. Delete an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delete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Title("2. Delete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Employee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(this.employees.has(id) == false) {</w:t>
      </w:r>
    </w:p>
    <w:p>
      <w:pPr>
        <w:pStyle w:val="Body"/>
        <w:bidi w:val="0"/>
      </w:pPr>
      <w:r>
        <w:rPr>
          <w:rtl w:val="0"/>
        </w:rPr>
        <w:t xml:space="preserve">      this.print("Could not find employee " + id + NL);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 employee = this.employees.get(id);</w:t>
      </w:r>
    </w:p>
    <w:p>
      <w:pPr>
        <w:pStyle w:val="Body"/>
        <w:bidi w:val="0"/>
      </w:pPr>
      <w:r>
        <w:rPr>
          <w:rtl w:val="0"/>
        </w:rPr>
        <w:t xml:space="preserve">    this.printEmployeeDetails(employee);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qConfirm = new Question("Are you sure you want to delete this record? (y/N)", "yesno");</w:t>
      </w:r>
    </w:p>
    <w:p>
      <w:pPr>
        <w:pStyle w:val="Body"/>
        <w:bidi w:val="0"/>
      </w:pPr>
      <w:r>
        <w:rPr>
          <w:rtl w:val="0"/>
        </w:rPr>
        <w:t xml:space="preserve">    boolean confirm = (Boolean) qConfirm.ask(this.scanner);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(confirm == true) {</w:t>
      </w:r>
    </w:p>
    <w:p>
      <w:pPr>
        <w:pStyle w:val="Body"/>
        <w:bidi w:val="0"/>
      </w:pPr>
      <w:r>
        <w:rPr>
          <w:rtl w:val="0"/>
        </w:rPr>
        <w:t xml:space="preserve">      this.employees.remove(id);</w:t>
      </w:r>
    </w:p>
    <w:p>
      <w:pPr>
        <w:pStyle w:val="Body"/>
        <w:bidi w:val="0"/>
      </w:pPr>
      <w:r>
        <w:rPr>
          <w:rtl w:val="0"/>
        </w:rPr>
        <w:t xml:space="preserve">      this.print(NL + "Employee " + id + " has been deleted." + NL);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this.print(NL + "Employee " + id + " has NOT been deleted." + NL);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3. Modify an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modify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Title("3. Modify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Employee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Check employee ID exists</w:t>
      </w:r>
    </w:p>
    <w:p>
      <w:pPr>
        <w:pStyle w:val="Body"/>
        <w:bidi w:val="0"/>
      </w:pPr>
      <w:r>
        <w:rPr>
          <w:rtl w:val="0"/>
        </w:rPr>
        <w:t xml:space="preserve">    if (!this.employees.has(id)) {</w:t>
      </w:r>
    </w:p>
    <w:p>
      <w:pPr>
        <w:pStyle w:val="Body"/>
        <w:bidi w:val="0"/>
      </w:pPr>
      <w:r>
        <w:rPr>
          <w:rtl w:val="0"/>
        </w:rPr>
        <w:t xml:space="preserve">      this.print("Error - invalid ID" + NL);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Get employee to be modified</w:t>
      </w:r>
    </w:p>
    <w:p>
      <w:pPr>
        <w:pStyle w:val="Body"/>
        <w:bidi w:val="0"/>
      </w:pPr>
      <w:r>
        <w:rPr>
          <w:rtl w:val="0"/>
        </w:rPr>
        <w:t xml:space="preserve">    Employee employee = this.employees.get(id);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Ask questions</w:t>
      </w:r>
    </w:p>
    <w:p>
      <w:pPr>
        <w:pStyle w:val="Body"/>
        <w:bidi w:val="0"/>
      </w:pPr>
      <w:r>
        <w:rPr>
          <w:rtl w:val="0"/>
        </w:rPr>
        <w:t xml:space="preserve">    Questions questions = new Questions(QUESTION_EMPLOYEE);</w:t>
      </w:r>
    </w:p>
    <w:p>
      <w:pPr>
        <w:pStyle w:val="Body"/>
        <w:bidi w:val="0"/>
      </w:pPr>
      <w:r>
        <w:rPr>
          <w:rtl w:val="0"/>
        </w:rPr>
        <w:t xml:space="preserve">    Object[] answers = questions.ask(this.scanner);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Confirm changes</w:t>
      </w:r>
    </w:p>
    <w:p>
      <w:pPr>
        <w:pStyle w:val="Body"/>
        <w:bidi w:val="0"/>
      </w:pPr>
      <w:r>
        <w:rPr>
          <w:rtl w:val="0"/>
        </w:rPr>
        <w:t xml:space="preserve">    Question confirm = new Question(</w:t>
      </w:r>
    </w:p>
    <w:p>
      <w:pPr>
        <w:pStyle w:val="Body"/>
        <w:bidi w:val="0"/>
      </w:pPr>
      <w:r>
        <w:rPr>
          <w:rtl w:val="0"/>
        </w:rPr>
        <w:t xml:space="preserve">      NL + "Are you sure you want to modify this record? (Y/n)",</w:t>
      </w:r>
    </w:p>
    <w:p>
      <w:pPr>
        <w:pStyle w:val="Body"/>
        <w:bidi w:val="0"/>
      </w:pPr>
      <w:r>
        <w:rPr>
          <w:rtl w:val="0"/>
        </w:rPr>
        <w:t xml:space="preserve">      "yesno"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boolean confirmAnswer = (Boolean) confirm.ask(this.scanner);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(confirmAnswer == false) {</w:t>
      </w:r>
    </w:p>
    <w:p>
      <w:pPr>
        <w:pStyle w:val="Body"/>
        <w:bidi w:val="0"/>
      </w:pPr>
      <w:r>
        <w:rPr>
          <w:rtl w:val="0"/>
        </w:rPr>
        <w:t xml:space="preserve">      return;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Modify employee</w:t>
      </w:r>
    </w:p>
    <w:p>
      <w:pPr>
        <w:pStyle w:val="Body"/>
        <w:bidi w:val="0"/>
      </w:pPr>
      <w:r>
        <w:rPr>
          <w:rtl w:val="0"/>
        </w:rPr>
        <w:t xml:space="preserve">    this.setEmployee(employee, answers);</w:t>
      </w:r>
    </w:p>
    <w:p>
      <w:pPr>
        <w:pStyle w:val="Body"/>
        <w:bidi w:val="0"/>
      </w:pPr>
      <w:r>
        <w:rPr>
          <w:rtl w:val="0"/>
        </w:rPr>
        <w:t xml:space="preserve">    this.print(NL + "Record modified." + NL);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4. List all employees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listAll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Title("4. List of All Employees");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Table table = new Table(TABLE_EMPLOYEE, this.employees.serialize());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  <w:r>
        <w:rPr>
          <w:rtl w:val="0"/>
        </w:rPr>
        <w:t xml:space="preserve">    this.numberOfEmployees();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5. View single employee details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listSingle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Title("5. Details for a Single Employee");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Question qId = new Question("Enter ID: ", "int");</w:t>
      </w:r>
    </w:p>
    <w:p>
      <w:pPr>
        <w:pStyle w:val="Body"/>
        <w:bidi w:val="0"/>
      </w:pPr>
      <w:r>
        <w:rPr>
          <w:rtl w:val="0"/>
        </w:rPr>
        <w:t xml:space="preserve">    int id = (Integer) qId.ask(this.scanner);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(this.employees.has(id)) {</w:t>
      </w:r>
    </w:p>
    <w:p>
      <w:pPr>
        <w:pStyle w:val="Body"/>
        <w:bidi w:val="0"/>
      </w:pPr>
      <w:r>
        <w:rPr>
          <w:rtl w:val="0"/>
        </w:rPr>
        <w:t xml:space="preserve">      this.printEmployeeDetails(this.employees.get(id));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this.print("Could not find an employee with that ID." + NL + NL);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 question = new Question("Would you like to view another employee? (Y/n): ", "yesno");</w:t>
      </w:r>
    </w:p>
    <w:p>
      <w:pPr>
        <w:pStyle w:val="Body"/>
        <w:bidi w:val="0"/>
      </w:pPr>
      <w:r>
        <w:rPr>
          <w:rtl w:val="0"/>
        </w:rPr>
        <w:t xml:space="preserve">    boolean answer = (Boolean) question.ask(this.scanner);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// Keep running until the user enters 'n' to stop</w:t>
      </w:r>
    </w:p>
    <w:p>
      <w:pPr>
        <w:pStyle w:val="Body"/>
        <w:bidi w:val="0"/>
      </w:pPr>
      <w:r>
        <w:rPr>
          <w:rtl w:val="0"/>
        </w:rPr>
        <w:t xml:space="preserve">    if (answer) {</w:t>
      </w:r>
    </w:p>
    <w:p>
      <w:pPr>
        <w:pStyle w:val="Body"/>
        <w:bidi w:val="0"/>
      </w:pPr>
      <w:r>
        <w:rPr>
          <w:rtl w:val="0"/>
        </w:rPr>
        <w:t xml:space="preserve">      this.print(NL);</w:t>
      </w:r>
    </w:p>
    <w:p>
      <w:pPr>
        <w:pStyle w:val="Body"/>
        <w:bidi w:val="0"/>
      </w:pPr>
      <w:r>
        <w:rPr>
          <w:rtl w:val="0"/>
        </w:rPr>
        <w:t xml:space="preserve">      this.listSingle();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6. View employees in an age group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listAgeGroup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Title("6. Employees in Age Group");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Questions questions = new Questions(new Question[] {</w:t>
      </w:r>
    </w:p>
    <w:p>
      <w:pPr>
        <w:pStyle w:val="Body"/>
        <w:bidi w:val="0"/>
      </w:pPr>
      <w:r>
        <w:rPr>
          <w:rtl w:val="0"/>
        </w:rPr>
        <w:t xml:space="preserve">      new Question("Minimum age:", "int"),</w:t>
      </w:r>
    </w:p>
    <w:p>
      <w:pPr>
        <w:pStyle w:val="Body"/>
        <w:bidi w:val="0"/>
      </w:pPr>
      <w:r>
        <w:rPr>
          <w:rtl w:val="0"/>
        </w:rPr>
        <w:t xml:space="preserve">      new Question("Maximum age:", "int")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Object[] age = questions.ask(this.scanner);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Employees list = this.employees.inAgeGroup(</w:t>
      </w:r>
    </w:p>
    <w:p>
      <w:pPr>
        <w:pStyle w:val="Body"/>
        <w:bidi w:val="0"/>
      </w:pPr>
      <w:r>
        <w:rPr>
          <w:rtl w:val="0"/>
        </w:rPr>
        <w:t xml:space="preserve">      (Integer) age[0],</w:t>
      </w:r>
    </w:p>
    <w:p>
      <w:pPr>
        <w:pStyle w:val="Body"/>
        <w:bidi w:val="0"/>
      </w:pPr>
      <w:r>
        <w:rPr>
          <w:rtl w:val="0"/>
        </w:rPr>
        <w:t xml:space="preserve">      (Integer) age[1]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Table table = new Table(TABLE_EMPLOYEE, list.serialize());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this.print(NL);</w:t>
      </w:r>
    </w:p>
    <w:p>
      <w:pPr>
        <w:pStyle w:val="Body"/>
        <w:bidi w:val="0"/>
      </w:pPr>
      <w:r>
        <w:rPr>
          <w:rtl w:val="0"/>
        </w:rPr>
        <w:t xml:space="preserve">    table.print(new String[] {</w:t>
      </w:r>
    </w:p>
    <w:p>
      <w:pPr>
        <w:pStyle w:val="Body"/>
        <w:bidi w:val="0"/>
      </w:pPr>
      <w:r>
        <w:rPr>
          <w:rtl w:val="0"/>
        </w:rPr>
        <w:t xml:space="preserve">      "ID", "Name", "Age"</w:t>
      </w:r>
    </w:p>
    <w:p>
      <w:pPr>
        <w:pStyle w:val="Body"/>
        <w:bidi w:val="0"/>
      </w:pPr>
      <w:r>
        <w:rPr>
          <w:rtl w:val="0"/>
        </w:rPr>
        <w:t xml:space="preserve">    });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"\nThere are " + list.length +</w:t>
      </w:r>
    </w:p>
    <w:p>
      <w:pPr>
        <w:pStyle w:val="Body"/>
        <w:bidi w:val="0"/>
      </w:pPr>
      <w:r>
        <w:rPr>
          <w:rtl w:val="0"/>
        </w:rPr>
        <w:t xml:space="preserve">      " employee(s) in the age range of " + age[0] +</w:t>
      </w:r>
    </w:p>
    <w:p>
      <w:pPr>
        <w:pStyle w:val="Body"/>
        <w:bidi w:val="0"/>
      </w:pPr>
      <w:r>
        <w:rPr>
          <w:rtl w:val="0"/>
        </w:rPr>
        <w:t xml:space="preserve">      " to " + age[1] + ".\n"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7. Highest jobs assigned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showMostDuties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Title("7. Employee with Most Duties Assigned");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if (this.employees.length &gt; 0) {</w:t>
      </w:r>
    </w:p>
    <w:p>
      <w:pPr>
        <w:pStyle w:val="Body"/>
        <w:bidi w:val="0"/>
      </w:pPr>
      <w:r>
        <w:rPr>
          <w:rtl w:val="0"/>
        </w:rPr>
        <w:t xml:space="preserve">      Employee employee = this.employees.withMostDuties();</w:t>
      </w:r>
    </w:p>
    <w:p>
      <w:pPr>
        <w:pStyle w:val="Body"/>
        <w:bidi w:val="0"/>
      </w:pPr>
      <w:r>
        <w:rPr>
          <w:rtl w:val="0"/>
        </w:rPr>
        <w:t xml:space="preserve">      this.printEmployeeDetails(employee);</w:t>
      </w:r>
    </w:p>
    <w:p>
      <w:pPr>
        <w:pStyle w:val="Body"/>
        <w:bidi w:val="0"/>
      </w:pPr>
      <w:r>
        <w:rPr>
          <w:rtl w:val="0"/>
        </w:rPr>
        <w:t xml:space="preserve">    } else {</w:t>
      </w:r>
    </w:p>
    <w:p>
      <w:pPr>
        <w:pStyle w:val="Body"/>
        <w:bidi w:val="0"/>
      </w:pPr>
      <w:r>
        <w:rPr>
          <w:rtl w:val="0"/>
        </w:rPr>
        <w:t xml:space="preserve">      this.print(ERROR_NO_RECORDS);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8. No jobs assigned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void showNoDuties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Title("8. Employees with No Duties Assigned");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Employees list = this.employees.withNoDuties();</w:t>
      </w:r>
    </w:p>
    <w:p>
      <w:pPr>
        <w:pStyle w:val="Body"/>
        <w:bidi w:val="0"/>
      </w:pPr>
      <w:r>
        <w:rPr>
          <w:rtl w:val="0"/>
        </w:rPr>
        <w:t xml:space="preserve">    Table table = new Table(TABLE_EMPLOYEE, list.serialize());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this.print(</w:t>
      </w:r>
    </w:p>
    <w:p>
      <w:pPr>
        <w:pStyle w:val="Body"/>
        <w:bidi w:val="0"/>
      </w:pPr>
      <w:r>
        <w:rPr>
          <w:rtl w:val="0"/>
        </w:rPr>
        <w:t xml:space="preserve">      "\nThere are " + list.length +</w:t>
      </w:r>
    </w:p>
    <w:p>
      <w:pPr>
        <w:pStyle w:val="Body"/>
        <w:bidi w:val="0"/>
      </w:pPr>
      <w:r>
        <w:rPr>
          <w:rtl w:val="0"/>
        </w:rPr>
        <w:t xml:space="preserve">      " employee(s) with no jobs assigned.\n"</w:t>
      </w:r>
    </w:p>
    <w:p>
      <w:pPr>
        <w:pStyle w:val="Body"/>
        <w:bidi w:val="0"/>
      </w:pPr>
      <w:r>
        <w:rPr>
          <w:rtl w:val="0"/>
        </w:rPr>
        <w:t xml:space="preserve">    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9. Exit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exit ()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final Title title = new Title("9. Exit");</w:t>
      </w:r>
    </w:p>
    <w:p>
      <w:pPr>
        <w:pStyle w:val="Body"/>
        <w:bidi w:val="0"/>
      </w:pPr>
      <w:r>
        <w:rPr>
          <w:rtl w:val="0"/>
        </w:rPr>
        <w:t xml:space="preserve">    title.print();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this.write();</w:t>
      </w:r>
    </w:p>
    <w:p>
      <w:pPr>
        <w:pStyle w:val="Body"/>
        <w:bidi w:val="0"/>
      </w:pPr>
      <w:r>
        <w:rPr>
          <w:rtl w:val="0"/>
        </w:rPr>
        <w:t xml:space="preserve">    this.print(MESSAGE_THANKS);</w:t>
      </w:r>
    </w:p>
    <w:p>
      <w:pPr>
        <w:pStyle w:val="Body"/>
        <w:bidi w:val="0"/>
      </w:pPr>
      <w:r>
        <w:rPr>
          <w:rtl w:val="0"/>
        </w:rPr>
        <w:t xml:space="preserve">    this.waitForUser();</w:t>
      </w:r>
    </w:p>
    <w:p>
      <w:pPr>
        <w:pStyle w:val="Body"/>
        <w:bidi w:val="0"/>
      </w:pPr>
      <w:r>
        <w:rPr>
          <w:rtl w:val="0"/>
        </w:rPr>
        <w:t xml:space="preserve">    System.exit(0);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Change employee settings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setEmployee (Employee employee, Object[] answers) {</w:t>
      </w:r>
    </w:p>
    <w:p>
      <w:pPr>
        <w:pStyle w:val="Body"/>
        <w:bidi w:val="0"/>
      </w:pPr>
      <w:r>
        <w:rPr>
          <w:rtl w:val="0"/>
        </w:rPr>
        <w:t xml:space="preserve">    employee.setName(   (String)    answers[0] );</w:t>
      </w:r>
    </w:p>
    <w:p>
      <w:pPr>
        <w:pStyle w:val="Body"/>
        <w:bidi w:val="0"/>
      </w:pPr>
      <w:r>
        <w:rPr>
          <w:rtl w:val="0"/>
        </w:rPr>
        <w:t xml:space="preserve">    employee.setGender( (Character) answers[1] );</w:t>
      </w:r>
    </w:p>
    <w:p>
      <w:pPr>
        <w:pStyle w:val="Body"/>
        <w:bidi w:val="0"/>
      </w:pPr>
      <w:r>
        <w:rPr>
          <w:rtl w:val="0"/>
        </w:rPr>
        <w:t xml:space="preserve">    employee.setAge(    (Integer)   answers[2] );</w:t>
      </w:r>
    </w:p>
    <w:p>
      <w:pPr>
        <w:pStyle w:val="Body"/>
        <w:bidi w:val="0"/>
      </w:pPr>
      <w:r>
        <w:rPr>
          <w:rtl w:val="0"/>
        </w:rPr>
        <w:t xml:space="preserve">    employee.setDuties( (Integer)   answers[3] 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Write data to file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write () {</w:t>
      </w:r>
    </w:p>
    <w:p>
      <w:pPr>
        <w:pStyle w:val="Body"/>
        <w:bidi w:val="0"/>
      </w:pPr>
      <w:r>
        <w:rPr>
          <w:rtl w:val="0"/>
        </w:rPr>
        <w:t xml:space="preserve">    this.employees.write();</w:t>
      </w:r>
    </w:p>
    <w:p>
      <w:pPr>
        <w:pStyle w:val="Body"/>
        <w:bidi w:val="0"/>
      </w:pPr>
      <w:r>
        <w:rPr>
          <w:rtl w:val="0"/>
        </w:rPr>
        <w:t xml:space="preserve">    this.print(MESSAGE_WRITE + this.employees.length + NL + NL);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number of employees in the system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numberOfEmployees () {</w:t>
      </w:r>
    </w:p>
    <w:p>
      <w:pPr>
        <w:pStyle w:val="Body"/>
        <w:bidi w:val="0"/>
      </w:pPr>
      <w:r>
        <w:rPr>
          <w:rtl w:val="0"/>
        </w:rPr>
        <w:t xml:space="preserve">    this.print(MESSAGE_NUMBER + employees.length + NL + NL);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the employee details</w:t>
      </w:r>
    </w:p>
    <w:p>
      <w:pPr>
        <w:pStyle w:val="Body"/>
        <w:bidi w:val="0"/>
      </w:pPr>
      <w:r>
        <w:rPr>
          <w:rtl w:val="0"/>
        </w:rPr>
        <w:t xml:space="preserve">   * @param employee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printEmployeeDetails (Employee employee) {</w:t>
      </w:r>
    </w:p>
    <w:p>
      <w:pPr>
        <w:pStyle w:val="Body"/>
        <w:bidi w:val="0"/>
      </w:pPr>
      <w:r>
        <w:rPr>
          <w:rtl w:val="0"/>
        </w:rPr>
        <w:t xml:space="preserve">    String[][] rows = {</w:t>
      </w:r>
    </w:p>
    <w:p>
      <w:pPr>
        <w:pStyle w:val="Body"/>
        <w:bidi w:val="0"/>
      </w:pPr>
      <w:r>
        <w:rPr>
          <w:rtl w:val="0"/>
        </w:rPr>
        <w:t xml:space="preserve">      employee.serialize()</w:t>
      </w:r>
    </w:p>
    <w:p>
      <w:pPr>
        <w:pStyle w:val="Body"/>
        <w:bidi w:val="0"/>
      </w:pPr>
      <w:r>
        <w:rPr>
          <w:rtl w:val="0"/>
        </w:rPr>
        <w:t xml:space="preserve">    };</w:t>
      </w:r>
    </w:p>
    <w:p>
      <w:pPr>
        <w:pStyle w:val="Body"/>
        <w:bidi w:val="0"/>
      </w:pPr>
      <w:r>
        <w:rPr>
          <w:rtl w:val="0"/>
        </w:rPr>
        <w:t xml:space="preserve">    Table table = new Table(TABLE_EMPLOYEE, rows);</w:t>
      </w:r>
    </w:p>
    <w:p>
      <w:pPr>
        <w:pStyle w:val="Body"/>
        <w:bidi w:val="0"/>
      </w:pPr>
      <w:r>
        <w:rPr>
          <w:rtl w:val="0"/>
        </w:rPr>
        <w:t xml:space="preserve">    table.print();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Wait for the user to press enter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waitForUser () {</w:t>
      </w:r>
    </w:p>
    <w:p>
      <w:pPr>
        <w:pStyle w:val="Body"/>
        <w:bidi w:val="0"/>
      </w:pPr>
      <w:r>
        <w:rPr>
          <w:rtl w:val="0"/>
        </w:rPr>
        <w:t xml:space="preserve">    this.print(MESSAGE_WAIT);</w:t>
      </w:r>
    </w:p>
    <w:p>
      <w:pPr>
        <w:pStyle w:val="Body"/>
        <w:bidi w:val="0"/>
      </w:pPr>
      <w:r>
        <w:rPr>
          <w:rtl w:val="0"/>
        </w:rPr>
        <w:t xml:space="preserve">    this.scanner.skip(NL);</w:t>
      </w:r>
    </w:p>
    <w:p>
      <w:pPr>
        <w:pStyle w:val="Body"/>
        <w:bidi w:val="0"/>
      </w:pPr>
      <w:r>
        <w:rPr>
          <w:rtl w:val="0"/>
        </w:rPr>
        <w:t xml:space="preserve">    this.scanner.nextLine();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/**</w:t>
      </w:r>
    </w:p>
    <w:p>
      <w:pPr>
        <w:pStyle w:val="Body"/>
        <w:bidi w:val="0"/>
      </w:pPr>
      <w:r>
        <w:rPr>
          <w:rtl w:val="0"/>
        </w:rPr>
        <w:t xml:space="preserve">   * Print text to the screen</w:t>
      </w:r>
    </w:p>
    <w:p>
      <w:pPr>
        <w:pStyle w:val="Body"/>
        <w:bidi w:val="0"/>
      </w:pPr>
      <w:r>
        <w:rPr>
          <w:rtl w:val="0"/>
        </w:rPr>
        <w:t xml:space="preserve">   * @param String - text to print</w:t>
      </w:r>
    </w:p>
    <w:p>
      <w:pPr>
        <w:pStyle w:val="Body"/>
        <w:bidi w:val="0"/>
      </w:pPr>
      <w:r>
        <w:rPr>
          <w:rtl w:val="0"/>
        </w:rPr>
        <w:t xml:space="preserve">  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private void print (String string) {</w:t>
      </w:r>
    </w:p>
    <w:p>
      <w:pPr>
        <w:pStyle w:val="Body"/>
        <w:bidi w:val="0"/>
      </w:pPr>
      <w:r>
        <w:rPr>
          <w:rtl w:val="0"/>
        </w:rPr>
        <w:t xml:space="preserve">    System.out.print(string);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  <w:r>
        <w:br w:type="column"/>
      </w:r>
    </w:p>
    <w:p>
      <w:pPr>
        <w:pStyle w:val="Heading 2"/>
        <w:bidi w:val="0"/>
      </w:pPr>
      <w:r>
        <w:rPr>
          <w:rtl w:val="0"/>
        </w:rPr>
        <w:t>TUIStart.java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/**</w:t>
      </w:r>
    </w:p>
    <w:p>
      <w:pPr>
        <w:pStyle w:val="Body"/>
        <w:bidi w:val="0"/>
      </w:pPr>
      <w:r>
        <w:rPr>
          <w:rtl w:val="0"/>
        </w:rPr>
        <w:t xml:space="preserve"> * class: TUIStart</w:t>
      </w:r>
    </w:p>
    <w:p>
      <w:pPr>
        <w:pStyle w:val="Body"/>
        <w:bidi w:val="0"/>
      </w:pPr>
      <w:r>
        <w:rPr>
          <w:rtl w:val="0"/>
        </w:rPr>
        <w:t xml:space="preserve"> * purpose: Initialize the TUI</w:t>
      </w:r>
    </w:p>
    <w:p>
      <w:pPr>
        <w:pStyle w:val="Body"/>
        <w:bidi w:val="0"/>
      </w:pPr>
      <w:r>
        <w:rPr>
          <w:rtl w:val="0"/>
        </w:rPr>
        <w:t xml:space="preserve"> */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public class TUIStart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public static void main (String[] args) {</w:t>
      </w:r>
    </w:p>
    <w:p>
      <w:pPr>
        <w:pStyle w:val="Body"/>
        <w:bidi w:val="0"/>
      </w:pPr>
      <w:r>
        <w:rPr>
          <w:rtl w:val="0"/>
        </w:rPr>
        <w:t xml:space="preserve">    new TUI();</w:t>
      </w:r>
    </w:p>
    <w:p>
      <w:pPr>
        <w:pStyle w:val="Body"/>
        <w:bidi w:val="0"/>
      </w:pPr>
      <w:r>
        <w:rPr>
          <w:rtl w:val="0"/>
        </w:rPr>
        <w:t xml:space="preserve">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6840" w:h="11900" w:orient="landscape"/>
      <w:pgMar w:top="720" w:right="720" w:bottom="720" w:left="720" w:header="709" w:footer="850"/>
      <w:cols w:space="770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Panic San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nic San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