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64" w:rsidRDefault="00DB1D64"/>
    <w:tbl>
      <w:tblPr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74"/>
        <w:gridCol w:w="9159"/>
        <w:gridCol w:w="3927"/>
      </w:tblGrid>
      <w:tr w:rsidR="00DB1D64" w:rsidTr="00DB1D64">
        <w:trPr>
          <w:trHeight w:val="280"/>
          <w:tblHeader/>
        </w:trPr>
        <w:tc>
          <w:tcPr>
            <w:tcW w:w="795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Pr="00876A0B" w:rsidRDefault="00DB1D64" w:rsidP="00E83B9F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Test</w:t>
            </w:r>
          </w:p>
        </w:tc>
        <w:tc>
          <w:tcPr>
            <w:tcW w:w="2943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Pr="00876A0B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Checkpoints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Pr="00876A0B" w:rsidRDefault="00DB1D64" w:rsidP="00E83B9F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Pass</w:t>
            </w: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Pr="00876A0B" w:rsidRDefault="00DB1D64" w:rsidP="00E83B9F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1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  <w:r>
              <w:t>The menu gets displayed on startup.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Pr="00876A0B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DB1D64">
            <w:pPr>
              <w:pStyle w:val="NoSpacing"/>
            </w:pPr>
            <w:r>
              <w:t>The menu should be displayed after completing each section.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Pr="00876A0B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  <w:r>
              <w:t>Names are required to be at least one character long.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Pr="00876A0B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  <w:r>
              <w:t>Ages must be between 5 and 100 inclusive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  <w:r>
              <w:t>Number of duties must not be a negative number.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  <w:r>
              <w:t>Genders must be either ‘m’ or ‘f’.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  <w:r>
              <w:t>Employee details should be displayed correctly.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  <w:r>
              <w:t>Deleted employees should not show up in any tables.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  <w:r>
              <w:t>There is a limit of 10 employees in the system.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  <w:r>
              <w:t>Employees should be saved to the text file when the program is closed.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  <w:r>
              <w:t>Employees should be loaded from the text file when the program is started.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  <w:r>
              <w:t>Tables should be correctly formatted.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  <w:r>
              <w:t>Questions should keep repeating until a valid answer is given.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DB1D64" w:rsidTr="0087488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874884" w:rsidP="00E83B9F">
            <w:pPr>
              <w:pStyle w:val="NoSpacing"/>
            </w:pPr>
            <w:r>
              <w:t>The thank you message should be displayed when program is closed.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D64" w:rsidRDefault="00DB1D64" w:rsidP="00E83B9F">
            <w:pPr>
              <w:pStyle w:val="NoSpacing"/>
            </w:pPr>
          </w:p>
        </w:tc>
      </w:tr>
      <w:tr w:rsidR="00874884" w:rsidTr="00422ED0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84" w:rsidRDefault="00422ED0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84" w:rsidRDefault="00874884" w:rsidP="00E83B9F">
            <w:pPr>
              <w:pStyle w:val="NoSpacing"/>
            </w:pPr>
            <w:r>
              <w:t>When modifying or deleting an employee, the user should be asked to confirm the changes.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884" w:rsidRDefault="00874884" w:rsidP="00E83B9F">
            <w:pPr>
              <w:pStyle w:val="NoSpacing"/>
            </w:pPr>
          </w:p>
        </w:tc>
      </w:tr>
      <w:tr w:rsidR="00422ED0" w:rsidTr="00422ED0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2ED0" w:rsidRDefault="00422ED0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2ED0" w:rsidRDefault="00422ED0" w:rsidP="00E83B9F">
            <w:pPr>
              <w:pStyle w:val="NoSpacing"/>
            </w:pPr>
            <w:r>
              <w:t>Employees with most jobs should work.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2ED0" w:rsidRDefault="00422ED0" w:rsidP="00E83B9F">
            <w:pPr>
              <w:pStyle w:val="NoSpacing"/>
            </w:pPr>
          </w:p>
        </w:tc>
      </w:tr>
      <w:tr w:rsidR="00422ED0" w:rsidTr="00422ED0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2ED0" w:rsidRDefault="00422ED0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2ED0" w:rsidRDefault="00422ED0" w:rsidP="00E83B9F">
            <w:pPr>
              <w:pStyle w:val="NoSpacing"/>
            </w:pPr>
            <w:r>
              <w:t>Employees with no jobs should work.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2ED0" w:rsidRDefault="00422ED0" w:rsidP="00E83B9F">
            <w:pPr>
              <w:pStyle w:val="NoSpacing"/>
            </w:pPr>
          </w:p>
        </w:tc>
      </w:tr>
      <w:tr w:rsidR="00422ED0" w:rsidTr="00DB1D64">
        <w:trPr>
          <w:trHeight w:val="280"/>
        </w:trPr>
        <w:tc>
          <w:tcPr>
            <w:tcW w:w="795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2ED0" w:rsidRDefault="00422ED0" w:rsidP="00E83B9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943" w:type="pct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2ED0" w:rsidRDefault="00422ED0" w:rsidP="00E83B9F">
            <w:pPr>
              <w:pStyle w:val="NoSpacing"/>
            </w:pPr>
            <w:r>
              <w:t>Employees within a specified age group should work.</w:t>
            </w:r>
          </w:p>
        </w:tc>
        <w:tc>
          <w:tcPr>
            <w:tcW w:w="1262" w:type="pct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2ED0" w:rsidRDefault="00422ED0" w:rsidP="00E83B9F">
            <w:pPr>
              <w:pStyle w:val="NoSpacing"/>
            </w:pPr>
          </w:p>
        </w:tc>
      </w:tr>
    </w:tbl>
    <w:p w:rsidR="00DB1D64" w:rsidRDefault="00DB1D64">
      <w:bookmarkStart w:id="0" w:name="_GoBack"/>
      <w:bookmarkEnd w:id="0"/>
    </w:p>
    <w:tbl>
      <w:tblPr>
        <w:tblW w:w="15349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7"/>
        <w:gridCol w:w="2913"/>
        <w:gridCol w:w="2913"/>
        <w:gridCol w:w="7487"/>
        <w:gridCol w:w="1249"/>
      </w:tblGrid>
      <w:tr w:rsidR="007D698E" w:rsidTr="00DB1D64">
        <w:trPr>
          <w:trHeight w:val="280"/>
          <w:tblHeader/>
        </w:trPr>
        <w:tc>
          <w:tcPr>
            <w:tcW w:w="78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Test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Purpose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Input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Expected Output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Pass</w:t>
            </w: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1</w:t>
            </w:r>
          </w:p>
        </w:tc>
        <w:tc>
          <w:tcPr>
            <w:tcW w:w="2913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Program startup</w:t>
            </w:r>
          </w:p>
        </w:tc>
        <w:tc>
          <w:tcPr>
            <w:tcW w:w="2913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 xml:space="preserve">java </w:t>
            </w:r>
            <w:proofErr w:type="spellStart"/>
            <w:r>
              <w:t>TUIStart</w:t>
            </w:r>
            <w:proofErr w:type="spellEnd"/>
          </w:p>
        </w:tc>
        <w:tc>
          <w:tcPr>
            <w:tcW w:w="7487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Text: “Welcome to the ABC Company Employee System”</w:t>
            </w:r>
          </w:p>
          <w:p w:rsidR="007D698E" w:rsidRDefault="00B02D40" w:rsidP="00876A0B">
            <w:pPr>
              <w:pStyle w:val="NoSpacing"/>
            </w:pPr>
            <w:r>
              <w:t>Should show the Main Menu and 9 options.</w:t>
            </w:r>
          </w:p>
          <w:p w:rsidR="007D698E" w:rsidRDefault="00B02D40" w:rsidP="00876A0B">
            <w:pPr>
              <w:pStyle w:val="NoSpacing"/>
            </w:pPr>
            <w:r>
              <w:t>Text: “Number of employees in system: 0”</w:t>
            </w:r>
          </w:p>
        </w:tc>
        <w:tc>
          <w:tcPr>
            <w:tcW w:w="1249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2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List all employees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“List of All Employees”</w:t>
            </w:r>
          </w:p>
          <w:p w:rsidR="007D698E" w:rsidRDefault="00B02D40" w:rsidP="00876A0B">
            <w:pPr>
              <w:pStyle w:val="NoSpacing"/>
            </w:pPr>
            <w:r>
              <w:t>Should show an empty table.</w:t>
            </w:r>
          </w:p>
          <w:p w:rsidR="007D698E" w:rsidRDefault="00B02D40" w:rsidP="00876A0B">
            <w:pPr>
              <w:pStyle w:val="NoSpacing"/>
            </w:pPr>
            <w:r>
              <w:t>Text: “Number of employees in system: 0”</w:t>
            </w:r>
          </w:p>
          <w:p w:rsidR="007D698E" w:rsidRDefault="00B02D40" w:rsidP="00876A0B">
            <w:pPr>
              <w:pStyle w:val="NoSpacing"/>
            </w:pPr>
            <w:r>
              <w:t>Should display main menu.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3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Add employee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“Add Employee”</w:t>
            </w:r>
          </w:p>
          <w:p w:rsidR="007D698E" w:rsidRDefault="00B02D40" w:rsidP="00876A0B">
            <w:pPr>
              <w:pStyle w:val="NoSpacing"/>
            </w:pPr>
            <w:r>
              <w:t>Question: “Enter name:”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B02D40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Pr="00876A0B" w:rsidRDefault="00B02D40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  <w:jc w:val="center"/>
            </w:pP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</w:pPr>
            <w:r>
              <w:t>Text: “Error! A value must be entered”</w:t>
            </w:r>
          </w:p>
          <w:p w:rsidR="00B02D40" w:rsidRDefault="00B02D40" w:rsidP="00876A0B">
            <w:pPr>
              <w:pStyle w:val="NoSpacing"/>
            </w:pPr>
            <w:r>
              <w:t>Question: “Enter name:”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John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Question: “Enter gender (m/f):”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B02D40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Pr="00876A0B" w:rsidRDefault="00B02D40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</w:pPr>
            <w:r>
              <w:t>Text: “Error! Please enter ‘m’ of ‘f’”</w:t>
            </w:r>
          </w:p>
          <w:p w:rsidR="00B02D40" w:rsidRDefault="00B02D40" w:rsidP="00876A0B">
            <w:pPr>
              <w:pStyle w:val="NoSpacing"/>
            </w:pPr>
            <w:r>
              <w:t>Question: “Enter gender (m/f):”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Question: “Enter age in years:”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B02D40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Pr="00876A0B" w:rsidRDefault="00B02D40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  <w:jc w:val="center"/>
            </w:pPr>
            <w:r>
              <w:t>140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</w:pPr>
            <w:r>
              <w:t>Text: “Error! Age must be between 5 and 100 inclusive”</w:t>
            </w:r>
          </w:p>
          <w:p w:rsidR="00B02D40" w:rsidRDefault="00B02D40" w:rsidP="00876A0B">
            <w:pPr>
              <w:pStyle w:val="NoSpacing"/>
            </w:pPr>
            <w:r>
              <w:t>Question: “Enter age in years:”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Question: “Number of jobs assigned:”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B02D40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Pr="00876A0B" w:rsidRDefault="00B02D40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  <w:jc w:val="center"/>
            </w:pPr>
            <w:r>
              <w:t>-5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</w:pPr>
            <w:r>
              <w:t>Text: “Error! Negative values are not allowed”</w:t>
            </w:r>
          </w:p>
          <w:p w:rsidR="00B02D40" w:rsidRDefault="00B02D40" w:rsidP="00876A0B">
            <w:pPr>
              <w:pStyle w:val="NoSpacing"/>
            </w:pPr>
            <w:r>
              <w:t>Question: “Number of jobs assigned:”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2D40" w:rsidRDefault="00B02D40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Text: “Employee ID is 101”</w:t>
            </w:r>
          </w:p>
          <w:p w:rsidR="007D698E" w:rsidRDefault="00B02D40" w:rsidP="00876A0B">
            <w:pPr>
              <w:pStyle w:val="NoSpacing"/>
            </w:pPr>
            <w:r>
              <w:t>Should display menu.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4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List all employees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Should show 1 employee in the system and the employee details</w:t>
            </w:r>
          </w:p>
          <w:p w:rsidR="007D698E" w:rsidRDefault="00B02D40" w:rsidP="00876A0B">
            <w:pPr>
              <w:pStyle w:val="NoSpacing"/>
            </w:pPr>
            <w:r>
              <w:lastRenderedPageBreak/>
              <w:t>Should display main menu.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lastRenderedPageBreak/>
              <w:t>5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Modify employee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A0B" w:rsidRDefault="00B02D40" w:rsidP="00876A0B">
            <w:pPr>
              <w:pStyle w:val="NoSpacing"/>
            </w:pPr>
            <w:r>
              <w:t>Title: “Modify Employee”</w:t>
            </w:r>
          </w:p>
          <w:p w:rsidR="007D698E" w:rsidRDefault="00B02D40" w:rsidP="00876A0B">
            <w:pPr>
              <w:pStyle w:val="NoSpacing"/>
            </w:pPr>
            <w:r>
              <w:t>Question: “Enter Employee ID:”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Error: “Invalid ID”</w:t>
            </w:r>
          </w:p>
          <w:p w:rsidR="007D698E" w:rsidRDefault="00B02D40" w:rsidP="00876A0B">
            <w:pPr>
              <w:pStyle w:val="NoSpacing"/>
            </w:pPr>
            <w:r>
              <w:t>Shows menu again.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“Modify Employee”</w:t>
            </w:r>
          </w:p>
          <w:p w:rsidR="007D698E" w:rsidRDefault="00B02D40" w:rsidP="00876A0B">
            <w:pPr>
              <w:pStyle w:val="NoSpacing"/>
            </w:pPr>
            <w:r>
              <w:t>Question: “Enter Employee ID:”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101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A0B" w:rsidRDefault="00876A0B" w:rsidP="00876A0B">
            <w:pPr>
              <w:pStyle w:val="NoSpacing"/>
            </w:pPr>
            <w:r>
              <w:t xml:space="preserve">Should </w:t>
            </w:r>
            <w:r w:rsidR="00182EED">
              <w:t xml:space="preserve">current </w:t>
            </w:r>
            <w:r>
              <w:t>print employee details for John.</w:t>
            </w:r>
          </w:p>
          <w:p w:rsidR="007D698E" w:rsidRDefault="00B02D40" w:rsidP="00876A0B">
            <w:pPr>
              <w:pStyle w:val="NoSpacing"/>
            </w:pPr>
            <w:r>
              <w:t>Question: “Enter name:”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Jim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Question: “Enter gender (m/f):”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Question: “Enter age in years:”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Question: “Number of jobs assigned:”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Question: “Are you sure you want to modify this record? (Y/n)?”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Text: “Record modified”</w:t>
            </w:r>
          </w:p>
          <w:p w:rsidR="007D698E" w:rsidRDefault="00B02D40" w:rsidP="00876A0B">
            <w:pPr>
              <w:pStyle w:val="NoSpacing"/>
            </w:pPr>
            <w:r>
              <w:t>Should display main menu.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6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List all employees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Should show 1 employee in the system and the modified employee details.</w:t>
            </w:r>
          </w:p>
          <w:p w:rsidR="007D698E" w:rsidRDefault="00B02D40" w:rsidP="00876A0B">
            <w:pPr>
              <w:pStyle w:val="NoSpacing"/>
            </w:pPr>
            <w:r>
              <w:t>Text: “Number of employees in system: 1”</w:t>
            </w:r>
          </w:p>
          <w:p w:rsidR="007D698E" w:rsidRDefault="00B02D40" w:rsidP="00876A0B">
            <w:pPr>
              <w:pStyle w:val="NoSpacing"/>
            </w:pPr>
            <w:r>
              <w:t>Should display main menu.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7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Delete employee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“Delete Employee”</w:t>
            </w:r>
          </w:p>
          <w:p w:rsidR="007D698E" w:rsidRDefault="00B02D40" w:rsidP="00876A0B">
            <w:pPr>
              <w:pStyle w:val="NoSpacing"/>
            </w:pPr>
            <w:r>
              <w:t>Question: “Enter Employee ID:”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Error: “Could not find employee 20”</w:t>
            </w:r>
          </w:p>
          <w:p w:rsidR="007D698E" w:rsidRDefault="00B02D40" w:rsidP="00876A0B">
            <w:pPr>
              <w:pStyle w:val="NoSpacing"/>
            </w:pPr>
            <w:r>
              <w:t>Should display menu screen.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“Delete Employee”</w:t>
            </w:r>
          </w:p>
          <w:p w:rsidR="007D698E" w:rsidRDefault="00B02D40" w:rsidP="00876A0B">
            <w:pPr>
              <w:pStyle w:val="NoSpacing"/>
            </w:pPr>
            <w:r>
              <w:lastRenderedPageBreak/>
              <w:t>Question: “Enter Employee ID:”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101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Should display employee details for Jim.</w:t>
            </w:r>
          </w:p>
          <w:p w:rsidR="007D698E" w:rsidRDefault="00B02D40" w:rsidP="00876A0B">
            <w:pPr>
              <w:pStyle w:val="NoSpacing"/>
            </w:pPr>
            <w:r>
              <w:t>Question: “Are you sure you want to delete this record? (y/N)”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Text: “Employee 101 has been deleted.”</w:t>
            </w:r>
          </w:p>
          <w:p w:rsidR="007D698E" w:rsidRDefault="00B02D40" w:rsidP="00876A0B">
            <w:pPr>
              <w:pStyle w:val="NoSpacing"/>
            </w:pPr>
            <w:r>
              <w:t>Should display main menu.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8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List all employees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Should show that there are zero employees in the system.</w:t>
            </w:r>
          </w:p>
          <w:p w:rsidR="007D698E" w:rsidRDefault="00B02D40" w:rsidP="00876A0B">
            <w:pPr>
              <w:pStyle w:val="NoSpacing"/>
            </w:pPr>
            <w:r>
              <w:t>Text: “Number of employees in system: 0”</w:t>
            </w:r>
          </w:p>
          <w:p w:rsidR="007D698E" w:rsidRDefault="00B02D40" w:rsidP="00876A0B">
            <w:pPr>
              <w:pStyle w:val="NoSpacing"/>
            </w:pPr>
            <w:r>
              <w:t>Should display main menu.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9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Add multiple employees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“Add Employee”</w:t>
            </w:r>
          </w:p>
          <w:p w:rsidR="007D698E" w:rsidRDefault="00B02D40" w:rsidP="00876A0B">
            <w:pPr>
              <w:pStyle w:val="NoSpacing"/>
            </w:pPr>
            <w:r>
              <w:t>Questions for name, gender, age and duties.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Mary, f, 35, 10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Text: “Employee ID is 102”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“Add Employee”</w:t>
            </w:r>
          </w:p>
          <w:p w:rsidR="007D698E" w:rsidRDefault="00B02D40" w:rsidP="00876A0B">
            <w:pPr>
              <w:pStyle w:val="NoSpacing"/>
            </w:pPr>
            <w:r>
              <w:t>Questions for name, gender, age and duties.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Sam, m, 20, 0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Text: “Employee ID is 103”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“Add Employee”</w:t>
            </w:r>
          </w:p>
          <w:p w:rsidR="007D698E" w:rsidRDefault="00B02D40" w:rsidP="00876A0B">
            <w:pPr>
              <w:pStyle w:val="NoSpacing"/>
            </w:pPr>
            <w:r>
              <w:t>Questions for name, gender, age and duties.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Mike, m, 25, 5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Text: “Employee ID is 104”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10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View single employee details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“Details for a Single Employee”</w:t>
            </w:r>
          </w:p>
          <w:p w:rsidR="007D698E" w:rsidRDefault="00B02D40" w:rsidP="00876A0B">
            <w:pPr>
              <w:pStyle w:val="NoSpacing"/>
            </w:pPr>
            <w:r>
              <w:t>Question: “Enter ID:”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Text: “Could not find an employee with that ID.”</w:t>
            </w:r>
          </w:p>
          <w:p w:rsidR="007D698E" w:rsidRDefault="00B02D40" w:rsidP="00876A0B">
            <w:pPr>
              <w:pStyle w:val="NoSpacing"/>
            </w:pPr>
            <w:r>
              <w:t>Question: “Would you like to view another employee? (Y/n):”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“Details for a Single Employee”</w:t>
            </w:r>
          </w:p>
          <w:p w:rsidR="007D698E" w:rsidRDefault="00B02D40" w:rsidP="00876A0B">
            <w:pPr>
              <w:pStyle w:val="NoSpacing"/>
            </w:pPr>
            <w:r>
              <w:t>Question: “Enter ID:”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103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Should print details for the employee of Sam.</w:t>
            </w:r>
          </w:p>
          <w:p w:rsidR="007D698E" w:rsidRDefault="00B02D40" w:rsidP="00876A0B">
            <w:pPr>
              <w:pStyle w:val="NoSpacing"/>
            </w:pPr>
            <w:r>
              <w:t>Question: “Would you like to view another employee? (Y/n):”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Should display main menu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11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List employees in age group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“Employees in Age Group”</w:t>
            </w:r>
          </w:p>
          <w:p w:rsidR="007D698E" w:rsidRDefault="00B02D40" w:rsidP="00876A0B">
            <w:pPr>
              <w:pStyle w:val="NoSpacing"/>
            </w:pPr>
            <w:r>
              <w:t>Question: “Minimum age:”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Question: “Maximum age:”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36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Should show the ID, Name and Age of two employees Mary and Mike.</w:t>
            </w:r>
          </w:p>
          <w:p w:rsidR="007D698E" w:rsidRDefault="00B02D40" w:rsidP="00876A0B">
            <w:pPr>
              <w:pStyle w:val="NoSpacing"/>
            </w:pPr>
            <w:r>
              <w:t>Text: “There are 2 employee(s) in the age range of 24 to 36.</w:t>
            </w:r>
          </w:p>
          <w:p w:rsidR="007D698E" w:rsidRDefault="00B02D40" w:rsidP="00876A0B">
            <w:pPr>
              <w:pStyle w:val="NoSpacing"/>
            </w:pPr>
            <w:r>
              <w:t>Should display main menu.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12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Show employee</w:t>
            </w:r>
            <w:r w:rsidR="00EE1E6F">
              <w:t>s</w:t>
            </w:r>
            <w:r>
              <w:t xml:space="preserve"> with most jobs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“Employee with Most Jobs Assigned”</w:t>
            </w:r>
          </w:p>
          <w:p w:rsidR="007D698E" w:rsidRDefault="00B02D40" w:rsidP="00876A0B">
            <w:pPr>
              <w:pStyle w:val="NoSpacing"/>
            </w:pPr>
            <w:r>
              <w:t>Should print details for Mary.</w:t>
            </w:r>
          </w:p>
          <w:p w:rsidR="007D698E" w:rsidRDefault="00B02D40" w:rsidP="00876A0B">
            <w:pPr>
              <w:pStyle w:val="NoSpacing"/>
            </w:pPr>
            <w:r>
              <w:t>Should display main menu.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13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List employees with no jobs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“Employees with No Jobs Assigned”</w:t>
            </w:r>
          </w:p>
          <w:p w:rsidR="007D698E" w:rsidRDefault="00B02D40" w:rsidP="00876A0B">
            <w:pPr>
              <w:pStyle w:val="NoSpacing"/>
            </w:pPr>
            <w:r>
              <w:t>Should print the details for Sam.</w:t>
            </w:r>
          </w:p>
          <w:p w:rsidR="007D698E" w:rsidRDefault="00B02D40" w:rsidP="00876A0B">
            <w:pPr>
              <w:pStyle w:val="NoSpacing"/>
            </w:pPr>
            <w:r>
              <w:t>Text: “There are 1 employee(s) with no jobs assigned.</w:t>
            </w:r>
          </w:p>
          <w:p w:rsidR="007D698E" w:rsidRDefault="00B02D40" w:rsidP="00876A0B">
            <w:pPr>
              <w:pStyle w:val="NoSpacing"/>
            </w:pPr>
            <w:r>
              <w:t>Should display main menu.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14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Exit program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“Exit”</w:t>
            </w:r>
          </w:p>
          <w:p w:rsidR="007D698E" w:rsidRDefault="00B02D40" w:rsidP="00876A0B">
            <w:pPr>
              <w:pStyle w:val="NoSpacing"/>
            </w:pPr>
            <w:r>
              <w:t>Text: “Number of employee records written to employees.txt file: 3”</w:t>
            </w:r>
          </w:p>
          <w:p w:rsidR="007D698E" w:rsidRDefault="00B02D40" w:rsidP="00876A0B">
            <w:pPr>
              <w:pStyle w:val="NoSpacing"/>
            </w:pPr>
            <w:r>
              <w:t>Text: “Thank you for using the ABC Company Employee System”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B02D40" w:rsidP="00876A0B">
            <w:pPr>
              <w:pStyle w:val="NoSpacing"/>
              <w:jc w:val="center"/>
              <w:rPr>
                <w:b/>
              </w:rPr>
            </w:pPr>
            <w:r w:rsidRPr="00876A0B">
              <w:rPr>
                <w:b/>
              </w:rPr>
              <w:t>15</w:t>
            </w: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Program should read from save file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 xml:space="preserve">java </w:t>
            </w:r>
            <w:proofErr w:type="spellStart"/>
            <w:r>
              <w:t>TUIStart</w:t>
            </w:r>
            <w:proofErr w:type="spellEnd"/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Text: “Number of employees in system: 3”</w:t>
            </w:r>
          </w:p>
          <w:p w:rsidR="007D698E" w:rsidRDefault="00B02D40" w:rsidP="00876A0B">
            <w:pPr>
              <w:pStyle w:val="NoSpacing"/>
            </w:pPr>
            <w:r>
              <w:t>Should display menu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  <w:tr w:rsidR="007D698E" w:rsidTr="00DB1D64">
        <w:trPr>
          <w:trHeight w:val="280"/>
        </w:trPr>
        <w:tc>
          <w:tcPr>
            <w:tcW w:w="78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Pr="00876A0B" w:rsidRDefault="007D698E" w:rsidP="00876A0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913" w:type="dxa"/>
            <w:tcBorders>
              <w:top w:val="dotted" w:sz="4" w:space="0" w:color="000000"/>
              <w:left w:val="single" w:sz="6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Should list all employees</w:t>
            </w:r>
          </w:p>
        </w:tc>
        <w:tc>
          <w:tcPr>
            <w:tcW w:w="2913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7487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B02D40" w:rsidP="00876A0B">
            <w:pPr>
              <w:pStyle w:val="NoSpacing"/>
            </w:pPr>
            <w:r>
              <w:t>Title: “List of All Employees”</w:t>
            </w:r>
          </w:p>
          <w:p w:rsidR="007D698E" w:rsidRDefault="00B02D40" w:rsidP="00876A0B">
            <w:pPr>
              <w:pStyle w:val="NoSpacing"/>
            </w:pPr>
            <w:r>
              <w:t>Should print the details of all the employees in the system.</w:t>
            </w:r>
          </w:p>
          <w:p w:rsidR="007D698E" w:rsidRDefault="00B02D40" w:rsidP="00876A0B">
            <w:pPr>
              <w:pStyle w:val="NoSpacing"/>
            </w:pPr>
            <w:r>
              <w:t>Text: “Number of employees in system: 3”</w:t>
            </w:r>
          </w:p>
          <w:p w:rsidR="007D698E" w:rsidRDefault="00B02D40" w:rsidP="00876A0B">
            <w:pPr>
              <w:pStyle w:val="NoSpacing"/>
            </w:pPr>
            <w:r>
              <w:t>Should display main menu.</w:t>
            </w:r>
          </w:p>
        </w:tc>
        <w:tc>
          <w:tcPr>
            <w:tcW w:w="1249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98E" w:rsidRDefault="007D698E" w:rsidP="00876A0B">
            <w:pPr>
              <w:pStyle w:val="NoSpacing"/>
            </w:pPr>
          </w:p>
        </w:tc>
      </w:tr>
    </w:tbl>
    <w:p w:rsidR="007D698E" w:rsidRDefault="007D698E">
      <w:pPr>
        <w:pStyle w:val="Body"/>
      </w:pPr>
    </w:p>
    <w:sectPr w:rsidR="007D698E">
      <w:headerReference w:type="default" r:id="rId7"/>
      <w:footerReference w:type="default" r:id="rId8"/>
      <w:pgSz w:w="16840" w:h="11900" w:orient="landscape"/>
      <w:pgMar w:top="720" w:right="720" w:bottom="720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E06" w:rsidRDefault="00B02D40">
      <w:r>
        <w:separator/>
      </w:r>
    </w:p>
  </w:endnote>
  <w:endnote w:type="continuationSeparator" w:id="0">
    <w:p w:rsidR="00833E06" w:rsidRDefault="00B02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98E" w:rsidRDefault="00B02D40">
    <w:pPr>
      <w:pStyle w:val="HeaderFooter"/>
      <w:tabs>
        <w:tab w:val="clear" w:pos="9020"/>
        <w:tab w:val="center" w:pos="7700"/>
        <w:tab w:val="right" w:pos="15400"/>
      </w:tabs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01AC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01AC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E06" w:rsidRDefault="00B02D40">
      <w:r>
        <w:separator/>
      </w:r>
    </w:p>
  </w:footnote>
  <w:footnote w:type="continuationSeparator" w:id="0">
    <w:p w:rsidR="00833E06" w:rsidRDefault="00B02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98E" w:rsidRDefault="00B02D40">
    <w:pPr>
      <w:pStyle w:val="HeaderFooter"/>
      <w:tabs>
        <w:tab w:val="clear" w:pos="9020"/>
        <w:tab w:val="center" w:pos="7700"/>
        <w:tab w:val="right" w:pos="15400"/>
      </w:tabs>
    </w:pPr>
    <w:r>
      <w:t xml:space="preserve">George </w:t>
    </w:r>
    <w:proofErr w:type="spellStart"/>
    <w:r>
      <w:t>Czabania</w:t>
    </w:r>
    <w:proofErr w:type="spellEnd"/>
    <w:r>
      <w:tab/>
      <w:t>Test Plan</w:t>
    </w:r>
    <w:r>
      <w:tab/>
      <w:t>COMP. 5111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D698E"/>
    <w:rsid w:val="00101ACF"/>
    <w:rsid w:val="00182EED"/>
    <w:rsid w:val="00422ED0"/>
    <w:rsid w:val="007D698E"/>
    <w:rsid w:val="00833E06"/>
    <w:rsid w:val="00874884"/>
    <w:rsid w:val="00876A0B"/>
    <w:rsid w:val="00B02D40"/>
    <w:rsid w:val="00DB1D64"/>
    <w:rsid w:val="00EE1E6F"/>
    <w:rsid w:val="00F4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NZ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NoSpacing">
    <w:name w:val="No Spacing"/>
    <w:uiPriority w:val="1"/>
    <w:qFormat/>
    <w:rsid w:val="00876A0B"/>
    <w:rPr>
      <w:rFonts w:asciiTheme="minorHAnsi" w:hAnsiTheme="minorHAns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NZ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NoSpacing">
    <w:name w:val="No Spacing"/>
    <w:uiPriority w:val="1"/>
    <w:qFormat/>
    <w:rsid w:val="00876A0B"/>
    <w:rPr>
      <w:rFonts w:asciiTheme="minorHAnsi" w:hAnsi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F3D045A7.dotm</Template>
  <TotalTime>22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Waiariki Institute of Technology</Company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2013-10-28T22:20:00Z</dcterms:created>
  <dcterms:modified xsi:type="dcterms:W3CDTF">2013-10-28T22:43:00Z</dcterms:modified>
</cp:coreProperties>
</file>