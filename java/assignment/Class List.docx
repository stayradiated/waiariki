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Employee</w:t>
      </w:r>
    </w:p>
    <w:p>
      <w:pPr>
        <w:pStyle w:val="Body"/>
        <w:bidi w:val="0"/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id (int)</w:t>
            </w:r>
          </w:p>
          <w:p>
            <w:r>
              <w:t>- age(int)</w:t>
            </w:r>
          </w:p>
          <w:p>
            <w:r>
              <w:t>- duties(int)</w:t>
            </w:r>
          </w:p>
          <w:p>
            <w:pPr>
              <w:pStyle w:val="Table Style 2"/>
            </w:pPr>
            <w:r>
              <w:t>- name (String)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pt-PT"/>
              </w:rPr>
              <w:t>+ serialize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getId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setId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getAge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setAge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nl-NL"/>
              </w:rPr>
              <w:t>+ getDuties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en-US"/>
              </w:rPr>
              <w:t>+ setDuties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getGender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</w:rPr>
              <w:t>+ setGender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de-DE"/>
              </w:rPr>
              <w:t>+ getName</w:t>
            </w:r>
          </w:p>
          <w:p>
            <w:pPr>
              <w:pStyle w:val="Table Style 2"/>
            </w:pPr>
            <w:r>
              <w:rPr>
                <w:sz w:val="20"/>
                <w:szCs w:val="20"/>
                <w:rtl w:val="0"/>
                <w:lang w:val="de-DE"/>
              </w:rPr>
              <w:t>+ setName</w:t>
            </w:r>
          </w:p>
        </w:tc>
      </w:tr>
    </w:tbl>
    <w:p>
      <w:pPr>
        <w:pStyle w:val="Heading 2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Employees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employee (ArrayList)</w:t>
            </w:r>
          </w:p>
          <w:p>
            <w:r>
              <w:t>- nextId (int)</w:t>
            </w:r>
          </w:p>
          <w:p>
            <w:r>
              <w:t>- max (int)</w:t>
            </w:r>
          </w:p>
          <w:p>
            <w:pPr>
              <w:pStyle w:val="Table Style 2"/>
            </w:pPr>
            <w:r>
              <w:t>+ length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add</w:t>
            </w:r>
          </w:p>
          <w:p>
            <w:r>
              <w:t>+ has</w:t>
            </w:r>
          </w:p>
          <w:p>
            <w:r>
              <w:t>+ get</w:t>
            </w:r>
          </w:p>
          <w:p>
            <w:r>
              <w:t>+ at</w:t>
            </w:r>
          </w:p>
          <w:p>
            <w:r>
              <w:t>+ remove</w:t>
            </w:r>
          </w:p>
          <w:p>
            <w:r>
              <w:t>+ inAgeGroup</w:t>
            </w:r>
          </w:p>
          <w:p>
            <w:r>
              <w:t>+ withMostDuties</w:t>
            </w:r>
          </w:p>
          <w:p>
            <w:r>
              <w:t>+ withNoDuties</w:t>
            </w:r>
          </w:p>
          <w:p>
            <w:r>
              <w:t>+ write</w:t>
            </w:r>
          </w:p>
          <w:p>
            <w:r>
              <w:t>+ read</w:t>
            </w:r>
          </w:p>
          <w:p>
            <w:r>
              <w:t>+ fileExists</w:t>
            </w:r>
          </w:p>
          <w:p>
            <w:r>
              <w:t>+ isFull</w:t>
            </w:r>
          </w:p>
          <w:p>
            <w:r>
              <w:t>+ serialize</w:t>
            </w:r>
          </w:p>
          <w:p>
            <w:r>
              <w:t>- error</w:t>
            </w:r>
          </w:p>
          <w:p>
            <w:r>
              <w:t>- stringify</w:t>
            </w:r>
          </w:p>
          <w:p>
            <w:pPr>
              <w:pStyle w:val="Table Style 2"/>
            </w:pPr>
            <w:r>
              <w:t>- parse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Question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text (String)</w:t>
            </w:r>
          </w:p>
          <w:p>
            <w:r>
              <w:t>- type (String)</w:t>
            </w:r>
          </w:p>
          <w:p>
            <w:pPr>
              <w:pStyle w:val="Table Style 2"/>
            </w:pPr>
            <w:r>
              <w:t>- length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ask</w:t>
            </w:r>
          </w:p>
          <w:p>
            <w:r>
              <w:t>+ getText</w:t>
            </w:r>
          </w:p>
          <w:p>
            <w:r>
              <w:t>+ setText</w:t>
            </w:r>
          </w:p>
          <w:p>
            <w:r>
              <w:t>+ getType</w:t>
            </w:r>
          </w:p>
          <w:p>
            <w:pPr>
              <w:pStyle w:val="Table Style 2"/>
            </w:pPr>
            <w:r>
              <w:t>+ setType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Questions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scanner (Scanner)</w:t>
            </w:r>
          </w:p>
          <w:p>
            <w:r>
              <w:t>- questions (Question[])</w:t>
            </w:r>
          </w:p>
          <w:p>
            <w:pPr>
              <w:pStyle w:val="Table Style 2"/>
              <w:spacing w:line="288" w:lineRule="auto"/>
            </w:pPr>
            <w:r>
              <w:t>- maxLength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ask</w:t>
            </w:r>
          </w:p>
          <w:p>
            <w:pPr>
              <w:pStyle w:val="Table Style 2"/>
              <w:spacing w:line="288" w:lineRule="auto"/>
            </w:pPr>
            <w:r>
              <w:t>- calculateMaxLength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  <w:sectPr>
          <w:headerReference w:type="default" r:id="rId4"/>
          <w:footerReference w:type="default" r:id="rId5"/>
          <w:pgSz w:w="16840" w:h="11900" w:orient="landscape"/>
          <w:pgMar w:top="1134" w:right="1134" w:bottom="1134" w:left="1134" w:header="709" w:footer="850"/>
          <w:cols w:space="729" w:num="3" w:equalWidth="1"/>
          <w:bidi w:val="0"/>
        </w:sectPr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Table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columns (TableColumn[])</w:t>
            </w:r>
          </w:p>
          <w:p>
            <w:r>
              <w:t>- rows (String[][])</w:t>
            </w:r>
          </w:p>
          <w:p>
            <w:pPr>
              <w:pStyle w:val="Table Style 2"/>
              <w:spacing w:line="288" w:lineRule="auto"/>
            </w:pPr>
            <w:r>
              <w:t>- width (int)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print</w:t>
            </w:r>
          </w:p>
          <w:p>
            <w:pPr>
              <w:pStyle w:val="Table Style 2"/>
              <w:spacing w:line="288" w:lineRule="auto"/>
            </w:pPr>
            <w:r>
              <w:t>+ addRows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TableColumn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width (int)</w:t>
            </w:r>
          </w:p>
          <w:p>
            <w:pPr>
              <w:pStyle w:val="Table Style 2"/>
              <w:spacing w:line="288" w:lineRule="auto"/>
            </w:pPr>
            <w:r>
              <w:t>- name (string)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getWidth</w:t>
            </w:r>
          </w:p>
          <w:p>
            <w:r>
              <w:t>+ setWidth</w:t>
            </w:r>
          </w:p>
          <w:p>
            <w:r>
              <w:t>+ getName</w:t>
            </w:r>
          </w:p>
          <w:p>
            <w:pPr>
              <w:pStyle w:val="Table Style 2"/>
              <w:spacing w:line="288" w:lineRule="auto"/>
            </w:pPr>
            <w:r>
              <w:t>+ setName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Title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title (String)</w:t>
            </w:r>
          </w:p>
          <w:p>
            <w:pPr>
              <w:pStyle w:val="Table Style 2"/>
              <w:spacing w:line="288" w:lineRule="auto"/>
            </w:pPr>
            <w:r>
              <w:t>- table (Table)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print</w:t>
            </w:r>
          </w:p>
          <w:p>
            <w:r>
              <w:t>+ setTitle</w:t>
            </w:r>
          </w:p>
          <w:p>
            <w:pPr>
              <w:pStyle w:val="Table Style 2"/>
              <w:spacing w:line="288" w:lineRule="auto"/>
            </w:pPr>
            <w:r>
              <w:t>- createTable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TUI</w:t>
      </w: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72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Attributes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- scanner (Scanner)</w:t>
            </w:r>
          </w:p>
          <w:p>
            <w:pPr>
              <w:pStyle w:val="Table Style 2"/>
              <w:spacing w:line="288" w:lineRule="auto"/>
            </w:pPr>
            <w:r>
              <w:t>- employees (Employees)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line="288" w:lineRule="auto"/>
            </w:pPr>
            <w:r>
              <w:rPr>
                <w:b w:val="1"/>
                <w:bCs w:val="1"/>
              </w:rPr>
              <w:t>Methods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4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+ menu</w:t>
            </w:r>
          </w:p>
          <w:p>
            <w:r>
              <w:t>+ add</w:t>
            </w:r>
          </w:p>
          <w:p>
            <w:r>
              <w:t>+ delete</w:t>
            </w:r>
          </w:p>
          <w:p>
            <w:r>
              <w:t>+ modify</w:t>
            </w:r>
          </w:p>
          <w:p>
            <w:r>
              <w:t>+ listAll</w:t>
            </w:r>
          </w:p>
          <w:p>
            <w:r>
              <w:t>+ listSingle</w:t>
            </w:r>
          </w:p>
          <w:p>
            <w:r>
              <w:t>+ listAgeGroup</w:t>
            </w:r>
          </w:p>
          <w:p>
            <w:r>
              <w:t>+ showMostDuties</w:t>
            </w:r>
          </w:p>
          <w:p>
            <w:r>
              <w:t>+ showNoDuties</w:t>
            </w:r>
          </w:p>
          <w:p>
            <w:r>
              <w:t>+ exit</w:t>
            </w:r>
          </w:p>
          <w:p>
            <w:r>
              <w:t>- setEmployee</w:t>
            </w:r>
          </w:p>
          <w:p>
            <w:r>
              <w:t>- write</w:t>
            </w:r>
          </w:p>
          <w:p>
            <w:r>
              <w:t>- numberOfEmployees</w:t>
            </w:r>
          </w:p>
          <w:p>
            <w:r>
              <w:t>- printEmployeeDetails</w:t>
            </w:r>
          </w:p>
          <w:p>
            <w:r>
              <w:t>- readInt</w:t>
            </w:r>
          </w:p>
          <w:p>
            <w:r>
              <w:t>- waitForUser</w:t>
            </w:r>
          </w:p>
          <w:p>
            <w:pPr>
              <w:pStyle w:val="Table Style 2"/>
              <w:spacing w:line="288" w:lineRule="auto"/>
            </w:pPr>
            <w:r>
              <w:t>- print</w:t>
            </w:r>
          </w:p>
        </w:tc>
      </w:tr>
    </w:tbl>
    <w:p>
      <w:pPr>
        <w:pStyle w:val="Body"/>
        <w:bidi w:val="0"/>
      </w:pPr>
    </w:p>
    <w:sectPr>
      <w:pgSz w:w="16840" w:h="11900" w:orient="landscape"/>
      <w:pgMar w:top="1134" w:right="1134" w:bottom="1134" w:left="1134" w:header="709" w:footer="850"/>
      <w:cols w:space="729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en-US"/>
      </w:rPr>
      <w:t>George Czabania</w:t>
    </w:r>
    <w:r>
      <w:tab/>
    </w:r>
    <w:r>
      <w:rPr>
        <w:rtl w:val="0"/>
        <w:lang w:val="en-US"/>
      </w:rPr>
      <w:t>CLASS DIAGRAMS</w:t>
    </w:r>
    <w:r>
      <w:tab/>
    </w:r>
    <w:r>
      <w:rPr>
        <w:rtl w:val="0"/>
        <w:lang w:val="en-US"/>
      </w:rPr>
      <w:t>COMP. 5111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