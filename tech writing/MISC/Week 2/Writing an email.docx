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83" w:rsidRDefault="00D81230" w:rsidP="00D81230">
      <w:pPr>
        <w:pStyle w:val="Heading1"/>
      </w:pPr>
      <w:r>
        <w:t>Writing an email (using Google Mail)</w:t>
      </w:r>
    </w:p>
    <w:p w:rsidR="00D81230" w:rsidRDefault="00D81230"/>
    <w:p w:rsidR="00D81230" w:rsidRDefault="00D81230" w:rsidP="00D81230">
      <w:pPr>
        <w:pStyle w:val="Heading2"/>
      </w:pPr>
      <w:r>
        <w:t>Step 1 – Signing into Google Mail</w:t>
      </w:r>
    </w:p>
    <w:p w:rsidR="00D81230" w:rsidRDefault="00D81230" w:rsidP="002033BA">
      <w:r>
        <w:t xml:space="preserve">Open your web browser. If you don’t know what this is, look for </w:t>
      </w:r>
      <w:r w:rsidRPr="002033BA">
        <w:rPr>
          <w:b/>
        </w:rPr>
        <w:t>Internet Explorer</w:t>
      </w:r>
      <w:r>
        <w:t xml:space="preserve"> (a large blue e)</w:t>
      </w:r>
      <w:r w:rsidR="00A9632A">
        <w:t>.</w:t>
      </w:r>
      <w:r w:rsidR="002033BA">
        <w:t xml:space="preserve"> </w:t>
      </w:r>
      <w:r>
        <w:t xml:space="preserve">Type </w:t>
      </w:r>
      <w:hyperlink r:id="rId6" w:history="1">
        <w:r w:rsidRPr="00772B1F">
          <w:rPr>
            <w:rStyle w:val="Hyperlink"/>
          </w:rPr>
          <w:t>www.gmail.com</w:t>
        </w:r>
      </w:hyperlink>
      <w:r>
        <w:t xml:space="preserve"> in the addre</w:t>
      </w:r>
      <w:r w:rsidR="002033BA">
        <w:t>ss bar at the top of the screen.</w:t>
      </w:r>
    </w:p>
    <w:p w:rsidR="00D81230" w:rsidRDefault="00D81230">
      <w:r>
        <w:t>You will be asked to type in your username and password for your email account.</w:t>
      </w:r>
      <w:r w:rsidR="002033BA">
        <w:t xml:space="preserve"> </w:t>
      </w:r>
      <w:r>
        <w:t>Your user</w:t>
      </w:r>
      <w:r w:rsidR="00A9632A">
        <w:t>name will be your email address. For example:</w:t>
      </w:r>
      <w:r>
        <w:t xml:space="preserve"> </w:t>
      </w:r>
      <w:r w:rsidRPr="002033BA">
        <w:rPr>
          <w:b/>
        </w:rPr>
        <w:t>yourname@gmail.com</w:t>
      </w:r>
      <w:r w:rsidR="00A9632A" w:rsidRPr="002033BA">
        <w:rPr>
          <w:b/>
        </w:rPr>
        <w:t>.</w:t>
      </w:r>
    </w:p>
    <w:p w:rsidR="002033BA" w:rsidRPr="002033BA" w:rsidRDefault="002033BA"/>
    <w:p w:rsidR="00D81230" w:rsidRDefault="00D81230" w:rsidP="00D81230">
      <w:pPr>
        <w:pStyle w:val="Heading2"/>
      </w:pPr>
      <w:r>
        <w:t>Step 2 – Composing a new email</w:t>
      </w:r>
    </w:p>
    <w:p w:rsidR="002033BA" w:rsidRDefault="00D81230" w:rsidP="002033BA">
      <w:r>
        <w:t xml:space="preserve">To create a new email, click the red </w:t>
      </w:r>
      <w:r w:rsidRPr="002033BA">
        <w:rPr>
          <w:b/>
        </w:rPr>
        <w:t xml:space="preserve">Compose </w:t>
      </w:r>
      <w:r>
        <w:t>button in the top left corner.</w:t>
      </w:r>
      <w:r w:rsidR="002033BA">
        <w:t xml:space="preserve"> </w:t>
      </w:r>
      <w:r>
        <w:t>You will be presented with a form</w:t>
      </w:r>
      <w:r w:rsidR="002033BA">
        <w:t xml:space="preserve"> with multiple input boxes.</w:t>
      </w:r>
    </w:p>
    <w:p w:rsidR="002033BA" w:rsidRDefault="002033BA" w:rsidP="002033BA">
      <w:pPr>
        <w:pStyle w:val="ListParagraph"/>
        <w:numPr>
          <w:ilvl w:val="0"/>
          <w:numId w:val="5"/>
        </w:numPr>
      </w:pPr>
      <w:r>
        <w:t>To: The email address you want to send the email to.</w:t>
      </w:r>
    </w:p>
    <w:p w:rsidR="002033BA" w:rsidRDefault="002033BA" w:rsidP="002033BA">
      <w:pPr>
        <w:pStyle w:val="ListParagraph"/>
        <w:numPr>
          <w:ilvl w:val="0"/>
          <w:numId w:val="5"/>
        </w:numPr>
      </w:pPr>
      <w:r>
        <w:t>Subject: A short sentence describing what your email is about.</w:t>
      </w:r>
    </w:p>
    <w:p w:rsidR="00D81230" w:rsidRDefault="00D81230" w:rsidP="002033BA">
      <w:r>
        <w:t xml:space="preserve">You can now start typing your email in the large </w:t>
      </w:r>
      <w:r w:rsidR="002033BA">
        <w:t>input box</w:t>
      </w:r>
      <w:r>
        <w:t xml:space="preserve"> in the middle of the screen.</w:t>
      </w:r>
      <w:r w:rsidR="002033BA">
        <w:t xml:space="preserve"> You can use the buttons above the box to format your text.</w:t>
      </w:r>
    </w:p>
    <w:p w:rsidR="00A9632A" w:rsidRDefault="00A9632A" w:rsidP="00A9632A"/>
    <w:p w:rsidR="00D81230" w:rsidRDefault="00D81230" w:rsidP="00D81230">
      <w:pPr>
        <w:pStyle w:val="Heading2"/>
      </w:pPr>
      <w:r>
        <w:t>Step 3 – Attaching files</w:t>
      </w:r>
    </w:p>
    <w:p w:rsidR="00D81230" w:rsidRDefault="00D81230" w:rsidP="002033BA">
      <w:r>
        <w:t>To attach a fil</w:t>
      </w:r>
      <w:r w:rsidR="002033BA">
        <w:t xml:space="preserve">e to your email, click the </w:t>
      </w:r>
      <w:r w:rsidR="002033BA">
        <w:rPr>
          <w:b/>
        </w:rPr>
        <w:t>A</w:t>
      </w:r>
      <w:r w:rsidRPr="002033BA">
        <w:rPr>
          <w:b/>
        </w:rPr>
        <w:t>ttach a file</w:t>
      </w:r>
      <w:r w:rsidR="002033BA">
        <w:rPr>
          <w:b/>
        </w:rPr>
        <w:t xml:space="preserve"> </w:t>
      </w:r>
      <w:r w:rsidR="002033BA" w:rsidRPr="002033BA">
        <w:t>button</w:t>
      </w:r>
      <w:r>
        <w:t xml:space="preserve">, </w:t>
      </w:r>
      <w:r w:rsidR="002033BA">
        <w:t xml:space="preserve">which is </w:t>
      </w:r>
      <w:r>
        <w:t>just below the Subject input box.</w:t>
      </w:r>
    </w:p>
    <w:p w:rsidR="00D81230" w:rsidRDefault="00D81230" w:rsidP="002033BA">
      <w:r>
        <w:t>You will be prompted to select a fi</w:t>
      </w:r>
      <w:r w:rsidR="00A9632A">
        <w:t>le.</w:t>
      </w:r>
      <w:r w:rsidR="002033BA">
        <w:t xml:space="preserve"> </w:t>
      </w:r>
      <w:r>
        <w:t xml:space="preserve">Select your file, and then click </w:t>
      </w:r>
      <w:r w:rsidRPr="002033BA">
        <w:rPr>
          <w:b/>
        </w:rPr>
        <w:t>OK</w:t>
      </w:r>
      <w:r>
        <w:t>.</w:t>
      </w:r>
    </w:p>
    <w:p w:rsidR="002033BA" w:rsidRPr="002033BA" w:rsidRDefault="002033BA" w:rsidP="002033BA">
      <w:r>
        <w:t>Your file will be uploaded and shown just below the Attach a file button.</w:t>
      </w:r>
    </w:p>
    <w:p w:rsidR="00A9632A" w:rsidRPr="00D81230" w:rsidRDefault="00A9632A" w:rsidP="00A9632A"/>
    <w:p w:rsidR="00D81230" w:rsidRPr="00D81230" w:rsidRDefault="00D81230" w:rsidP="00D81230">
      <w:pPr>
        <w:pStyle w:val="Heading2"/>
      </w:pPr>
      <w:r>
        <w:t xml:space="preserve">Step 4 – </w:t>
      </w:r>
      <w:r w:rsidR="002033BA">
        <w:t>Spelling and Grammar</w:t>
      </w:r>
    </w:p>
    <w:p w:rsidR="00D81230" w:rsidRDefault="00D81230" w:rsidP="00D81230">
      <w:r>
        <w:t xml:space="preserve">Before sending your email, make sure to check the spelling and grammar by clicking the </w:t>
      </w:r>
      <w:r w:rsidRPr="00D81230">
        <w:rPr>
          <w:b/>
        </w:rPr>
        <w:t>Check Spelling</w:t>
      </w:r>
      <w:r>
        <w:t xml:space="preserve"> button on the top right of the email input box. Any errors will be highlighted in yellow.</w:t>
      </w:r>
    </w:p>
    <w:p w:rsidR="002033BA" w:rsidRDefault="002033BA" w:rsidP="00D81230">
      <w:r>
        <w:t xml:space="preserve">The </w:t>
      </w:r>
      <w:r>
        <w:rPr>
          <w:b/>
        </w:rPr>
        <w:t xml:space="preserve">Check Spelling </w:t>
      </w:r>
      <w:r>
        <w:t xml:space="preserve">button will be replaced with two buttons, </w:t>
      </w:r>
      <w:r>
        <w:rPr>
          <w:b/>
        </w:rPr>
        <w:t>Recheck</w:t>
      </w:r>
      <w:r>
        <w:t xml:space="preserve"> and </w:t>
      </w:r>
      <w:r>
        <w:rPr>
          <w:b/>
        </w:rPr>
        <w:t>Done</w:t>
      </w:r>
      <w:r>
        <w:t xml:space="preserve">. Use it to </w:t>
      </w:r>
      <w:r>
        <w:rPr>
          <w:b/>
        </w:rPr>
        <w:t>R</w:t>
      </w:r>
      <w:r w:rsidRPr="002033BA">
        <w:rPr>
          <w:b/>
        </w:rPr>
        <w:t>echeck</w:t>
      </w:r>
      <w:r>
        <w:rPr>
          <w:b/>
        </w:rPr>
        <w:t xml:space="preserve"> </w:t>
      </w:r>
      <w:r>
        <w:t xml:space="preserve">button to recheck the spelling, and use the </w:t>
      </w:r>
      <w:r w:rsidRPr="002033BA">
        <w:rPr>
          <w:b/>
        </w:rPr>
        <w:t>Done</w:t>
      </w:r>
      <w:r>
        <w:t xml:space="preserve"> button to hide the error highlighting.</w:t>
      </w:r>
    </w:p>
    <w:p w:rsidR="002033BA" w:rsidRDefault="002033BA" w:rsidP="00D81230"/>
    <w:p w:rsidR="002033BA" w:rsidRPr="002033BA" w:rsidRDefault="002033BA" w:rsidP="002033BA">
      <w:pPr>
        <w:pStyle w:val="Heading2"/>
      </w:pPr>
      <w:r>
        <w:t>Step 5 – Sending your email</w:t>
      </w:r>
    </w:p>
    <w:p w:rsidR="00D81230" w:rsidRPr="00D81230" w:rsidRDefault="00D81230">
      <w:r>
        <w:t xml:space="preserve">When you are ready to send your email, click the red </w:t>
      </w:r>
      <w:r>
        <w:rPr>
          <w:b/>
        </w:rPr>
        <w:t>Send</w:t>
      </w:r>
      <w:r>
        <w:t xml:space="preserve"> button at the top of the screen.</w:t>
      </w:r>
    </w:p>
    <w:p w:rsidR="00D81230" w:rsidRDefault="00D81230"/>
    <w:p w:rsidR="00D81230" w:rsidRDefault="00D81230">
      <w:bookmarkStart w:id="0" w:name="_GoBack"/>
      <w:bookmarkEnd w:id="0"/>
    </w:p>
    <w:sectPr w:rsidR="00D8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741"/>
    <w:multiLevelType w:val="hybridMultilevel"/>
    <w:tmpl w:val="38347E88"/>
    <w:lvl w:ilvl="0" w:tplc="BC9648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F442F"/>
    <w:multiLevelType w:val="hybridMultilevel"/>
    <w:tmpl w:val="2414698C"/>
    <w:lvl w:ilvl="0" w:tplc="BC9648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6B7E"/>
    <w:multiLevelType w:val="hybridMultilevel"/>
    <w:tmpl w:val="FA067884"/>
    <w:lvl w:ilvl="0" w:tplc="BC9648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81F48"/>
    <w:multiLevelType w:val="hybridMultilevel"/>
    <w:tmpl w:val="8FFE64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F15F8"/>
    <w:multiLevelType w:val="hybridMultilevel"/>
    <w:tmpl w:val="F014DB38"/>
    <w:lvl w:ilvl="0" w:tplc="BC9648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30"/>
    <w:rsid w:val="002033BA"/>
    <w:rsid w:val="002E0483"/>
    <w:rsid w:val="00A9632A"/>
    <w:rsid w:val="00D8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1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1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1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1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7C54DEEE</Template>
  <TotalTime>21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2013-08-04T21:45:00Z</dcterms:created>
  <dcterms:modified xsi:type="dcterms:W3CDTF">2013-08-04T22:06:00Z</dcterms:modified>
</cp:coreProperties>
</file>